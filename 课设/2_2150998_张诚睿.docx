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5952F8E" w14:textId="77777777" w:rsidR="00B138A1" w:rsidRPr="001E4DF9" w:rsidRDefault="00B138A1" w:rsidP="001D0743">
      <w:pPr>
        <w:rPr>
          <w:lang w:eastAsia="zh-CN"/>
        </w:rPr>
      </w:pPr>
    </w:p>
    <w:p w14:paraId="774E474E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11126AC2" w14:textId="77777777" w:rsidR="00404CF0" w:rsidRPr="00ED4D76" w:rsidRDefault="00404CF0" w:rsidP="001D0743">
      <w:pPr>
        <w:rPr>
          <w:lang w:eastAsia="zh-CN"/>
        </w:rPr>
      </w:pPr>
    </w:p>
    <w:p w14:paraId="0A964BDA" w14:textId="77777777" w:rsidR="00404CF0" w:rsidRPr="00ED4D76" w:rsidRDefault="00404CF0" w:rsidP="001D0743">
      <w:pPr>
        <w:rPr>
          <w:lang w:eastAsia="zh-CN"/>
        </w:rPr>
      </w:pPr>
    </w:p>
    <w:p w14:paraId="42E8A696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24BB1C4" w14:textId="3D64415F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F4508C">
        <w:rPr>
          <w:rFonts w:hint="eastAsia"/>
          <w:lang w:eastAsia="zh-CN"/>
        </w:rPr>
        <w:t>两个</w:t>
      </w:r>
      <w:r w:rsidR="00F4508C">
        <w:rPr>
          <w:lang w:eastAsia="zh-CN"/>
        </w:rPr>
        <w:t>有序链表序列的交</w:t>
      </w:r>
      <w:r w:rsidR="00F4508C">
        <w:rPr>
          <w:rFonts w:hint="eastAsia"/>
          <w:lang w:eastAsia="zh-CN"/>
        </w:rPr>
        <w:t>集</w:t>
      </w:r>
    </w:p>
    <w:p w14:paraId="5CEF8DE8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D23F816" w14:textId="77777777" w:rsidR="00AB4DCF" w:rsidRPr="00ED4D76" w:rsidRDefault="00AB4DCF" w:rsidP="001D0743">
      <w:pPr>
        <w:rPr>
          <w:lang w:eastAsia="zh-CN"/>
        </w:rPr>
      </w:pPr>
    </w:p>
    <w:p w14:paraId="17F15908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0F15742" w14:textId="77777777" w:rsidR="00B138A1" w:rsidRPr="00ED4D76" w:rsidRDefault="00B138A1" w:rsidP="001D0743">
      <w:pPr>
        <w:rPr>
          <w:lang w:eastAsia="zh-CN"/>
        </w:rPr>
      </w:pPr>
    </w:p>
    <w:p w14:paraId="65AD402A" w14:textId="77777777" w:rsidR="00B138A1" w:rsidRPr="00ED4D76" w:rsidRDefault="00B138A1" w:rsidP="001D0743">
      <w:pPr>
        <w:rPr>
          <w:lang w:eastAsia="zh-CN"/>
        </w:rPr>
      </w:pPr>
    </w:p>
    <w:p w14:paraId="42836625" w14:textId="77777777" w:rsidR="00B138A1" w:rsidRPr="00ED4D76" w:rsidRDefault="00B138A1" w:rsidP="001D0743">
      <w:pPr>
        <w:rPr>
          <w:lang w:eastAsia="zh-CN"/>
        </w:rPr>
      </w:pPr>
    </w:p>
    <w:p w14:paraId="45F27FF1" w14:textId="77777777" w:rsidR="00B138A1" w:rsidRPr="00ED4D76" w:rsidRDefault="00B138A1" w:rsidP="001D0743">
      <w:pPr>
        <w:rPr>
          <w:lang w:eastAsia="zh-CN"/>
        </w:rPr>
      </w:pPr>
    </w:p>
    <w:p w14:paraId="03232CFA" w14:textId="77777777" w:rsidR="006F1CF2" w:rsidRPr="00ED4D76" w:rsidRDefault="006F1CF2" w:rsidP="001D0743">
      <w:pPr>
        <w:rPr>
          <w:lang w:eastAsia="zh-CN"/>
        </w:rPr>
      </w:pPr>
    </w:p>
    <w:p w14:paraId="77811FED" w14:textId="77777777" w:rsidR="006F1CF2" w:rsidRPr="00ED4D76" w:rsidRDefault="006F1CF2" w:rsidP="001D0743">
      <w:pPr>
        <w:rPr>
          <w:lang w:eastAsia="zh-CN"/>
        </w:rPr>
      </w:pPr>
    </w:p>
    <w:p w14:paraId="2FB2AE47" w14:textId="7B349860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 w:hint="eastAsia"/>
          <w:u w:val="single"/>
          <w:lang w:eastAsia="zh-CN"/>
        </w:rPr>
        <w:t>张诚睿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4D4A8D7" w14:textId="15FEAD3F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/>
          <w:u w:val="single"/>
          <w:lang w:eastAsia="zh-CN"/>
        </w:rPr>
        <w:t>2150998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D5E3226" w14:textId="1D7998ED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 w:rsidR="0031509E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14:paraId="41B6A0F7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1649F04F" w14:textId="77777777" w:rsidR="00B138A1" w:rsidRPr="00ED4D76" w:rsidRDefault="00B138A1" w:rsidP="001D0743">
      <w:pPr>
        <w:rPr>
          <w:lang w:eastAsia="zh-CN"/>
        </w:rPr>
      </w:pPr>
    </w:p>
    <w:p w14:paraId="2D94D29A" w14:textId="77777777" w:rsidR="006F1CF2" w:rsidRPr="00ED4D76" w:rsidRDefault="006F1CF2" w:rsidP="001D0743">
      <w:pPr>
        <w:rPr>
          <w:lang w:eastAsia="zh-CN"/>
        </w:rPr>
      </w:pPr>
    </w:p>
    <w:p w14:paraId="416037DC" w14:textId="77777777" w:rsidR="006F1CF2" w:rsidRPr="00ED4D76" w:rsidRDefault="006F1CF2" w:rsidP="001D0743">
      <w:pPr>
        <w:rPr>
          <w:lang w:eastAsia="zh-CN"/>
        </w:rPr>
      </w:pPr>
    </w:p>
    <w:p w14:paraId="234BCB90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DCD2895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329AAABB" w14:textId="77777777" w:rsidR="00056E90" w:rsidRPr="00ED4D76" w:rsidRDefault="00056E90" w:rsidP="001D0743">
      <w:pPr>
        <w:rPr>
          <w:lang w:eastAsia="zh-CN"/>
        </w:rPr>
      </w:pPr>
    </w:p>
    <w:p w14:paraId="72949029" w14:textId="77777777" w:rsidR="00E53577" w:rsidRPr="00ED4D76" w:rsidRDefault="00E53577" w:rsidP="001D0743">
      <w:pPr>
        <w:rPr>
          <w:lang w:eastAsia="zh-CN"/>
        </w:rPr>
      </w:pPr>
    </w:p>
    <w:p w14:paraId="486B78FE" w14:textId="77777777" w:rsidR="00E53577" w:rsidRPr="00ED4D76" w:rsidRDefault="00E53577" w:rsidP="001D0743">
      <w:pPr>
        <w:rPr>
          <w:lang w:eastAsia="zh-CN"/>
        </w:rPr>
      </w:pPr>
    </w:p>
    <w:p w14:paraId="5E0D8B1A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sdt>
      <w:sdtPr>
        <w:rPr>
          <w:lang w:val="zh-CN" w:eastAsia="zh-CN"/>
        </w:rPr>
        <w:id w:val="-319348225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eastAsia="en-US"/>
        </w:rPr>
      </w:sdtEndPr>
      <w:sdtContent>
        <w:p w14:paraId="00C0E0D6" w14:textId="181B27A1" w:rsidR="0080788E" w:rsidRDefault="0080788E" w:rsidP="0080788E">
          <w:pPr>
            <w:pStyle w:val="TOC"/>
            <w:spacing w:after="240"/>
            <w:jc w:val="center"/>
          </w:pPr>
          <w:r>
            <w:rPr>
              <w:lang w:val="zh-CN" w:eastAsia="zh-CN"/>
            </w:rPr>
            <w:t>目</w:t>
          </w:r>
          <w:r>
            <w:rPr>
              <w:rFonts w:hint="eastAsia"/>
              <w:lang w:val="zh-CN" w:eastAsia="zh-CN"/>
            </w:rPr>
            <w:t xml:space="preserve"> </w:t>
          </w:r>
          <w:r>
            <w:rPr>
              <w:lang w:val="zh-CN" w:eastAsia="zh-CN"/>
            </w:rPr>
            <w:t xml:space="preserve"> </w:t>
          </w:r>
          <w:r>
            <w:rPr>
              <w:lang w:val="zh-CN" w:eastAsia="zh-CN"/>
            </w:rPr>
            <w:t>录</w:t>
          </w:r>
        </w:p>
        <w:p w14:paraId="373CD2F5" w14:textId="20618146" w:rsidR="0080788E" w:rsidRDefault="0080788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44032" w:history="1">
            <w:r w:rsidRPr="006D75A3">
              <w:rPr>
                <w:rStyle w:val="aff1"/>
                <w:noProof/>
              </w:rPr>
              <w:t xml:space="preserve">1  </w:t>
            </w:r>
            <w:r w:rsidRPr="006D75A3">
              <w:rPr>
                <w:rStyle w:val="aff1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CE08" w14:textId="2BBFFDB4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33" w:history="1">
            <w:r w:rsidRPr="006D75A3">
              <w:rPr>
                <w:rStyle w:val="aff1"/>
                <w:noProof/>
              </w:rPr>
              <w:t xml:space="preserve">1.1 </w:t>
            </w:r>
            <w:r w:rsidRPr="006D75A3">
              <w:rPr>
                <w:rStyle w:val="aff1"/>
                <w:noProof/>
              </w:rPr>
              <w:t>项目背景分析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D841" w14:textId="5FF6FDA7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34" w:history="1">
            <w:r w:rsidRPr="006D75A3">
              <w:rPr>
                <w:rStyle w:val="aff1"/>
                <w:noProof/>
              </w:rPr>
              <w:t xml:space="preserve">1.2 </w:t>
            </w:r>
            <w:r w:rsidRPr="006D75A3">
              <w:rPr>
                <w:rStyle w:val="aff1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1D2B" w14:textId="706F9520" w:rsidR="0080788E" w:rsidRDefault="0080788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035" w:history="1">
            <w:r w:rsidRPr="006D75A3">
              <w:rPr>
                <w:rStyle w:val="aff1"/>
                <w:noProof/>
              </w:rPr>
              <w:t xml:space="preserve">2 </w:t>
            </w:r>
            <w:r w:rsidRPr="006D75A3">
              <w:rPr>
                <w:rStyle w:val="aff1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AF26" w14:textId="4E28A203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36" w:history="1">
            <w:r w:rsidRPr="006D75A3">
              <w:rPr>
                <w:rStyle w:val="aff1"/>
                <w:noProof/>
              </w:rPr>
              <w:t xml:space="preserve">2.1 </w:t>
            </w:r>
            <w:r w:rsidRPr="006D75A3">
              <w:rPr>
                <w:rStyle w:val="aff1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04F2" w14:textId="31C1B0C8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37" w:history="1">
            <w:r w:rsidRPr="006D75A3">
              <w:rPr>
                <w:rStyle w:val="aff1"/>
                <w:noProof/>
              </w:rPr>
              <w:t xml:space="preserve">2.2 </w:t>
            </w:r>
            <w:r w:rsidRPr="006D75A3">
              <w:rPr>
                <w:rStyle w:val="aff1"/>
                <w:noProof/>
              </w:rPr>
              <w:t>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7DF9" w14:textId="1869A9C5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38" w:history="1">
            <w:r w:rsidRPr="006D75A3">
              <w:rPr>
                <w:rStyle w:val="aff1"/>
                <w:noProof/>
              </w:rPr>
              <w:t xml:space="preserve">2.3 </w:t>
            </w:r>
            <w:r w:rsidRPr="006D75A3">
              <w:rPr>
                <w:rStyle w:val="aff1"/>
                <w:noProof/>
              </w:rPr>
              <w:t>成员与操作设计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8CEE" w14:textId="7A96E1D9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39" w:history="1">
            <w:r w:rsidRPr="006D75A3">
              <w:rPr>
                <w:rStyle w:val="aff1"/>
                <w:noProof/>
              </w:rPr>
              <w:t xml:space="preserve">2.4 </w:t>
            </w:r>
            <w:r w:rsidRPr="006D75A3">
              <w:rPr>
                <w:rStyle w:val="aff1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4746" w14:textId="45161267" w:rsidR="0080788E" w:rsidRDefault="0080788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040" w:history="1">
            <w:r w:rsidRPr="006D75A3">
              <w:rPr>
                <w:rStyle w:val="aff1"/>
                <w:noProof/>
              </w:rPr>
              <w:t xml:space="preserve">3 </w:t>
            </w:r>
            <w:r w:rsidRPr="006D75A3">
              <w:rPr>
                <w:rStyle w:val="aff1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26D7" w14:textId="2A25D6C6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41" w:history="1">
            <w:r w:rsidRPr="006D75A3">
              <w:rPr>
                <w:rStyle w:val="aff1"/>
                <w:noProof/>
              </w:rPr>
              <w:t xml:space="preserve">3.1 </w:t>
            </w:r>
            <w:r w:rsidRPr="006D75A3">
              <w:rPr>
                <w:rStyle w:val="aff1"/>
                <w:noProof/>
              </w:rPr>
              <w:t>输入链表并建立的实现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DAD9" w14:textId="5C810AD8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42" w:history="1">
            <w:r w:rsidRPr="006D75A3">
              <w:rPr>
                <w:rStyle w:val="aff1"/>
                <w:noProof/>
              </w:rPr>
              <w:t xml:space="preserve">3.1.1 </w:t>
            </w:r>
            <w:r w:rsidRPr="006D75A3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8A160" w14:textId="2E7A2756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43" w:history="1">
            <w:r w:rsidRPr="006D75A3">
              <w:rPr>
                <w:rStyle w:val="aff1"/>
                <w:noProof/>
              </w:rPr>
              <w:t xml:space="preserve">3.1.2 </w:t>
            </w:r>
            <w:r w:rsidRPr="006D75A3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EB78" w14:textId="67D54E80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44" w:history="1">
            <w:r w:rsidRPr="006D75A3">
              <w:rPr>
                <w:rStyle w:val="aff1"/>
                <w:noProof/>
              </w:rPr>
              <w:t xml:space="preserve">3.1.3 </w:t>
            </w:r>
            <w:r w:rsidRPr="006D75A3">
              <w:rPr>
                <w:rStyle w:val="aff1"/>
                <w:noProof/>
              </w:rPr>
              <w:t>输入界面效果展示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D1D5A" w14:textId="0FB9ADDC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45" w:history="1">
            <w:r w:rsidRPr="006D75A3">
              <w:rPr>
                <w:rStyle w:val="aff1"/>
                <w:noProof/>
              </w:rPr>
              <w:t xml:space="preserve">3.2 </w:t>
            </w:r>
            <w:r w:rsidRPr="006D75A3">
              <w:rPr>
                <w:rStyle w:val="aff1"/>
                <w:noProof/>
              </w:rPr>
              <w:t>求交集的实现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FFD6" w14:textId="2A501E16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46" w:history="1">
            <w:r w:rsidRPr="006D75A3">
              <w:rPr>
                <w:rStyle w:val="aff1"/>
                <w:noProof/>
              </w:rPr>
              <w:t xml:space="preserve">3.2.1 </w:t>
            </w:r>
            <w:r w:rsidRPr="006D75A3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5BB4" w14:textId="7FBA86AF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47" w:history="1">
            <w:r w:rsidRPr="006D75A3">
              <w:rPr>
                <w:rStyle w:val="aff1"/>
                <w:noProof/>
              </w:rPr>
              <w:t xml:space="preserve">3.2.2 </w:t>
            </w:r>
            <w:r w:rsidRPr="006D75A3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F39C" w14:textId="5D2326D3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48" w:history="1">
            <w:r w:rsidRPr="006D75A3">
              <w:rPr>
                <w:rStyle w:val="aff1"/>
                <w:noProof/>
              </w:rPr>
              <w:t xml:space="preserve">3.3 </w:t>
            </w:r>
            <w:r w:rsidRPr="006D75A3">
              <w:rPr>
                <w:rStyle w:val="aff1"/>
                <w:noProof/>
              </w:rPr>
              <w:t>输出链表的实现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A52D" w14:textId="1EFF8A01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49" w:history="1">
            <w:r w:rsidRPr="006D75A3">
              <w:rPr>
                <w:rStyle w:val="aff1"/>
                <w:noProof/>
              </w:rPr>
              <w:t xml:space="preserve">3.3.1 </w:t>
            </w:r>
            <w:r w:rsidRPr="006D75A3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92C7" w14:textId="353C6D93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50" w:history="1">
            <w:r w:rsidRPr="006D75A3">
              <w:rPr>
                <w:rStyle w:val="aff1"/>
                <w:noProof/>
              </w:rPr>
              <w:t xml:space="preserve">3.3.2 </w:t>
            </w:r>
            <w:r w:rsidRPr="006D75A3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B78E" w14:textId="20D841F5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51" w:history="1">
            <w:r w:rsidRPr="006D75A3">
              <w:rPr>
                <w:rStyle w:val="aff1"/>
                <w:noProof/>
              </w:rPr>
              <w:t xml:space="preserve">3.3.3 </w:t>
            </w:r>
            <w:r w:rsidRPr="006D75A3">
              <w:rPr>
                <w:rStyle w:val="aff1"/>
                <w:noProof/>
              </w:rPr>
              <w:t>输出结果展示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A592" w14:textId="70BF746F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52" w:history="1">
            <w:r w:rsidRPr="006D75A3">
              <w:rPr>
                <w:rStyle w:val="aff1"/>
                <w:noProof/>
              </w:rPr>
              <w:t xml:space="preserve">3.6 </w:t>
            </w:r>
            <w:r w:rsidRPr="006D75A3">
              <w:rPr>
                <w:rStyle w:val="aff1"/>
                <w:noProof/>
              </w:rPr>
              <w:t>总体系统的实现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837E" w14:textId="45622FB0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53" w:history="1">
            <w:r w:rsidRPr="006D75A3">
              <w:rPr>
                <w:rStyle w:val="aff1"/>
                <w:noProof/>
              </w:rPr>
              <w:t xml:space="preserve">3.6.1 </w:t>
            </w:r>
            <w:r w:rsidRPr="006D75A3">
              <w:rPr>
                <w:rStyle w:val="aff1"/>
                <w:noProof/>
              </w:rPr>
              <w:t>总体系统流程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4E1E" w14:textId="7C053A4A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54" w:history="1">
            <w:r w:rsidRPr="006D75A3">
              <w:rPr>
                <w:rStyle w:val="aff1"/>
                <w:noProof/>
              </w:rPr>
              <w:t xml:space="preserve">3.6.2 </w:t>
            </w:r>
            <w:r w:rsidRPr="006D75A3">
              <w:rPr>
                <w:rStyle w:val="aff1"/>
                <w:noProof/>
              </w:rPr>
              <w:t>总体系统核心代码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AA77" w14:textId="792132E7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55" w:history="1">
            <w:r w:rsidRPr="006D75A3">
              <w:rPr>
                <w:rStyle w:val="aff1"/>
                <w:noProof/>
              </w:rPr>
              <w:t xml:space="preserve">3.6.3 </w:t>
            </w:r>
            <w:r w:rsidRPr="006D75A3">
              <w:rPr>
                <w:rStyle w:val="aff1"/>
                <w:noProof/>
              </w:rPr>
              <w:t>总体系统截屏示例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81B5" w14:textId="1A2447D1" w:rsidR="0080788E" w:rsidRDefault="0080788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056" w:history="1">
            <w:r w:rsidRPr="006D75A3">
              <w:rPr>
                <w:rStyle w:val="aff1"/>
                <w:noProof/>
              </w:rPr>
              <w:t xml:space="preserve">4 </w:t>
            </w:r>
            <w:r w:rsidRPr="006D75A3">
              <w:rPr>
                <w:rStyle w:val="aff1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B480" w14:textId="3A840EF7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57" w:history="1">
            <w:r w:rsidRPr="006D75A3">
              <w:rPr>
                <w:rStyle w:val="aff1"/>
                <w:noProof/>
              </w:rPr>
              <w:t xml:space="preserve">4.1 </w:t>
            </w:r>
            <w:r w:rsidRPr="006D75A3">
              <w:rPr>
                <w:rStyle w:val="aff1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71BC" w14:textId="7E6D057E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58" w:history="1">
            <w:r w:rsidRPr="006D75A3">
              <w:rPr>
                <w:rStyle w:val="aff1"/>
                <w:noProof/>
              </w:rPr>
              <w:t xml:space="preserve">4.1.1 </w:t>
            </w:r>
            <w:r w:rsidRPr="006D75A3">
              <w:rPr>
                <w:rStyle w:val="aff1"/>
                <w:noProof/>
              </w:rPr>
              <w:t>基本求交集功能测试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0DF8" w14:textId="32EFC48F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59" w:history="1">
            <w:r w:rsidRPr="006D75A3">
              <w:rPr>
                <w:rStyle w:val="aff1"/>
                <w:noProof/>
              </w:rPr>
              <w:t xml:space="preserve">4.2 </w:t>
            </w:r>
            <w:r w:rsidRPr="006D75A3">
              <w:rPr>
                <w:rStyle w:val="aff1"/>
                <w:noProof/>
              </w:rPr>
              <w:t>边界测试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A050" w14:textId="6A34985F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60" w:history="1">
            <w:r w:rsidRPr="006D75A3">
              <w:rPr>
                <w:rStyle w:val="aff1"/>
                <w:noProof/>
              </w:rPr>
              <w:t>4.2.1</w:t>
            </w:r>
            <w:r w:rsidRPr="006D75A3">
              <w:rPr>
                <w:rStyle w:val="aff1"/>
                <w:noProof/>
              </w:rPr>
              <w:t>交集为空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DFE6" w14:textId="6213561D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61" w:history="1">
            <w:r w:rsidRPr="006D75A3">
              <w:rPr>
                <w:rStyle w:val="aff1"/>
                <w:noProof/>
              </w:rPr>
              <w:t xml:space="preserve">4.2.2 </w:t>
            </w:r>
            <w:r w:rsidRPr="006D75A3">
              <w:rPr>
                <w:rStyle w:val="aff1"/>
                <w:noProof/>
              </w:rPr>
              <w:t>完全相交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554A" w14:textId="2F19FF76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62" w:history="1">
            <w:r w:rsidRPr="006D75A3">
              <w:rPr>
                <w:rStyle w:val="aff1"/>
                <w:noProof/>
              </w:rPr>
              <w:t xml:space="preserve">4.2.3 </w:t>
            </w:r>
            <w:r w:rsidRPr="006D75A3">
              <w:rPr>
                <w:rStyle w:val="aff1"/>
                <w:noProof/>
              </w:rPr>
              <w:t>其中一个序列完全属于交集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F6D0" w14:textId="48B459BD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63" w:history="1">
            <w:r w:rsidRPr="006D75A3">
              <w:rPr>
                <w:rStyle w:val="aff1"/>
                <w:noProof/>
              </w:rPr>
              <w:t xml:space="preserve">4.2.4 </w:t>
            </w:r>
            <w:r w:rsidRPr="006D75A3">
              <w:rPr>
                <w:rStyle w:val="aff1"/>
                <w:noProof/>
              </w:rPr>
              <w:t>其中一个序列为空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5804" w14:textId="7A384CF8" w:rsidR="0080788E" w:rsidRDefault="0080788E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64" w:history="1">
            <w:r w:rsidRPr="006D75A3">
              <w:rPr>
                <w:rStyle w:val="aff1"/>
                <w:noProof/>
              </w:rPr>
              <w:t xml:space="preserve">4.3 </w:t>
            </w:r>
            <w:r w:rsidRPr="006D75A3">
              <w:rPr>
                <w:rStyle w:val="aff1"/>
                <w:noProof/>
              </w:rPr>
              <w:t>出错测试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4BBF" w14:textId="2F751234" w:rsidR="0080788E" w:rsidRDefault="0080788E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065" w:history="1">
            <w:r w:rsidRPr="006D75A3">
              <w:rPr>
                <w:rStyle w:val="aff1"/>
                <w:noProof/>
              </w:rPr>
              <w:t xml:space="preserve">4.3.1 </w:t>
            </w:r>
            <w:r w:rsidRPr="006D75A3">
              <w:rPr>
                <w:rStyle w:val="aff1"/>
                <w:noProof/>
              </w:rPr>
              <w:t>未输入</w:t>
            </w:r>
            <w:r w:rsidRPr="006D75A3">
              <w:rPr>
                <w:rStyle w:val="aff1"/>
                <w:noProof/>
              </w:rPr>
              <w:t>-1</w:t>
            </w:r>
            <w:r w:rsidRPr="006D75A3">
              <w:rPr>
                <w:rStyle w:val="aff1"/>
                <w:noProof/>
              </w:rPr>
              <w:t>结尾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291E" w14:textId="5C4FC45D" w:rsidR="0080788E" w:rsidRDefault="0080788E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CEA292" w14:textId="4E79C33D" w:rsidR="00D27026" w:rsidRPr="00ED4D76" w:rsidRDefault="00D27026" w:rsidP="00F00434">
      <w:pPr>
        <w:pStyle w:val="afff1"/>
        <w:sectPr w:rsidR="00D27026" w:rsidRPr="00ED4D76" w:rsidSect="0080788E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83F8046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121168186"/>
      <w:bookmarkStart w:id="3" w:name="_Toc122644032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  <w:bookmarkEnd w:id="3"/>
    </w:p>
    <w:p w14:paraId="2728D0FA" w14:textId="7A5DD413"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121168187"/>
      <w:bookmarkStart w:id="6" w:name="_Toc122644033"/>
      <w:r w:rsidRPr="00C119C2">
        <w:rPr>
          <w:rFonts w:hint="eastAsia"/>
        </w:rPr>
        <w:t xml:space="preserve">1.1 </w:t>
      </w:r>
      <w:bookmarkEnd w:id="4"/>
      <w:r w:rsidR="0031509E">
        <w:rPr>
          <w:rFonts w:hint="eastAsia"/>
        </w:rPr>
        <w:t>项目</w:t>
      </w:r>
      <w:r w:rsidR="0075165E" w:rsidRPr="00C119C2">
        <w:rPr>
          <w:rFonts w:hint="eastAsia"/>
        </w:rPr>
        <w:t>背景分析</w:t>
      </w:r>
      <w:bookmarkEnd w:id="5"/>
      <w:bookmarkEnd w:id="6"/>
    </w:p>
    <w:p w14:paraId="28E97D5A" w14:textId="1CEEBB9D" w:rsidR="00345DD7" w:rsidRDefault="00345DD7" w:rsidP="00C119C2">
      <w:pPr>
        <w:rPr>
          <w:lang w:eastAsia="zh-CN"/>
        </w:rPr>
      </w:pPr>
      <w:bookmarkStart w:id="7" w:name="_Toc484542869"/>
      <w:r>
        <w:rPr>
          <w:rFonts w:hint="eastAsia"/>
          <w:lang w:eastAsia="zh-CN"/>
        </w:rPr>
        <w:t>对于集合相关的数学分析过程，求解两个集合的交集是常用操作，而在实际操作中，数据量往往不确定且已完成排序方便操作，</w:t>
      </w:r>
      <w:r w:rsidR="00C1783E">
        <w:rPr>
          <w:rFonts w:hint="eastAsia"/>
          <w:lang w:eastAsia="zh-CN"/>
        </w:rPr>
        <w:t>因此对两个有序</w:t>
      </w:r>
      <w:proofErr w:type="gramStart"/>
      <w:r w:rsidR="00C1783E">
        <w:rPr>
          <w:rFonts w:hint="eastAsia"/>
          <w:lang w:eastAsia="zh-CN"/>
        </w:rPr>
        <w:t>不定长</w:t>
      </w:r>
      <w:proofErr w:type="gramEnd"/>
      <w:r w:rsidR="00C1783E">
        <w:rPr>
          <w:rFonts w:hint="eastAsia"/>
          <w:lang w:eastAsia="zh-CN"/>
        </w:rPr>
        <w:t>集合的排序是有需求的。</w:t>
      </w:r>
    </w:p>
    <w:p w14:paraId="16FC06EB" w14:textId="207AB173" w:rsidR="00C119C2" w:rsidRDefault="00345DD7" w:rsidP="008F78B2">
      <w:pPr>
        <w:pStyle w:val="2"/>
        <w:spacing w:before="120"/>
      </w:pPr>
      <w:bookmarkStart w:id="8" w:name="_Toc121168188"/>
      <w:bookmarkStart w:id="9" w:name="_Toc122644034"/>
      <w:r w:rsidRPr="00C119C2">
        <w:rPr>
          <w:rFonts w:hint="eastAsia"/>
        </w:rPr>
        <w:t xml:space="preserve">1.2 </w:t>
      </w:r>
      <w:bookmarkEnd w:id="7"/>
      <w:r w:rsidRPr="00C119C2">
        <w:rPr>
          <w:rFonts w:hint="eastAsia"/>
        </w:rPr>
        <w:t>功能分析</w:t>
      </w:r>
      <w:bookmarkEnd w:id="8"/>
      <w:bookmarkEnd w:id="9"/>
    </w:p>
    <w:p w14:paraId="15DE24FB" w14:textId="7B380B79" w:rsidR="00061434" w:rsidRDefault="00D236BE" w:rsidP="00F13320">
      <w:pPr>
        <w:rPr>
          <w:lang w:eastAsia="zh-CN"/>
        </w:rPr>
      </w:pPr>
      <w:r>
        <w:rPr>
          <w:rFonts w:hint="eastAsia"/>
          <w:lang w:eastAsia="zh-CN"/>
        </w:rPr>
        <w:t>本项的目的在于</w:t>
      </w:r>
      <w:r w:rsidR="00C1783E">
        <w:rPr>
          <w:rFonts w:hint="eastAsia"/>
          <w:lang w:eastAsia="zh-CN"/>
        </w:rPr>
        <w:t>实现对两个有序</w:t>
      </w:r>
      <w:proofErr w:type="gramStart"/>
      <w:r w:rsidR="00C1783E">
        <w:rPr>
          <w:rFonts w:hint="eastAsia"/>
          <w:lang w:eastAsia="zh-CN"/>
        </w:rPr>
        <w:t>不定长</w:t>
      </w:r>
      <w:proofErr w:type="gramEnd"/>
      <w:r w:rsidR="00C1783E">
        <w:rPr>
          <w:rFonts w:hint="eastAsia"/>
          <w:lang w:eastAsia="zh-CN"/>
        </w:rPr>
        <w:t>集合进行求交集操作并输出，要求输入的两个集合内容必须是已经排序完成的。</w:t>
      </w:r>
    </w:p>
    <w:p w14:paraId="063D63B0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10" w:name="_Toc121168189"/>
      <w:bookmarkStart w:id="11" w:name="_Toc122644035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10"/>
      <w:bookmarkEnd w:id="11"/>
    </w:p>
    <w:p w14:paraId="7C261ABF" w14:textId="77777777" w:rsidR="0075165E" w:rsidRDefault="0075165E" w:rsidP="008F78B2">
      <w:pPr>
        <w:pStyle w:val="2"/>
        <w:spacing w:before="120"/>
      </w:pPr>
      <w:bookmarkStart w:id="12" w:name="_Toc121168190"/>
      <w:bookmarkStart w:id="13" w:name="_Toc122644036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12"/>
      <w:bookmarkEnd w:id="13"/>
    </w:p>
    <w:p w14:paraId="7354A6A6" w14:textId="12C61865" w:rsidR="00E42A42" w:rsidRDefault="00C1783E" w:rsidP="00061434">
      <w:pPr>
        <w:rPr>
          <w:lang w:eastAsia="zh-CN"/>
        </w:rPr>
      </w:pPr>
      <w:r>
        <w:rPr>
          <w:noProof/>
        </w:rPr>
        <w:drawing>
          <wp:inline distT="0" distB="0" distL="0" distR="0" wp14:anchorId="7AABDC55" wp14:editId="4F5ACBE9">
            <wp:extent cx="5759450" cy="1847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9DFA" w14:textId="037DDEB4" w:rsidR="00C1783E" w:rsidRPr="00061434" w:rsidRDefault="00C1783E" w:rsidP="00061434">
      <w:p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Union</w:t>
      </w:r>
      <w:r>
        <w:rPr>
          <w:rFonts w:hint="eastAsia"/>
          <w:lang w:eastAsia="zh-CN"/>
        </w:rPr>
        <w:t>类对</w:t>
      </w:r>
      <w:proofErr w:type="spellStart"/>
      <w:r>
        <w:rPr>
          <w:rFonts w:hint="eastAsia"/>
          <w:lang w:eastAsia="zh-CN"/>
        </w:rPr>
        <w:t>NumNode</w:t>
      </w:r>
      <w:proofErr w:type="spellEnd"/>
      <w:r>
        <w:rPr>
          <w:rFonts w:hint="eastAsia"/>
          <w:lang w:eastAsia="zh-CN"/>
        </w:rPr>
        <w:t>结点进行链表管理，并实现初始化、求交集输出等操作</w:t>
      </w:r>
    </w:p>
    <w:p w14:paraId="246F2844" w14:textId="77777777" w:rsidR="0075165E" w:rsidRDefault="0075165E" w:rsidP="008F78B2">
      <w:pPr>
        <w:pStyle w:val="2"/>
        <w:spacing w:before="120"/>
      </w:pPr>
      <w:bookmarkStart w:id="14" w:name="_Toc121168191"/>
      <w:bookmarkStart w:id="15" w:name="_Toc122644037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14"/>
      <w:bookmarkEnd w:id="15"/>
    </w:p>
    <w:p w14:paraId="57688BDF" w14:textId="018F7E62" w:rsidR="00061434" w:rsidRDefault="00E42A42" w:rsidP="00061434">
      <w:pPr>
        <w:rPr>
          <w:lang w:eastAsia="zh-CN"/>
        </w:rPr>
      </w:pPr>
      <w:r>
        <w:rPr>
          <w:rFonts w:hint="eastAsia"/>
          <w:lang w:eastAsia="zh-CN"/>
        </w:rPr>
        <w:t>如上所述，</w:t>
      </w:r>
      <w:r w:rsidR="00061434"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项目</w:t>
      </w:r>
      <w:r w:rsidR="00061434">
        <w:rPr>
          <w:rFonts w:hint="eastAsia"/>
          <w:lang w:eastAsia="zh-CN"/>
        </w:rPr>
        <w:t>采用</w:t>
      </w:r>
      <w:r w:rsidR="00061434">
        <w:rPr>
          <w:rFonts w:hint="eastAsia"/>
          <w:lang w:eastAsia="zh-CN"/>
        </w:rPr>
        <w:t>struct</w:t>
      </w:r>
      <w:r w:rsidR="00061434">
        <w:rPr>
          <w:rFonts w:hint="eastAsia"/>
          <w:lang w:eastAsia="zh-CN"/>
        </w:rPr>
        <w:t>描述链表结点类（</w:t>
      </w:r>
      <w:proofErr w:type="spellStart"/>
      <w:r w:rsidR="00061434">
        <w:rPr>
          <w:rFonts w:hint="eastAsia"/>
          <w:lang w:eastAsia="zh-CN"/>
        </w:rPr>
        <w:t>LNode</w:t>
      </w:r>
      <w:proofErr w:type="spellEnd"/>
      <w:r w:rsidR="00061434">
        <w:rPr>
          <w:rFonts w:hint="eastAsia"/>
          <w:lang w:eastAsia="zh-CN"/>
        </w:rPr>
        <w:t>），这样使得链表结点类（</w:t>
      </w:r>
      <w:proofErr w:type="spellStart"/>
      <w:r w:rsidR="00061434">
        <w:rPr>
          <w:rFonts w:hint="eastAsia"/>
          <w:lang w:eastAsia="zh-CN"/>
        </w:rPr>
        <w:t>LinkList</w:t>
      </w:r>
      <w:proofErr w:type="spellEnd"/>
      <w:r w:rsidR="00061434">
        <w:rPr>
          <w:rFonts w:hint="eastAsia"/>
          <w:lang w:eastAsia="zh-CN"/>
        </w:rPr>
        <w:t>）可以访问链表结点。</w:t>
      </w:r>
    </w:p>
    <w:p w14:paraId="60CADBAD" w14:textId="77777777" w:rsidR="0075165E" w:rsidRDefault="0075165E" w:rsidP="008F78B2">
      <w:pPr>
        <w:pStyle w:val="2"/>
        <w:spacing w:before="120"/>
      </w:pPr>
      <w:bookmarkStart w:id="16" w:name="_Toc121168192"/>
      <w:bookmarkStart w:id="17" w:name="_Toc122644038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6"/>
      <w:bookmarkEnd w:id="17"/>
    </w:p>
    <w:p w14:paraId="615A6ABD" w14:textId="65CB7C64" w:rsidR="00061434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</w:t>
      </w:r>
    </w:p>
    <w:p w14:paraId="4F42FBD6" w14:textId="77777777" w:rsidR="00C1783E" w:rsidRPr="00C1783E" w:rsidRDefault="00C1783E" w:rsidP="00C17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C1783E">
        <w:rPr>
          <w:lang w:eastAsia="zh-CN"/>
        </w:rPr>
        <w:lastRenderedPageBreak/>
        <w:t xml:space="preserve">struct </w:t>
      </w:r>
      <w:proofErr w:type="spellStart"/>
      <w:r w:rsidRPr="00C1783E">
        <w:rPr>
          <w:lang w:eastAsia="zh-CN"/>
        </w:rPr>
        <w:t>NumNode</w:t>
      </w:r>
      <w:proofErr w:type="spellEnd"/>
      <w:r w:rsidRPr="00C1783E">
        <w:rPr>
          <w:lang w:eastAsia="zh-CN"/>
        </w:rPr>
        <w:t xml:space="preserve"> {</w:t>
      </w:r>
    </w:p>
    <w:p w14:paraId="57C41D94" w14:textId="77777777" w:rsidR="00C1783E" w:rsidRPr="00C1783E" w:rsidRDefault="00C1783E" w:rsidP="00C17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C1783E">
        <w:rPr>
          <w:lang w:eastAsia="zh-CN"/>
        </w:rPr>
        <w:tab/>
        <w:t>int Num;</w:t>
      </w:r>
    </w:p>
    <w:p w14:paraId="19AF92A1" w14:textId="77777777" w:rsidR="00C1783E" w:rsidRPr="00C1783E" w:rsidRDefault="00C1783E" w:rsidP="00C17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C1783E">
        <w:rPr>
          <w:lang w:eastAsia="zh-CN"/>
        </w:rPr>
        <w:tab/>
      </w:r>
      <w:proofErr w:type="spellStart"/>
      <w:r w:rsidRPr="00C1783E">
        <w:rPr>
          <w:lang w:eastAsia="zh-CN"/>
        </w:rPr>
        <w:t>NumNode</w:t>
      </w:r>
      <w:proofErr w:type="spellEnd"/>
      <w:r w:rsidRPr="00C1783E">
        <w:rPr>
          <w:lang w:eastAsia="zh-CN"/>
        </w:rPr>
        <w:t>* next;</w:t>
      </w:r>
    </w:p>
    <w:p w14:paraId="4A6FF8DF" w14:textId="0C97C902" w:rsidR="00C1783E" w:rsidRDefault="00C1783E" w:rsidP="00C1783E">
      <w:pPr>
        <w:ind w:firstLineChars="0" w:firstLine="0"/>
        <w:rPr>
          <w:lang w:eastAsia="zh-CN"/>
        </w:rPr>
      </w:pPr>
      <w:r w:rsidRPr="00C1783E">
        <w:rPr>
          <w:lang w:eastAsia="zh-CN"/>
        </w:rPr>
        <w:t>};</w:t>
      </w:r>
    </w:p>
    <w:p w14:paraId="3606FDEF" w14:textId="4EA85545" w:rsidR="00867ACA" w:rsidRPr="000341E0" w:rsidRDefault="00867ACA" w:rsidP="00C1783E">
      <w:pPr>
        <w:ind w:firstLineChars="0" w:firstLine="0"/>
        <w:rPr>
          <w:rFonts w:ascii="新宋体" w:eastAsia="新宋体" w:hAnsi="Calibri" w:cs="新宋体"/>
          <w:b/>
          <w:bCs/>
          <w:color w:val="000000"/>
          <w:sz w:val="19"/>
          <w:szCs w:val="19"/>
          <w:lang w:eastAsia="zh-CN" w:bidi="ar-SA"/>
        </w:rPr>
      </w:pPr>
      <w:r w:rsidRPr="000341E0">
        <w:rPr>
          <w:rFonts w:hint="eastAsia"/>
          <w:b/>
          <w:bCs/>
          <w:lang w:eastAsia="zh-CN"/>
        </w:rPr>
        <w:t>链表求交集类</w:t>
      </w:r>
    </w:p>
    <w:p w14:paraId="4FC189AA" w14:textId="77777777" w:rsidR="00E5695E" w:rsidRPr="00E5695E" w:rsidRDefault="00E5695E" w:rsidP="00E569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E5695E">
        <w:rPr>
          <w:lang w:eastAsia="zh-CN"/>
        </w:rPr>
        <w:t>class Union {</w:t>
      </w:r>
    </w:p>
    <w:p w14:paraId="4ECB27BB" w14:textId="77777777" w:rsidR="00E5695E" w:rsidRPr="00E5695E" w:rsidRDefault="00E5695E" w:rsidP="00E569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E5695E">
        <w:rPr>
          <w:lang w:eastAsia="zh-CN"/>
        </w:rPr>
        <w:t>private:</w:t>
      </w:r>
    </w:p>
    <w:p w14:paraId="62C01D21" w14:textId="77777777" w:rsidR="00E5695E" w:rsidRPr="00E5695E" w:rsidRDefault="00E5695E" w:rsidP="00E569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E5695E">
        <w:rPr>
          <w:lang w:eastAsia="zh-CN"/>
        </w:rPr>
        <w:tab/>
      </w:r>
      <w:proofErr w:type="spellStart"/>
      <w:r w:rsidRPr="00E5695E">
        <w:rPr>
          <w:lang w:eastAsia="zh-CN"/>
        </w:rPr>
        <w:t>NumNode</w:t>
      </w:r>
      <w:proofErr w:type="spellEnd"/>
      <w:r w:rsidRPr="00E5695E">
        <w:rPr>
          <w:lang w:eastAsia="zh-CN"/>
        </w:rPr>
        <w:t>* Ahead;</w:t>
      </w:r>
    </w:p>
    <w:p w14:paraId="7F2A5FEA" w14:textId="77777777" w:rsidR="00E5695E" w:rsidRPr="00E5695E" w:rsidRDefault="00E5695E" w:rsidP="00E569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E5695E">
        <w:rPr>
          <w:lang w:eastAsia="zh-CN"/>
        </w:rPr>
        <w:tab/>
      </w:r>
      <w:proofErr w:type="spellStart"/>
      <w:r w:rsidRPr="00E5695E">
        <w:rPr>
          <w:lang w:eastAsia="zh-CN"/>
        </w:rPr>
        <w:t>NumNode</w:t>
      </w:r>
      <w:proofErr w:type="spellEnd"/>
      <w:r w:rsidRPr="00E5695E">
        <w:rPr>
          <w:lang w:eastAsia="zh-CN"/>
        </w:rPr>
        <w:t xml:space="preserve">* </w:t>
      </w:r>
      <w:proofErr w:type="spellStart"/>
      <w:r w:rsidRPr="00E5695E">
        <w:rPr>
          <w:lang w:eastAsia="zh-CN"/>
        </w:rPr>
        <w:t>Bhead</w:t>
      </w:r>
      <w:proofErr w:type="spellEnd"/>
      <w:r w:rsidRPr="00E5695E">
        <w:rPr>
          <w:lang w:eastAsia="zh-CN"/>
        </w:rPr>
        <w:t>;</w:t>
      </w:r>
    </w:p>
    <w:p w14:paraId="17AE878D" w14:textId="77777777" w:rsidR="00E5695E" w:rsidRPr="00E5695E" w:rsidRDefault="00E5695E" w:rsidP="00E569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</w:p>
    <w:p w14:paraId="1D92E34C" w14:textId="77777777" w:rsidR="00E5695E" w:rsidRPr="00E5695E" w:rsidRDefault="00E5695E" w:rsidP="00E569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E5695E">
        <w:rPr>
          <w:lang w:eastAsia="zh-CN"/>
        </w:rPr>
        <w:t>public:</w:t>
      </w:r>
    </w:p>
    <w:p w14:paraId="2726A17E" w14:textId="77777777" w:rsidR="00E5695E" w:rsidRPr="00E5695E" w:rsidRDefault="00E5695E" w:rsidP="00E569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E5695E">
        <w:rPr>
          <w:lang w:eastAsia="zh-CN"/>
        </w:rPr>
        <w:tab/>
      </w:r>
      <w:proofErr w:type="gramStart"/>
      <w:r w:rsidRPr="00E5695E">
        <w:rPr>
          <w:lang w:eastAsia="zh-CN"/>
        </w:rPr>
        <w:t>Union(</w:t>
      </w:r>
      <w:proofErr w:type="gramEnd"/>
      <w:r w:rsidRPr="00E5695E">
        <w:rPr>
          <w:lang w:eastAsia="zh-CN"/>
        </w:rPr>
        <w:t>);</w:t>
      </w:r>
    </w:p>
    <w:p w14:paraId="100E322C" w14:textId="77777777" w:rsidR="00E5695E" w:rsidRPr="00E5695E" w:rsidRDefault="00E5695E" w:rsidP="00E569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E5695E">
        <w:rPr>
          <w:lang w:eastAsia="zh-CN"/>
        </w:rPr>
        <w:tab/>
        <w:t xml:space="preserve">void </w:t>
      </w:r>
      <w:proofErr w:type="spellStart"/>
      <w:proofErr w:type="gramStart"/>
      <w:r w:rsidRPr="00E5695E">
        <w:rPr>
          <w:lang w:eastAsia="zh-CN"/>
        </w:rPr>
        <w:t>init</w:t>
      </w:r>
      <w:proofErr w:type="spellEnd"/>
      <w:r w:rsidRPr="00E5695E">
        <w:rPr>
          <w:lang w:eastAsia="zh-CN"/>
        </w:rPr>
        <w:t>(</w:t>
      </w:r>
      <w:proofErr w:type="spellStart"/>
      <w:proofErr w:type="gramEnd"/>
      <w:r w:rsidRPr="00E5695E">
        <w:rPr>
          <w:lang w:eastAsia="zh-CN"/>
        </w:rPr>
        <w:t>NumNode</w:t>
      </w:r>
      <w:proofErr w:type="spellEnd"/>
      <w:r w:rsidRPr="00E5695E">
        <w:rPr>
          <w:lang w:eastAsia="zh-CN"/>
        </w:rPr>
        <w:t>*&amp; head);</w:t>
      </w:r>
    </w:p>
    <w:p w14:paraId="0BA77BD5" w14:textId="77777777" w:rsidR="00E5695E" w:rsidRPr="00E5695E" w:rsidRDefault="00E5695E" w:rsidP="00E569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E5695E">
        <w:rPr>
          <w:lang w:eastAsia="zh-CN"/>
        </w:rPr>
        <w:tab/>
        <w:t xml:space="preserve">void </w:t>
      </w:r>
      <w:proofErr w:type="gramStart"/>
      <w:r w:rsidRPr="00E5695E">
        <w:rPr>
          <w:lang w:eastAsia="zh-CN"/>
        </w:rPr>
        <w:t>output(</w:t>
      </w:r>
      <w:proofErr w:type="gramEnd"/>
      <w:r w:rsidRPr="00E5695E">
        <w:rPr>
          <w:lang w:eastAsia="zh-CN"/>
        </w:rPr>
        <w:t>);</w:t>
      </w:r>
    </w:p>
    <w:p w14:paraId="04BF19C0" w14:textId="3346568C" w:rsidR="00C1783E" w:rsidRPr="00E5695E" w:rsidRDefault="00E5695E" w:rsidP="00E569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E5695E">
        <w:rPr>
          <w:lang w:eastAsia="zh-CN"/>
        </w:rPr>
        <w:t>};</w:t>
      </w:r>
    </w:p>
    <w:p w14:paraId="64BDCE44" w14:textId="77777777" w:rsidR="00AD5E2E" w:rsidRPr="00E5695E" w:rsidRDefault="00AD5E2E" w:rsidP="00E569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</w:p>
    <w:p w14:paraId="4B92626E" w14:textId="77777777" w:rsidR="0075165E" w:rsidRDefault="0075165E" w:rsidP="008F78B2">
      <w:pPr>
        <w:pStyle w:val="2"/>
        <w:spacing w:before="120"/>
      </w:pPr>
      <w:bookmarkStart w:id="18" w:name="_Toc121168193"/>
      <w:bookmarkStart w:id="19" w:name="_Toc122644039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8"/>
      <w:bookmarkEnd w:id="19"/>
    </w:p>
    <w:p w14:paraId="49D6FB7D" w14:textId="54C22061" w:rsidR="006B0072" w:rsidRDefault="000341E0" w:rsidP="006B0072">
      <w:pPr>
        <w:rPr>
          <w:lang w:eastAsia="zh-CN"/>
        </w:rPr>
      </w:pPr>
      <w:r>
        <w:rPr>
          <w:rFonts w:hint="eastAsia"/>
          <w:lang w:eastAsia="zh-CN"/>
        </w:rPr>
        <w:t>首先建立</w:t>
      </w:r>
      <w:r>
        <w:rPr>
          <w:rFonts w:hint="eastAsia"/>
          <w:lang w:eastAsia="zh-CN"/>
        </w:rPr>
        <w:t>Union</w:t>
      </w:r>
      <w:r>
        <w:rPr>
          <w:rFonts w:hint="eastAsia"/>
          <w:lang w:eastAsia="zh-CN"/>
        </w:rPr>
        <w:t>对象，输入两个非降序数字序列并建立链表，之后求解交集</w:t>
      </w:r>
      <w:proofErr w:type="gramStart"/>
      <w:r w:rsidR="00E6073E">
        <w:rPr>
          <w:rFonts w:hint="eastAsia"/>
          <w:lang w:eastAsia="zh-CN"/>
        </w:rPr>
        <w:t>至结果</w:t>
      </w:r>
      <w:proofErr w:type="gramEnd"/>
      <w:r w:rsidR="00E6073E">
        <w:rPr>
          <w:rFonts w:hint="eastAsia"/>
          <w:lang w:eastAsia="zh-CN"/>
        </w:rPr>
        <w:t>链表中，最后</w:t>
      </w:r>
      <w:r>
        <w:rPr>
          <w:rFonts w:hint="eastAsia"/>
          <w:lang w:eastAsia="zh-CN"/>
        </w:rPr>
        <w:t>输出</w:t>
      </w:r>
      <w:r w:rsidR="00E6073E">
        <w:rPr>
          <w:rFonts w:hint="eastAsia"/>
          <w:lang w:eastAsia="zh-CN"/>
        </w:rPr>
        <w:t>结果链表。</w:t>
      </w:r>
    </w:p>
    <w:p w14:paraId="3661025E" w14:textId="42A49921" w:rsidR="006F5944" w:rsidRDefault="006F5944" w:rsidP="006B0072">
      <w:pPr>
        <w:rPr>
          <w:lang w:eastAsia="zh-CN"/>
        </w:rPr>
      </w:pPr>
    </w:p>
    <w:p w14:paraId="3F935DAE" w14:textId="6BEA9739" w:rsidR="006F5944" w:rsidRDefault="006F5944" w:rsidP="006B0072">
      <w:pPr>
        <w:rPr>
          <w:lang w:eastAsia="zh-CN"/>
        </w:rPr>
      </w:pPr>
    </w:p>
    <w:p w14:paraId="21B85248" w14:textId="079C95EC" w:rsidR="006F5944" w:rsidRDefault="006F5944" w:rsidP="006B0072">
      <w:pPr>
        <w:rPr>
          <w:lang w:eastAsia="zh-CN"/>
        </w:rPr>
      </w:pPr>
    </w:p>
    <w:p w14:paraId="1D302673" w14:textId="740D36D1" w:rsidR="006F5944" w:rsidRDefault="006F5944" w:rsidP="006B0072">
      <w:pPr>
        <w:rPr>
          <w:lang w:eastAsia="zh-CN"/>
        </w:rPr>
      </w:pPr>
    </w:p>
    <w:p w14:paraId="39FCF1DA" w14:textId="3352BCB1" w:rsidR="006F5944" w:rsidRDefault="006F5944" w:rsidP="006B0072">
      <w:pPr>
        <w:rPr>
          <w:lang w:eastAsia="zh-CN"/>
        </w:rPr>
      </w:pPr>
    </w:p>
    <w:p w14:paraId="081D9A89" w14:textId="37DC18CE" w:rsidR="006F5944" w:rsidRDefault="006F5944" w:rsidP="006B0072">
      <w:pPr>
        <w:rPr>
          <w:lang w:eastAsia="zh-CN"/>
        </w:rPr>
      </w:pPr>
    </w:p>
    <w:p w14:paraId="11B0601E" w14:textId="285C5A2B" w:rsidR="006F5944" w:rsidRDefault="006F5944" w:rsidP="006B0072">
      <w:pPr>
        <w:rPr>
          <w:lang w:eastAsia="zh-CN"/>
        </w:rPr>
      </w:pPr>
    </w:p>
    <w:p w14:paraId="79FBFA63" w14:textId="7F296675" w:rsidR="006F5944" w:rsidRDefault="006F5944" w:rsidP="006B0072">
      <w:pPr>
        <w:rPr>
          <w:lang w:eastAsia="zh-CN"/>
        </w:rPr>
      </w:pPr>
    </w:p>
    <w:p w14:paraId="724CA1CB" w14:textId="71003CE8" w:rsidR="006F5944" w:rsidRDefault="006F5944" w:rsidP="006B0072">
      <w:pPr>
        <w:rPr>
          <w:lang w:eastAsia="zh-CN"/>
        </w:rPr>
      </w:pPr>
    </w:p>
    <w:p w14:paraId="312D73A3" w14:textId="31EE23BD" w:rsidR="006F5944" w:rsidRDefault="006F5944" w:rsidP="006B0072">
      <w:pPr>
        <w:rPr>
          <w:lang w:eastAsia="zh-CN"/>
        </w:rPr>
      </w:pPr>
    </w:p>
    <w:p w14:paraId="17DDE35A" w14:textId="23260CB2" w:rsidR="006F5944" w:rsidRDefault="006F5944" w:rsidP="006B0072">
      <w:pPr>
        <w:rPr>
          <w:lang w:eastAsia="zh-CN"/>
        </w:rPr>
      </w:pPr>
    </w:p>
    <w:p w14:paraId="05C1DB77" w14:textId="7238FD22" w:rsidR="006F5944" w:rsidRDefault="006F5944" w:rsidP="006B0072">
      <w:pPr>
        <w:rPr>
          <w:lang w:eastAsia="zh-CN"/>
        </w:rPr>
      </w:pPr>
    </w:p>
    <w:p w14:paraId="0F53EC34" w14:textId="77777777" w:rsidR="006F5944" w:rsidRPr="006B0072" w:rsidRDefault="006F5944" w:rsidP="006B0072">
      <w:pPr>
        <w:rPr>
          <w:lang w:eastAsia="zh-CN"/>
        </w:rPr>
      </w:pPr>
    </w:p>
    <w:p w14:paraId="1C7CB4C7" w14:textId="660C2F87" w:rsidR="0075165E" w:rsidRDefault="0075165E" w:rsidP="00E6073E">
      <w:pPr>
        <w:pStyle w:val="1"/>
        <w:spacing w:after="240"/>
        <w:rPr>
          <w:lang w:eastAsia="zh-CN"/>
        </w:rPr>
      </w:pPr>
      <w:bookmarkStart w:id="20" w:name="_Toc121168194"/>
      <w:bookmarkStart w:id="21" w:name="_Toc122644040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20"/>
      <w:bookmarkEnd w:id="21"/>
      <w:r w:rsidR="00E6073E">
        <w:rPr>
          <w:lang w:eastAsia="zh-CN"/>
        </w:rPr>
        <w:t xml:space="preserve"> </w:t>
      </w:r>
    </w:p>
    <w:p w14:paraId="658F6267" w14:textId="792D519F" w:rsidR="00395631" w:rsidRDefault="00E6073E" w:rsidP="006F5944">
      <w:pPr>
        <w:pStyle w:val="2"/>
        <w:spacing w:before="120"/>
      </w:pPr>
      <w:bookmarkStart w:id="22" w:name="_Toc12264404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输入链表并建立的实现</w:t>
      </w:r>
      <w:bookmarkEnd w:id="22"/>
    </w:p>
    <w:p w14:paraId="61A2AA49" w14:textId="3A6A7C9F" w:rsidR="006F5944" w:rsidRDefault="00D734AE" w:rsidP="006F5944">
      <w:pPr>
        <w:pStyle w:val="3"/>
        <w:spacing w:before="120"/>
      </w:pPr>
      <w:bookmarkStart w:id="23" w:name="_Toc122644042"/>
      <w:r>
        <w:rPr>
          <w:rFonts w:hint="eastAsia"/>
          <w:noProof/>
        </w:rPr>
        <w:drawing>
          <wp:anchor distT="0" distB="0" distL="114300" distR="114300" simplePos="0" relativeHeight="251656192" behindDoc="1" locked="0" layoutInCell="1" allowOverlap="1" wp14:anchorId="44248DF9" wp14:editId="1AEF6D1F">
            <wp:simplePos x="0" y="0"/>
            <wp:positionH relativeFrom="column">
              <wp:posOffset>-1223027</wp:posOffset>
            </wp:positionH>
            <wp:positionV relativeFrom="paragraph">
              <wp:posOffset>450609</wp:posOffset>
            </wp:positionV>
            <wp:extent cx="8708804" cy="4795123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08804" cy="4795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>.1.1</w:t>
      </w:r>
      <w:r w:rsidR="006F5944">
        <w:rPr>
          <w:rFonts w:hint="eastAsia"/>
        </w:rPr>
        <w:t xml:space="preserve"> </w:t>
      </w:r>
      <w:r w:rsidR="006F5944">
        <w:rPr>
          <w:rFonts w:hint="eastAsia"/>
        </w:rPr>
        <w:t>功能流程图</w:t>
      </w:r>
      <w:bookmarkEnd w:id="23"/>
    </w:p>
    <w:p w14:paraId="7ABBC4F6" w14:textId="0D9A31F7" w:rsidR="00D734AE" w:rsidRDefault="00D734AE" w:rsidP="006F5944">
      <w:pPr>
        <w:rPr>
          <w:lang w:eastAsia="zh-CN"/>
        </w:rPr>
      </w:pPr>
    </w:p>
    <w:p w14:paraId="1D45B32B" w14:textId="6DEC8B77" w:rsidR="00D734AE" w:rsidRDefault="00D734AE" w:rsidP="006F5944">
      <w:pPr>
        <w:rPr>
          <w:lang w:eastAsia="zh-CN"/>
        </w:rPr>
      </w:pPr>
    </w:p>
    <w:p w14:paraId="49A8071F" w14:textId="01A88E5F" w:rsidR="00D734AE" w:rsidRDefault="00D734AE" w:rsidP="006F5944">
      <w:pPr>
        <w:rPr>
          <w:lang w:eastAsia="zh-CN"/>
        </w:rPr>
      </w:pPr>
    </w:p>
    <w:p w14:paraId="22CECB18" w14:textId="048B4308" w:rsidR="00D734AE" w:rsidRDefault="00D734AE" w:rsidP="006F5944">
      <w:pPr>
        <w:rPr>
          <w:lang w:eastAsia="zh-CN"/>
        </w:rPr>
      </w:pPr>
    </w:p>
    <w:p w14:paraId="55CE31EC" w14:textId="39A88D9B" w:rsidR="00D734AE" w:rsidRDefault="00D734AE" w:rsidP="006F5944">
      <w:pPr>
        <w:rPr>
          <w:lang w:eastAsia="zh-CN"/>
        </w:rPr>
      </w:pPr>
    </w:p>
    <w:p w14:paraId="4E26F2F3" w14:textId="51C78006" w:rsidR="00D734AE" w:rsidRDefault="00D734AE" w:rsidP="006F5944">
      <w:pPr>
        <w:rPr>
          <w:lang w:eastAsia="zh-CN"/>
        </w:rPr>
      </w:pPr>
    </w:p>
    <w:p w14:paraId="78F6736D" w14:textId="1AF0D1E1" w:rsidR="00D734AE" w:rsidRDefault="00D734AE" w:rsidP="006F5944">
      <w:pPr>
        <w:rPr>
          <w:lang w:eastAsia="zh-CN"/>
        </w:rPr>
      </w:pPr>
    </w:p>
    <w:p w14:paraId="095CF046" w14:textId="33A68855" w:rsidR="00D734AE" w:rsidRDefault="00D734AE" w:rsidP="006F5944">
      <w:pPr>
        <w:rPr>
          <w:lang w:eastAsia="zh-CN"/>
        </w:rPr>
      </w:pPr>
    </w:p>
    <w:p w14:paraId="6C34C6D2" w14:textId="7A744EB4" w:rsidR="00D734AE" w:rsidRDefault="00D734AE" w:rsidP="006F5944">
      <w:pPr>
        <w:rPr>
          <w:lang w:eastAsia="zh-CN"/>
        </w:rPr>
      </w:pPr>
    </w:p>
    <w:p w14:paraId="365F0801" w14:textId="5D5DD6E9" w:rsidR="00D734AE" w:rsidRDefault="00D734AE" w:rsidP="006F5944">
      <w:pPr>
        <w:rPr>
          <w:lang w:eastAsia="zh-CN"/>
        </w:rPr>
      </w:pPr>
    </w:p>
    <w:p w14:paraId="2FCB739F" w14:textId="1B3818F1" w:rsidR="00D734AE" w:rsidRDefault="00D734AE" w:rsidP="006F5944">
      <w:pPr>
        <w:rPr>
          <w:lang w:eastAsia="zh-CN"/>
        </w:rPr>
      </w:pPr>
    </w:p>
    <w:p w14:paraId="70504F0C" w14:textId="77777777" w:rsidR="00D734AE" w:rsidRDefault="00D734AE" w:rsidP="006F5944">
      <w:pPr>
        <w:rPr>
          <w:lang w:eastAsia="zh-CN"/>
        </w:rPr>
      </w:pPr>
    </w:p>
    <w:p w14:paraId="094BAA2C" w14:textId="53B81413" w:rsidR="00D734AE" w:rsidRDefault="00D734AE" w:rsidP="006F5944">
      <w:pPr>
        <w:rPr>
          <w:lang w:eastAsia="zh-CN"/>
        </w:rPr>
      </w:pPr>
    </w:p>
    <w:p w14:paraId="4B476F65" w14:textId="77777777" w:rsidR="00D734AE" w:rsidRDefault="00D734AE" w:rsidP="006F5944">
      <w:pPr>
        <w:rPr>
          <w:lang w:eastAsia="zh-CN"/>
        </w:rPr>
      </w:pPr>
    </w:p>
    <w:p w14:paraId="0AD2D1AA" w14:textId="16297F2E" w:rsidR="006F5944" w:rsidRDefault="006F5944" w:rsidP="006F5944">
      <w:pPr>
        <w:rPr>
          <w:lang w:eastAsia="zh-CN"/>
        </w:rPr>
      </w:pPr>
    </w:p>
    <w:p w14:paraId="5100CB4C" w14:textId="2683F64E" w:rsidR="00D734AE" w:rsidRDefault="00D734AE" w:rsidP="006F5944">
      <w:pPr>
        <w:rPr>
          <w:lang w:eastAsia="zh-CN"/>
        </w:rPr>
      </w:pPr>
    </w:p>
    <w:p w14:paraId="2F8CE40E" w14:textId="4B15BF22" w:rsidR="00D734AE" w:rsidRDefault="00D734AE" w:rsidP="006F5944">
      <w:pPr>
        <w:rPr>
          <w:lang w:eastAsia="zh-CN"/>
        </w:rPr>
      </w:pPr>
    </w:p>
    <w:p w14:paraId="1C525139" w14:textId="1D02B154" w:rsidR="00D734AE" w:rsidRDefault="00D734AE" w:rsidP="006F5944">
      <w:pPr>
        <w:rPr>
          <w:lang w:eastAsia="zh-CN"/>
        </w:rPr>
      </w:pPr>
    </w:p>
    <w:p w14:paraId="0B59B125" w14:textId="0AED92D0" w:rsidR="00D734AE" w:rsidRDefault="00D734AE" w:rsidP="006F5944">
      <w:pPr>
        <w:rPr>
          <w:lang w:eastAsia="zh-CN"/>
        </w:rPr>
      </w:pPr>
    </w:p>
    <w:p w14:paraId="5725FC25" w14:textId="6746F553" w:rsidR="00D734AE" w:rsidRDefault="00D734AE" w:rsidP="006F5944">
      <w:pPr>
        <w:rPr>
          <w:lang w:eastAsia="zh-CN"/>
        </w:rPr>
      </w:pPr>
    </w:p>
    <w:p w14:paraId="283E61D9" w14:textId="7C3C7C7F" w:rsidR="00D734AE" w:rsidRDefault="00D734AE" w:rsidP="006F5944">
      <w:pPr>
        <w:rPr>
          <w:lang w:eastAsia="zh-CN"/>
        </w:rPr>
      </w:pPr>
    </w:p>
    <w:p w14:paraId="37811CF5" w14:textId="6F40B08D" w:rsidR="00D734AE" w:rsidRDefault="00D734AE" w:rsidP="006F5944">
      <w:pPr>
        <w:rPr>
          <w:lang w:eastAsia="zh-CN"/>
        </w:rPr>
      </w:pPr>
    </w:p>
    <w:p w14:paraId="1FC2115A" w14:textId="7320748C" w:rsidR="00D734AE" w:rsidRDefault="00D734AE" w:rsidP="006F5944">
      <w:pPr>
        <w:rPr>
          <w:lang w:eastAsia="zh-CN"/>
        </w:rPr>
      </w:pPr>
    </w:p>
    <w:p w14:paraId="3F240A4F" w14:textId="77777777" w:rsidR="00D734AE" w:rsidRPr="006F5944" w:rsidRDefault="00D734AE" w:rsidP="006F5944">
      <w:pPr>
        <w:rPr>
          <w:lang w:eastAsia="zh-CN"/>
        </w:rPr>
      </w:pPr>
    </w:p>
    <w:p w14:paraId="688F7AB1" w14:textId="77777777" w:rsidR="00F00434" w:rsidRDefault="006F5944" w:rsidP="00D734AE">
      <w:pPr>
        <w:pStyle w:val="3"/>
        <w:spacing w:before="120"/>
      </w:pPr>
      <w:bookmarkStart w:id="24" w:name="_Toc122644043"/>
      <w:r>
        <w:t xml:space="preserve">3.1.2 </w:t>
      </w:r>
      <w:r>
        <w:rPr>
          <w:rFonts w:hint="eastAsia"/>
        </w:rPr>
        <w:t>核心代码</w:t>
      </w:r>
      <w:bookmarkEnd w:id="24"/>
    </w:p>
    <w:p w14:paraId="7902540E" w14:textId="56146C66" w:rsidR="00D734AE" w:rsidRPr="00F00434" w:rsidRDefault="00D734AE" w:rsidP="00F0043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F0043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 w:rsidRPr="00F0043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0;;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++) </w:t>
      </w:r>
    </w:p>
    <w:p w14:paraId="695F8BE7" w14:textId="61C89791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11870FA3" w14:textId="676B7A27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056F9737" w14:textId="213A1A43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&gt;&gt;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508D8E5" w14:textId="4D0E4BFD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-1) </w:t>
      </w:r>
    </w:p>
    <w:p w14:paraId="5F75A0B5" w14:textId="388605F9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EA31F96" w14:textId="089FEBDD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2FFA38C" w14:textId="7A283EEB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431F478" w14:textId="7502C211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</w:p>
    <w:p w14:paraId="3B7C8BCA" w14:textId="05DBFA65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40BA950" w14:textId="63219DAD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pointer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nothrow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NumNode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E6B2F3D" w14:textId="1BAADD67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(pointer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31001472" w14:textId="04FC6CF2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B1D38B8" w14:textId="62EC400D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"No Memory"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B15ECD8" w14:textId="1C621F25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exit(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EXIT_FAILURE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32BFA00" w14:textId="7B51A1E9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922C28A" w14:textId="05BD4ED3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pointer-&gt;Num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58E21BE" w14:textId="4A85ACC6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pointer-&gt;next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8B1485E" w14:textId="054203A5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4322FE4" w14:textId="50929101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0) </w:t>
      </w:r>
    </w:p>
    <w:p w14:paraId="54640D7A" w14:textId="21D1B8D1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D65DE62" w14:textId="05AC0185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head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pointer;</w:t>
      </w:r>
    </w:p>
    <w:p w14:paraId="68112001" w14:textId="32C30BC2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pointerRecord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pointer;</w:t>
      </w:r>
    </w:p>
    <w:p w14:paraId="7405AE5C" w14:textId="7FA6CD0A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8FF041F" w14:textId="3D150859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0) </w:t>
      </w:r>
    </w:p>
    <w:p w14:paraId="0A4DE71E" w14:textId="6AEE00CB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9A812CF" w14:textId="47A14A01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pointerRecord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 = pointer;</w:t>
      </w:r>
    </w:p>
    <w:p w14:paraId="6FE66FC7" w14:textId="11A0F5B0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pointerRecord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pointer;</w:t>
      </w:r>
    </w:p>
    <w:p w14:paraId="765B2AAA" w14:textId="66FE14F0" w:rsidR="00D734AE" w:rsidRDefault="00D734AE" w:rsidP="00D734A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0D067C3" w14:textId="5DD90301" w:rsidR="00D734AE" w:rsidRPr="00D734AE" w:rsidRDefault="00D734AE" w:rsidP="00D734AE">
      <w:pPr>
        <w:ind w:firstLineChars="0" w:firstLine="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0A7BCCE5" w14:textId="69552968" w:rsidR="006F5944" w:rsidRDefault="006F5944" w:rsidP="006F5944">
      <w:pPr>
        <w:pStyle w:val="3"/>
        <w:spacing w:before="120"/>
      </w:pPr>
      <w:bookmarkStart w:id="25" w:name="_Toc122644044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输入界面效果展示</w:t>
      </w:r>
      <w:bookmarkEnd w:id="25"/>
    </w:p>
    <w:p w14:paraId="03227824" w14:textId="70101CDF" w:rsidR="00D734AE" w:rsidRDefault="007D1C4B" w:rsidP="00D734AE">
      <w:pPr>
        <w:rPr>
          <w:lang w:eastAsia="zh-CN"/>
        </w:rPr>
      </w:pPr>
      <w:r>
        <w:rPr>
          <w:noProof/>
        </w:rPr>
        <w:drawing>
          <wp:inline distT="0" distB="0" distL="0" distR="0" wp14:anchorId="43D8B9F2" wp14:editId="6C6248DC">
            <wp:extent cx="33718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920C" w14:textId="7F623CD8" w:rsidR="0080788E" w:rsidRDefault="0080788E" w:rsidP="00D734AE">
      <w:pPr>
        <w:rPr>
          <w:lang w:eastAsia="zh-CN"/>
        </w:rPr>
      </w:pPr>
    </w:p>
    <w:p w14:paraId="76C5165D" w14:textId="6F5B69E1" w:rsidR="0080788E" w:rsidRDefault="0080788E" w:rsidP="00D734AE">
      <w:pPr>
        <w:rPr>
          <w:lang w:eastAsia="zh-CN"/>
        </w:rPr>
      </w:pPr>
    </w:p>
    <w:p w14:paraId="20F9DD05" w14:textId="199A2483" w:rsidR="0080788E" w:rsidRDefault="0080788E" w:rsidP="00D734AE">
      <w:pPr>
        <w:rPr>
          <w:lang w:eastAsia="zh-CN"/>
        </w:rPr>
      </w:pPr>
    </w:p>
    <w:p w14:paraId="49777DD2" w14:textId="77777777" w:rsidR="0080788E" w:rsidRPr="00D734AE" w:rsidRDefault="0080788E" w:rsidP="00D734AE">
      <w:pPr>
        <w:rPr>
          <w:rFonts w:hint="eastAsia"/>
          <w:lang w:eastAsia="zh-CN"/>
        </w:rPr>
      </w:pPr>
    </w:p>
    <w:p w14:paraId="298C9225" w14:textId="35D41978" w:rsidR="00E6073E" w:rsidRDefault="00E6073E" w:rsidP="006F5944">
      <w:pPr>
        <w:pStyle w:val="2"/>
        <w:spacing w:before="120"/>
      </w:pPr>
      <w:bookmarkStart w:id="26" w:name="_Toc122644045"/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求交集的实现</w:t>
      </w:r>
      <w:bookmarkEnd w:id="26"/>
    </w:p>
    <w:p w14:paraId="65CE1999" w14:textId="7758AD41" w:rsidR="006F5944" w:rsidRDefault="001C26B9" w:rsidP="006F5944">
      <w:pPr>
        <w:pStyle w:val="3"/>
        <w:spacing w:before="120"/>
      </w:pPr>
      <w:bookmarkStart w:id="27" w:name="_Toc122644046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831FE5B" wp14:editId="6204C8CA">
            <wp:simplePos x="0" y="0"/>
            <wp:positionH relativeFrom="column">
              <wp:posOffset>-1079363</wp:posOffset>
            </wp:positionH>
            <wp:positionV relativeFrom="paragraph">
              <wp:posOffset>288741</wp:posOffset>
            </wp:positionV>
            <wp:extent cx="9813908" cy="5403601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3908" cy="5403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 xml:space="preserve">.2.1 </w:t>
      </w:r>
      <w:r w:rsidR="006F5944">
        <w:rPr>
          <w:rFonts w:hint="eastAsia"/>
        </w:rPr>
        <w:t>功能流程图</w:t>
      </w:r>
      <w:bookmarkEnd w:id="27"/>
    </w:p>
    <w:p w14:paraId="01B9D703" w14:textId="6DBFEFA0" w:rsidR="001C26B9" w:rsidRDefault="001C26B9" w:rsidP="00475ED6">
      <w:pPr>
        <w:rPr>
          <w:lang w:eastAsia="zh-CN"/>
        </w:rPr>
      </w:pPr>
    </w:p>
    <w:p w14:paraId="5CA1ED49" w14:textId="64A4FF1D" w:rsidR="001C26B9" w:rsidRDefault="001C26B9" w:rsidP="00475ED6">
      <w:pPr>
        <w:rPr>
          <w:lang w:eastAsia="zh-CN"/>
        </w:rPr>
      </w:pPr>
    </w:p>
    <w:p w14:paraId="166F3FBB" w14:textId="52C266DE" w:rsidR="001C26B9" w:rsidRDefault="001C26B9" w:rsidP="00475ED6">
      <w:pPr>
        <w:rPr>
          <w:lang w:eastAsia="zh-CN"/>
        </w:rPr>
      </w:pPr>
    </w:p>
    <w:p w14:paraId="48720931" w14:textId="20E62D52" w:rsidR="001C26B9" w:rsidRDefault="001C26B9" w:rsidP="00475ED6">
      <w:pPr>
        <w:rPr>
          <w:lang w:eastAsia="zh-CN"/>
        </w:rPr>
      </w:pPr>
    </w:p>
    <w:p w14:paraId="379F1DE4" w14:textId="63011536" w:rsidR="001C26B9" w:rsidRDefault="001C26B9" w:rsidP="00475ED6">
      <w:pPr>
        <w:rPr>
          <w:lang w:eastAsia="zh-CN"/>
        </w:rPr>
      </w:pPr>
    </w:p>
    <w:p w14:paraId="3DD62309" w14:textId="603A976E" w:rsidR="001C26B9" w:rsidRDefault="001C26B9" w:rsidP="00475ED6">
      <w:pPr>
        <w:rPr>
          <w:lang w:eastAsia="zh-CN"/>
        </w:rPr>
      </w:pPr>
    </w:p>
    <w:p w14:paraId="4A2923D9" w14:textId="1DB0B1B4" w:rsidR="001C26B9" w:rsidRDefault="001C26B9" w:rsidP="00475ED6">
      <w:pPr>
        <w:rPr>
          <w:lang w:eastAsia="zh-CN"/>
        </w:rPr>
      </w:pPr>
    </w:p>
    <w:p w14:paraId="6C34FF1A" w14:textId="76279826" w:rsidR="001C26B9" w:rsidRDefault="001C26B9" w:rsidP="00475ED6">
      <w:pPr>
        <w:rPr>
          <w:lang w:eastAsia="zh-CN"/>
        </w:rPr>
      </w:pPr>
    </w:p>
    <w:p w14:paraId="48BE9EB5" w14:textId="14A93845" w:rsidR="001C26B9" w:rsidRDefault="001C26B9" w:rsidP="00475ED6">
      <w:pPr>
        <w:rPr>
          <w:lang w:eastAsia="zh-CN"/>
        </w:rPr>
      </w:pPr>
    </w:p>
    <w:p w14:paraId="2225B96F" w14:textId="3A6C6225" w:rsidR="001C26B9" w:rsidRDefault="001C26B9" w:rsidP="00475ED6">
      <w:pPr>
        <w:rPr>
          <w:lang w:eastAsia="zh-CN"/>
        </w:rPr>
      </w:pPr>
    </w:p>
    <w:p w14:paraId="0516CD6D" w14:textId="64253567" w:rsidR="001C26B9" w:rsidRDefault="001C26B9" w:rsidP="00475ED6">
      <w:pPr>
        <w:rPr>
          <w:lang w:eastAsia="zh-CN"/>
        </w:rPr>
      </w:pPr>
    </w:p>
    <w:p w14:paraId="0A8E0BF3" w14:textId="77777777" w:rsidR="001C26B9" w:rsidRDefault="001C26B9" w:rsidP="00475ED6">
      <w:pPr>
        <w:rPr>
          <w:lang w:eastAsia="zh-CN"/>
        </w:rPr>
      </w:pPr>
    </w:p>
    <w:p w14:paraId="2398C26A" w14:textId="31135C85" w:rsidR="001C26B9" w:rsidRDefault="001C26B9" w:rsidP="00475ED6">
      <w:pPr>
        <w:rPr>
          <w:lang w:eastAsia="zh-CN"/>
        </w:rPr>
      </w:pPr>
    </w:p>
    <w:p w14:paraId="2FD66EEE" w14:textId="77777777" w:rsidR="001C26B9" w:rsidRDefault="001C26B9" w:rsidP="00475ED6">
      <w:pPr>
        <w:rPr>
          <w:lang w:eastAsia="zh-CN"/>
        </w:rPr>
      </w:pPr>
    </w:p>
    <w:p w14:paraId="1C70355A" w14:textId="77777777" w:rsidR="001C26B9" w:rsidRDefault="001C26B9" w:rsidP="00475ED6">
      <w:pPr>
        <w:rPr>
          <w:lang w:eastAsia="zh-CN"/>
        </w:rPr>
      </w:pPr>
    </w:p>
    <w:p w14:paraId="22CFC475" w14:textId="07111012" w:rsidR="00475ED6" w:rsidRDefault="00475ED6" w:rsidP="00475ED6">
      <w:pPr>
        <w:rPr>
          <w:lang w:eastAsia="zh-CN"/>
        </w:rPr>
      </w:pPr>
    </w:p>
    <w:p w14:paraId="34A23E08" w14:textId="44380872" w:rsidR="001C26B9" w:rsidRDefault="001C26B9" w:rsidP="00475ED6">
      <w:pPr>
        <w:rPr>
          <w:lang w:eastAsia="zh-CN"/>
        </w:rPr>
      </w:pPr>
    </w:p>
    <w:p w14:paraId="34A8DDB3" w14:textId="4D4DDF2A" w:rsidR="001C26B9" w:rsidRDefault="001C26B9" w:rsidP="00475ED6">
      <w:pPr>
        <w:rPr>
          <w:lang w:eastAsia="zh-CN"/>
        </w:rPr>
      </w:pPr>
    </w:p>
    <w:p w14:paraId="3F771E82" w14:textId="57DA294E" w:rsidR="001C26B9" w:rsidRDefault="001C26B9" w:rsidP="00475ED6">
      <w:pPr>
        <w:rPr>
          <w:lang w:eastAsia="zh-CN"/>
        </w:rPr>
      </w:pPr>
    </w:p>
    <w:p w14:paraId="676F8B7F" w14:textId="3D477223" w:rsidR="001C26B9" w:rsidRDefault="001C26B9" w:rsidP="00475ED6">
      <w:pPr>
        <w:rPr>
          <w:lang w:eastAsia="zh-CN"/>
        </w:rPr>
      </w:pPr>
    </w:p>
    <w:p w14:paraId="78F26AE0" w14:textId="06FAFC21" w:rsidR="001C26B9" w:rsidRDefault="001C26B9" w:rsidP="00475ED6">
      <w:pPr>
        <w:rPr>
          <w:lang w:eastAsia="zh-CN"/>
        </w:rPr>
      </w:pPr>
    </w:p>
    <w:p w14:paraId="65A72F10" w14:textId="59C5780A" w:rsidR="001C26B9" w:rsidRDefault="001C26B9" w:rsidP="00475ED6">
      <w:pPr>
        <w:rPr>
          <w:lang w:eastAsia="zh-CN"/>
        </w:rPr>
      </w:pPr>
    </w:p>
    <w:p w14:paraId="079B01CF" w14:textId="60A1246F" w:rsidR="001C26B9" w:rsidRDefault="001C26B9" w:rsidP="00475ED6">
      <w:pPr>
        <w:rPr>
          <w:lang w:eastAsia="zh-CN"/>
        </w:rPr>
      </w:pPr>
    </w:p>
    <w:p w14:paraId="20FFA60B" w14:textId="317557A1" w:rsidR="001C26B9" w:rsidRDefault="001C26B9" w:rsidP="00475ED6">
      <w:pPr>
        <w:rPr>
          <w:lang w:eastAsia="zh-CN"/>
        </w:rPr>
      </w:pPr>
    </w:p>
    <w:p w14:paraId="5E107E98" w14:textId="77777777" w:rsidR="001C26B9" w:rsidRPr="00475ED6" w:rsidRDefault="001C26B9" w:rsidP="00475ED6">
      <w:pPr>
        <w:rPr>
          <w:lang w:eastAsia="zh-CN"/>
        </w:rPr>
      </w:pPr>
    </w:p>
    <w:p w14:paraId="3C574D12" w14:textId="0A91C72C" w:rsidR="006F5944" w:rsidRDefault="006F5944" w:rsidP="006F5944">
      <w:pPr>
        <w:pStyle w:val="3"/>
        <w:spacing w:before="120"/>
      </w:pPr>
      <w:bookmarkStart w:id="28" w:name="_Toc122644047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核心代码</w:t>
      </w:r>
      <w:bookmarkEnd w:id="28"/>
    </w:p>
    <w:p w14:paraId="2A963009" w14:textId="77777777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p_B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5EBD87FC" w14:textId="049C2D17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2816A9A9" w14:textId="56E0F740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-&gt;Num ==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p_B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-&gt;Num)</w:t>
      </w:r>
    </w:p>
    <w:p w14:paraId="08778D71" w14:textId="4BFD7E3E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D79E1BE" w14:textId="10CAB7E5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-&gt;Num)</w:t>
      </w:r>
    </w:p>
    <w:p w14:paraId="77D630FA" w14:textId="54926F75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F21E9DE" w14:textId="3D4D2BB4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NumNode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nothrow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NumNode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315DE04" w14:textId="4C42E4B7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78F2F65F" w14:textId="45D9B6B4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BE2A030" w14:textId="1E76925D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"No Memory"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0281DCA" w14:textId="1BDD93AA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exit(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EXIT_FAILURE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E0BABBD" w14:textId="4FCF7039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0C87E4E" w14:textId="3E7D570C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-&gt;Num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-&gt;Num;</w:t>
      </w:r>
    </w:p>
    <w:p w14:paraId="46A22790" w14:textId="5353F4AE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-&gt;next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5D4A61D" w14:textId="2A2C215A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-&gt;next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9F58877" w14:textId="24DD9F32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-&gt;next;</w:t>
      </w:r>
    </w:p>
    <w:p w14:paraId="3B812695" w14:textId="741472B3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4B1E470" w14:textId="2628CBD0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-&gt;Num;</w:t>
      </w:r>
    </w:p>
    <w:p w14:paraId="17959360" w14:textId="650E1EBE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-&gt;next;</w:t>
      </w:r>
    </w:p>
    <w:p w14:paraId="604398EC" w14:textId="20CDB5EF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p_B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p_B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-&gt;next;</w:t>
      </w:r>
    </w:p>
    <w:p w14:paraId="1C4E87C7" w14:textId="7CE3DA1B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BBBA24E" w14:textId="694650E3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-&gt;Num &gt;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p_B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-&gt;Num)</w:t>
      </w:r>
    </w:p>
    <w:p w14:paraId="384E48FA" w14:textId="50567794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2E5272F7" w14:textId="1BE6B78F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p_B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p_B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-&gt;next;</w:t>
      </w:r>
    </w:p>
    <w:p w14:paraId="2C1146E6" w14:textId="54F900C8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DD99EE0" w14:textId="5523C020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-&gt;Num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p_B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-&gt;Num)</w:t>
      </w:r>
    </w:p>
    <w:p w14:paraId="10B0CF7E" w14:textId="514A3C14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A14DFA0" w14:textId="3EA80AEF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-&gt;next;</w:t>
      </w:r>
    </w:p>
    <w:p w14:paraId="203399ED" w14:textId="60210D18" w:rsid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59287ED" w14:textId="7C2B455C" w:rsidR="001C26B9" w:rsidRPr="00992557" w:rsidRDefault="00992557" w:rsidP="0099255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508F7180" w14:textId="4C1A889C" w:rsidR="00E6073E" w:rsidRDefault="00E6073E" w:rsidP="006F5944">
      <w:pPr>
        <w:pStyle w:val="2"/>
        <w:spacing w:before="120"/>
      </w:pPr>
      <w:bookmarkStart w:id="29" w:name="_Toc122644048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输出链表的实现</w:t>
      </w:r>
      <w:bookmarkEnd w:id="29"/>
    </w:p>
    <w:p w14:paraId="155E5D4C" w14:textId="30F7B026" w:rsidR="006F5944" w:rsidRDefault="009C3516" w:rsidP="006F5944">
      <w:pPr>
        <w:pStyle w:val="3"/>
        <w:spacing w:before="120"/>
      </w:pPr>
      <w:bookmarkStart w:id="30" w:name="_Toc122644049"/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8444DC0" wp14:editId="05664CCB">
            <wp:simplePos x="0" y="0"/>
            <wp:positionH relativeFrom="column">
              <wp:posOffset>-1115190</wp:posOffset>
            </wp:positionH>
            <wp:positionV relativeFrom="paragraph">
              <wp:posOffset>321310</wp:posOffset>
            </wp:positionV>
            <wp:extent cx="7408107" cy="3819218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08107" cy="3819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 xml:space="preserve">.3.1 </w:t>
      </w:r>
      <w:r w:rsidR="006F5944">
        <w:rPr>
          <w:rFonts w:hint="eastAsia"/>
        </w:rPr>
        <w:t>功能流程图</w:t>
      </w:r>
      <w:bookmarkEnd w:id="30"/>
    </w:p>
    <w:p w14:paraId="4DD4557E" w14:textId="292D75BA" w:rsidR="009C3516" w:rsidRDefault="009C3516" w:rsidP="009C3516">
      <w:pPr>
        <w:rPr>
          <w:lang w:eastAsia="zh-CN"/>
        </w:rPr>
      </w:pPr>
    </w:p>
    <w:p w14:paraId="500A24D4" w14:textId="3033C510" w:rsidR="009C3516" w:rsidRDefault="009C3516" w:rsidP="009C3516">
      <w:pPr>
        <w:rPr>
          <w:lang w:eastAsia="zh-CN"/>
        </w:rPr>
      </w:pPr>
    </w:p>
    <w:p w14:paraId="4D1BCDCE" w14:textId="3EB32D41" w:rsidR="009C3516" w:rsidRDefault="009C3516" w:rsidP="009C3516">
      <w:pPr>
        <w:rPr>
          <w:lang w:eastAsia="zh-CN"/>
        </w:rPr>
      </w:pPr>
    </w:p>
    <w:p w14:paraId="7ADBF325" w14:textId="630BDF28" w:rsidR="009C3516" w:rsidRDefault="009C3516" w:rsidP="009C3516">
      <w:pPr>
        <w:rPr>
          <w:lang w:eastAsia="zh-CN"/>
        </w:rPr>
      </w:pPr>
    </w:p>
    <w:p w14:paraId="597CE02A" w14:textId="26B094E9" w:rsidR="009C3516" w:rsidRDefault="009C3516" w:rsidP="009C3516">
      <w:pPr>
        <w:rPr>
          <w:lang w:eastAsia="zh-CN"/>
        </w:rPr>
      </w:pPr>
    </w:p>
    <w:p w14:paraId="5F4D6677" w14:textId="3760C96F" w:rsidR="009C3516" w:rsidRDefault="009C3516" w:rsidP="009C3516">
      <w:pPr>
        <w:rPr>
          <w:lang w:eastAsia="zh-CN"/>
        </w:rPr>
      </w:pPr>
    </w:p>
    <w:p w14:paraId="171C77E0" w14:textId="3A2F89F7" w:rsidR="009C3516" w:rsidRDefault="009C3516" w:rsidP="009C3516">
      <w:pPr>
        <w:rPr>
          <w:lang w:eastAsia="zh-CN"/>
        </w:rPr>
      </w:pPr>
    </w:p>
    <w:p w14:paraId="4CCCAE68" w14:textId="634BB847" w:rsidR="009C3516" w:rsidRDefault="009C3516" w:rsidP="009C3516">
      <w:pPr>
        <w:rPr>
          <w:lang w:eastAsia="zh-CN"/>
        </w:rPr>
      </w:pPr>
    </w:p>
    <w:p w14:paraId="6AE9563B" w14:textId="149DF87E" w:rsidR="009C3516" w:rsidRDefault="009C3516" w:rsidP="009C3516">
      <w:pPr>
        <w:rPr>
          <w:lang w:eastAsia="zh-CN"/>
        </w:rPr>
      </w:pPr>
    </w:p>
    <w:p w14:paraId="0B52B259" w14:textId="7E90B920" w:rsidR="009C3516" w:rsidRDefault="009C3516" w:rsidP="009C3516">
      <w:pPr>
        <w:rPr>
          <w:lang w:eastAsia="zh-CN"/>
        </w:rPr>
      </w:pPr>
    </w:p>
    <w:p w14:paraId="111AF4B1" w14:textId="5229EBB6" w:rsidR="009C3516" w:rsidRDefault="009C3516" w:rsidP="009C3516">
      <w:pPr>
        <w:rPr>
          <w:lang w:eastAsia="zh-CN"/>
        </w:rPr>
      </w:pPr>
    </w:p>
    <w:p w14:paraId="2D4494E9" w14:textId="3B1188C9" w:rsidR="009C3516" w:rsidRDefault="009C3516" w:rsidP="009C3516">
      <w:pPr>
        <w:rPr>
          <w:lang w:eastAsia="zh-CN"/>
        </w:rPr>
      </w:pPr>
    </w:p>
    <w:p w14:paraId="2AB94E34" w14:textId="77777777" w:rsidR="009C3516" w:rsidRPr="009C3516" w:rsidRDefault="009C3516" w:rsidP="009C3516">
      <w:pPr>
        <w:rPr>
          <w:lang w:eastAsia="zh-CN"/>
        </w:rPr>
      </w:pPr>
    </w:p>
    <w:p w14:paraId="0D18B040" w14:textId="409CC44A" w:rsidR="006F5944" w:rsidRDefault="006F5944" w:rsidP="006F5944">
      <w:pPr>
        <w:pStyle w:val="3"/>
        <w:spacing w:before="120"/>
      </w:pPr>
      <w:bookmarkStart w:id="31" w:name="_Toc122644050"/>
      <w:r>
        <w:rPr>
          <w:rFonts w:hint="eastAsia"/>
        </w:rPr>
        <w:lastRenderedPageBreak/>
        <w:t>3</w:t>
      </w:r>
      <w:r>
        <w:t xml:space="preserve">.3.2 </w:t>
      </w:r>
      <w:r>
        <w:rPr>
          <w:rFonts w:hint="eastAsia"/>
        </w:rPr>
        <w:t>核心代码</w:t>
      </w:r>
      <w:bookmarkEnd w:id="31"/>
    </w:p>
    <w:p w14:paraId="1853DFEC" w14:textId="77777777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Output-&gt;next;</w:t>
      </w:r>
    </w:p>
    <w:p w14:paraId="64C211A9" w14:textId="4BC36E25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042C71B1" w14:textId="23655956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说明未有交集</w:t>
      </w:r>
    </w:p>
    <w:p w14:paraId="381238FE" w14:textId="0220EE32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"NULL"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E2129C3" w14:textId="445E9F3F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94BEE3D" w14:textId="7D101EBC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00FF702F" w14:textId="6E7803E3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627F5C44" w14:textId="0D3A0365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4B038873" w14:textId="05A0EAC6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-&gt;Num;</w:t>
      </w:r>
    </w:p>
    <w:p w14:paraId="619690B9" w14:textId="095B606F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-&gt;next;</w:t>
      </w:r>
    </w:p>
    <w:p w14:paraId="683AE717" w14:textId="118F4623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36C04E0C" w14:textId="40826EF4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0A7F0365" w14:textId="66E74FFE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45B1F5C9" w14:textId="52F4BCCE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-&gt;Num;</w:t>
      </w:r>
    </w:p>
    <w:p w14:paraId="765B8854" w14:textId="77777777" w:rsid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p_Out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-&gt;next;</w:t>
      </w:r>
    </w:p>
    <w:p w14:paraId="59231BBB" w14:textId="3089FA73" w:rsidR="009C3516" w:rsidRPr="009C3516" w:rsidRDefault="009C3516" w:rsidP="009C351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10EEFF4A" w14:textId="2CACB749" w:rsidR="006F5944" w:rsidRDefault="006F5944" w:rsidP="006F5944">
      <w:pPr>
        <w:pStyle w:val="3"/>
        <w:spacing w:before="120"/>
      </w:pPr>
      <w:bookmarkStart w:id="32" w:name="_Toc122644051"/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输出结果展示</w:t>
      </w:r>
      <w:bookmarkEnd w:id="32"/>
    </w:p>
    <w:p w14:paraId="790025E3" w14:textId="56916107" w:rsidR="003B10BE" w:rsidRDefault="003B10BE" w:rsidP="003B10BE">
      <w:pPr>
        <w:rPr>
          <w:lang w:eastAsia="zh-CN"/>
        </w:rPr>
      </w:pPr>
      <w:r>
        <w:rPr>
          <w:noProof/>
        </w:rPr>
        <w:drawing>
          <wp:inline distT="0" distB="0" distL="0" distR="0" wp14:anchorId="5BB4074F" wp14:editId="24893DB7">
            <wp:extent cx="3524250" cy="1819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1E84" w14:textId="444D0A9D" w:rsidR="00FA7AA1" w:rsidRPr="003B10BE" w:rsidRDefault="00FA7AA1" w:rsidP="003B10BE">
      <w:pPr>
        <w:rPr>
          <w:lang w:eastAsia="zh-CN"/>
        </w:rPr>
      </w:pPr>
      <w:r>
        <w:rPr>
          <w:rFonts w:hint="eastAsia"/>
          <w:lang w:eastAsia="zh-CN"/>
        </w:rPr>
        <w:t>根据流程图可知，输出第一个数时直接打印，后续数字输出时先打印空格，再打印数字，达到数字之间有空格，且最后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个数后没有多余空格的效果。</w:t>
      </w:r>
    </w:p>
    <w:p w14:paraId="6FF47CB9" w14:textId="77777777" w:rsidR="0075165E" w:rsidRDefault="0075165E" w:rsidP="008F78B2">
      <w:pPr>
        <w:pStyle w:val="2"/>
        <w:spacing w:before="120"/>
      </w:pPr>
      <w:bookmarkStart w:id="33" w:name="_Toc121168215"/>
      <w:bookmarkStart w:id="34" w:name="_Toc122644052"/>
      <w:r>
        <w:rPr>
          <w:rFonts w:hint="eastAsia"/>
        </w:rPr>
        <w:t xml:space="preserve">3.6 </w:t>
      </w:r>
      <w:r>
        <w:rPr>
          <w:rFonts w:hint="eastAsia"/>
        </w:rPr>
        <w:t>总体系统的实现</w:t>
      </w:r>
      <w:bookmarkEnd w:id="33"/>
      <w:bookmarkEnd w:id="34"/>
    </w:p>
    <w:p w14:paraId="1161A81E" w14:textId="05C12CCA" w:rsidR="00AD5E2E" w:rsidRDefault="00946937" w:rsidP="00A8652E">
      <w:pPr>
        <w:pStyle w:val="3"/>
        <w:spacing w:before="120"/>
      </w:pPr>
      <w:bookmarkStart w:id="35" w:name="_Toc121168216"/>
      <w:bookmarkStart w:id="36" w:name="_Toc122644053"/>
      <w:r>
        <w:rPr>
          <w:rFonts w:hint="eastAsia"/>
        </w:rPr>
        <w:t xml:space="preserve">3.6.1 </w:t>
      </w:r>
      <w:r>
        <w:rPr>
          <w:rFonts w:hint="eastAsia"/>
        </w:rPr>
        <w:t>总体系统流程</w:t>
      </w:r>
      <w:bookmarkEnd w:id="35"/>
      <w:bookmarkEnd w:id="36"/>
    </w:p>
    <w:p w14:paraId="6C32BE09" w14:textId="41EE7B8F" w:rsidR="009432BA" w:rsidRPr="004F1DC1" w:rsidRDefault="0006145B" w:rsidP="00736B9A">
      <w:pPr>
        <w:rPr>
          <w:lang w:eastAsia="zh-CN"/>
        </w:rPr>
      </w:pPr>
      <w:r>
        <w:rPr>
          <w:rFonts w:hint="eastAsia"/>
          <w:lang w:eastAsia="zh-CN"/>
        </w:rPr>
        <w:t>首先建立</w:t>
      </w:r>
      <w:r>
        <w:rPr>
          <w:rFonts w:hint="eastAsia"/>
          <w:lang w:eastAsia="zh-CN"/>
        </w:rPr>
        <w:t>Union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Intersection</w:t>
      </w:r>
      <w:r>
        <w:rPr>
          <w:rFonts w:hint="eastAsia"/>
          <w:lang w:eastAsia="zh-CN"/>
        </w:rPr>
        <w:t>，随后调用</w:t>
      </w: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ntersection.output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函数，完成所有操作</w:t>
      </w:r>
      <w:r w:rsidR="00736B9A">
        <w:rPr>
          <w:rFonts w:hint="eastAsia"/>
          <w:lang w:eastAsia="zh-CN"/>
        </w:rPr>
        <w:t>后退出程序。</w:t>
      </w:r>
    </w:p>
    <w:p w14:paraId="13225612" w14:textId="450228AA" w:rsidR="00AD5E2E" w:rsidRDefault="00946937" w:rsidP="00A8652E">
      <w:pPr>
        <w:pStyle w:val="3"/>
        <w:spacing w:before="120"/>
      </w:pPr>
      <w:bookmarkStart w:id="37" w:name="_Toc121168217"/>
      <w:bookmarkStart w:id="38" w:name="_Toc122644054"/>
      <w:r>
        <w:rPr>
          <w:rFonts w:hint="eastAsia"/>
        </w:rPr>
        <w:lastRenderedPageBreak/>
        <w:t xml:space="preserve">3.6.2 </w:t>
      </w:r>
      <w:r>
        <w:rPr>
          <w:rFonts w:hint="eastAsia"/>
        </w:rPr>
        <w:t>总体系统核心代码</w:t>
      </w:r>
      <w:bookmarkEnd w:id="37"/>
      <w:bookmarkEnd w:id="38"/>
    </w:p>
    <w:p w14:paraId="6B868A61" w14:textId="77777777" w:rsidR="003B10BE" w:rsidRDefault="003B10BE" w:rsidP="003B10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Union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Intersection;</w:t>
      </w:r>
    </w:p>
    <w:p w14:paraId="7EDEE63C" w14:textId="5731E136" w:rsidR="003B10BE" w:rsidRPr="003B10BE" w:rsidRDefault="003B10BE" w:rsidP="003B10BE">
      <w:pPr>
        <w:ind w:firstLineChars="0" w:firstLine="0"/>
        <w:rPr>
          <w:lang w:eastAsia="zh-CN"/>
        </w:rPr>
      </w:pP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Intersection.output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4033DA03" w14:textId="77777777" w:rsidR="00946937" w:rsidRDefault="00946937" w:rsidP="00A8652E">
      <w:pPr>
        <w:pStyle w:val="3"/>
        <w:spacing w:before="120"/>
      </w:pPr>
      <w:bookmarkStart w:id="39" w:name="_Toc121168218"/>
      <w:bookmarkStart w:id="40" w:name="_Toc122644055"/>
      <w:r>
        <w:rPr>
          <w:rFonts w:hint="eastAsia"/>
        </w:rPr>
        <w:t xml:space="preserve">3.6.3 </w:t>
      </w:r>
      <w:r>
        <w:rPr>
          <w:rFonts w:hint="eastAsia"/>
        </w:rPr>
        <w:t>总体系统截屏示例</w:t>
      </w:r>
      <w:bookmarkEnd w:id="39"/>
      <w:bookmarkEnd w:id="40"/>
    </w:p>
    <w:p w14:paraId="6DD3A597" w14:textId="0B840122" w:rsidR="002779D6" w:rsidRPr="002779D6" w:rsidRDefault="004D64A6" w:rsidP="0006145B">
      <w:pPr>
        <w:rPr>
          <w:lang w:eastAsia="zh-CN"/>
        </w:rPr>
      </w:pPr>
      <w:r>
        <w:rPr>
          <w:noProof/>
        </w:rPr>
        <w:drawing>
          <wp:inline distT="0" distB="0" distL="0" distR="0" wp14:anchorId="73E2C996" wp14:editId="5E5C76ED">
            <wp:extent cx="3524250" cy="1819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DA84" w14:textId="2F5FA9C9" w:rsidR="006F5944" w:rsidRPr="006F5944" w:rsidRDefault="0075165E" w:rsidP="00FB7462">
      <w:pPr>
        <w:pStyle w:val="1"/>
        <w:spacing w:after="240"/>
        <w:rPr>
          <w:lang w:eastAsia="zh-CN"/>
        </w:rPr>
      </w:pPr>
      <w:bookmarkStart w:id="41" w:name="_Toc121168219"/>
      <w:bookmarkStart w:id="42" w:name="_Toc12264405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41"/>
      <w:bookmarkEnd w:id="42"/>
    </w:p>
    <w:p w14:paraId="56F2A60F" w14:textId="77777777" w:rsidR="004135DF" w:rsidRDefault="004135DF" w:rsidP="004135DF">
      <w:pPr>
        <w:pStyle w:val="2"/>
        <w:spacing w:before="120"/>
      </w:pPr>
      <w:bookmarkStart w:id="43" w:name="_Toc121168220"/>
      <w:bookmarkStart w:id="44" w:name="_Toc12264405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43"/>
      <w:bookmarkEnd w:id="44"/>
    </w:p>
    <w:p w14:paraId="35D96EC8" w14:textId="6A972E0C" w:rsidR="004135DF" w:rsidRDefault="004135DF" w:rsidP="004135DF">
      <w:pPr>
        <w:pStyle w:val="3"/>
        <w:spacing w:before="120"/>
      </w:pPr>
      <w:bookmarkStart w:id="45" w:name="_Toc121168221"/>
      <w:bookmarkStart w:id="46" w:name="_Toc122644058"/>
      <w:r>
        <w:rPr>
          <w:rFonts w:hint="eastAsia"/>
        </w:rPr>
        <w:t xml:space="preserve">4.1.1 </w:t>
      </w:r>
      <w:r w:rsidR="00FB7462">
        <w:rPr>
          <w:rFonts w:hint="eastAsia"/>
        </w:rPr>
        <w:t>基本求交集</w:t>
      </w:r>
      <w:r>
        <w:rPr>
          <w:rFonts w:hint="eastAsia"/>
        </w:rPr>
        <w:t>功能测试</w:t>
      </w:r>
      <w:bookmarkEnd w:id="45"/>
      <w:bookmarkEnd w:id="46"/>
    </w:p>
    <w:p w14:paraId="717BC69F" w14:textId="4073CB7F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35528FAB" w14:textId="2D869705" w:rsidR="00FB7462" w:rsidRDefault="00FB7462" w:rsidP="003118C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2 5 -1</w:t>
      </w:r>
    </w:p>
    <w:p w14:paraId="1F5C7688" w14:textId="3EEAD4C6" w:rsidR="00FB7462" w:rsidRDefault="00FB7462" w:rsidP="003118C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4 5 8 10 -1</w:t>
      </w:r>
    </w:p>
    <w:p w14:paraId="347FA50B" w14:textId="77777777"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018FF0B5" w14:textId="34344918" w:rsidR="007A6996" w:rsidRDefault="00FB7462" w:rsidP="007A6996">
      <w:pPr>
        <w:rPr>
          <w:lang w:eastAsia="zh-CN"/>
        </w:rPr>
      </w:pPr>
      <w:r>
        <w:rPr>
          <w:lang w:eastAsia="zh-CN"/>
        </w:rPr>
        <w:t>2 5</w:t>
      </w:r>
    </w:p>
    <w:p w14:paraId="4AD39E1F" w14:textId="231541F4" w:rsidR="003118CA" w:rsidRPr="003118CA" w:rsidRDefault="003118CA" w:rsidP="007A6996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3365E028" w14:textId="4CFB4690" w:rsidR="004135DF" w:rsidRPr="004135DF" w:rsidRDefault="004D64A6" w:rsidP="004135DF">
      <w:pPr>
        <w:rPr>
          <w:lang w:eastAsia="zh-CN"/>
        </w:rPr>
      </w:pPr>
      <w:r>
        <w:rPr>
          <w:noProof/>
        </w:rPr>
        <w:drawing>
          <wp:inline distT="0" distB="0" distL="0" distR="0" wp14:anchorId="5ECECFDD" wp14:editId="3F092B0D">
            <wp:extent cx="3524250" cy="1819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B0C3" w14:textId="77777777" w:rsidR="004135DF" w:rsidRDefault="004135DF" w:rsidP="004135DF">
      <w:pPr>
        <w:pStyle w:val="2"/>
        <w:spacing w:before="120"/>
      </w:pPr>
      <w:bookmarkStart w:id="47" w:name="_Toc121168226"/>
      <w:bookmarkStart w:id="48" w:name="_Toc122644059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边界测试</w:t>
      </w:r>
      <w:bookmarkEnd w:id="47"/>
      <w:bookmarkEnd w:id="48"/>
    </w:p>
    <w:p w14:paraId="7C0FF08B" w14:textId="13E0BA5D" w:rsidR="004135DF" w:rsidRDefault="004135DF" w:rsidP="004135DF">
      <w:pPr>
        <w:pStyle w:val="3"/>
        <w:spacing w:before="120"/>
      </w:pPr>
      <w:bookmarkStart w:id="49" w:name="_Toc121168227"/>
      <w:bookmarkStart w:id="50" w:name="_Toc122644060"/>
      <w:r>
        <w:rPr>
          <w:rFonts w:hint="eastAsia"/>
        </w:rPr>
        <w:t>4.2.1</w:t>
      </w:r>
      <w:bookmarkEnd w:id="49"/>
      <w:r w:rsidR="004C7EF1">
        <w:rPr>
          <w:rFonts w:hint="eastAsia"/>
        </w:rPr>
        <w:t>交集为空</w:t>
      </w:r>
      <w:bookmarkEnd w:id="50"/>
    </w:p>
    <w:p w14:paraId="1F6B7FB8" w14:textId="77777777" w:rsidR="004C7EF1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6B0BD8AD" w14:textId="77777777" w:rsidR="004C7EF1" w:rsidRDefault="004C7EF1" w:rsidP="004C7EF1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3 5 -1</w:t>
      </w:r>
    </w:p>
    <w:p w14:paraId="0A8BFE2F" w14:textId="30062DFD" w:rsidR="008B5D8B" w:rsidRDefault="004C7EF1" w:rsidP="004C7EF1">
      <w:pPr>
        <w:rPr>
          <w:lang w:eastAsia="zh-CN"/>
        </w:rPr>
      </w:pPr>
      <w:r>
        <w:rPr>
          <w:lang w:eastAsia="zh-CN"/>
        </w:rPr>
        <w:t xml:space="preserve">2 4 6 8 10 -1 </w:t>
      </w:r>
    </w:p>
    <w:p w14:paraId="37A303F4" w14:textId="5AA1FA50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4C7EF1">
        <w:rPr>
          <w:rFonts w:hint="eastAsia"/>
          <w:bCs/>
          <w:lang w:eastAsia="zh-CN"/>
        </w:rPr>
        <w:t>NULL</w:t>
      </w:r>
    </w:p>
    <w:p w14:paraId="03DB67EF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132EE975" w14:textId="257A8E6C" w:rsidR="008B5D8B" w:rsidRPr="008B5D8B" w:rsidRDefault="004C7EF1" w:rsidP="008B5D8B">
      <w:pPr>
        <w:rPr>
          <w:lang w:eastAsia="zh-CN"/>
        </w:rPr>
      </w:pPr>
      <w:r>
        <w:rPr>
          <w:noProof/>
        </w:rPr>
        <w:drawing>
          <wp:inline distT="0" distB="0" distL="0" distR="0" wp14:anchorId="69B68898" wp14:editId="1AA31460">
            <wp:extent cx="4295775" cy="1924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F8BC" w14:textId="386B85B1" w:rsidR="004135DF" w:rsidRDefault="004135DF" w:rsidP="004135DF">
      <w:pPr>
        <w:pStyle w:val="3"/>
        <w:spacing w:before="120"/>
      </w:pPr>
      <w:bookmarkStart w:id="51" w:name="_Toc121168228"/>
      <w:bookmarkStart w:id="52" w:name="_Toc122644061"/>
      <w:r>
        <w:rPr>
          <w:rFonts w:hint="eastAsia"/>
        </w:rPr>
        <w:t xml:space="preserve">4.2.2 </w:t>
      </w:r>
      <w:bookmarkEnd w:id="51"/>
      <w:r w:rsidR="004C7EF1">
        <w:rPr>
          <w:rFonts w:hint="eastAsia"/>
        </w:rPr>
        <w:t>完全相交</w:t>
      </w:r>
      <w:bookmarkEnd w:id="52"/>
    </w:p>
    <w:p w14:paraId="1033D1AA" w14:textId="77777777" w:rsidR="004C7EF1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2BAA277D" w14:textId="77777777" w:rsidR="004C7EF1" w:rsidRDefault="004C7EF1" w:rsidP="004C7EF1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2 3 4 5 -1</w:t>
      </w:r>
    </w:p>
    <w:p w14:paraId="0CB2350F" w14:textId="39B9B23D" w:rsidR="004C7EF1" w:rsidRDefault="004C7EF1" w:rsidP="004C7EF1">
      <w:pPr>
        <w:rPr>
          <w:lang w:eastAsia="zh-CN"/>
        </w:rPr>
      </w:pPr>
      <w:r>
        <w:rPr>
          <w:lang w:eastAsia="zh-CN"/>
        </w:rPr>
        <w:t>1 2 3 4 5 -1</w:t>
      </w:r>
    </w:p>
    <w:p w14:paraId="3842A04A" w14:textId="0D1AAD2E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4C7EF1">
        <w:rPr>
          <w:lang w:eastAsia="zh-CN"/>
        </w:rPr>
        <w:t>1 2 3 4 5</w:t>
      </w:r>
    </w:p>
    <w:p w14:paraId="6F0C08ED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3BBF6854" w14:textId="0244B825" w:rsidR="00FD2CA9" w:rsidRPr="00FD2CA9" w:rsidRDefault="004C7EF1" w:rsidP="00FD2CA9">
      <w:pPr>
        <w:rPr>
          <w:lang w:eastAsia="zh-CN"/>
        </w:rPr>
      </w:pPr>
      <w:r>
        <w:rPr>
          <w:noProof/>
        </w:rPr>
        <w:drawing>
          <wp:inline distT="0" distB="0" distL="0" distR="0" wp14:anchorId="215909BB" wp14:editId="6FD71DCE">
            <wp:extent cx="4029075" cy="1800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EA6" w14:textId="18E462B4" w:rsidR="004135DF" w:rsidRDefault="004135DF" w:rsidP="004135DF">
      <w:pPr>
        <w:pStyle w:val="3"/>
        <w:spacing w:before="120"/>
      </w:pPr>
      <w:bookmarkStart w:id="53" w:name="_Toc121168229"/>
      <w:bookmarkStart w:id="54" w:name="_Toc122644062"/>
      <w:r>
        <w:rPr>
          <w:rFonts w:hint="eastAsia"/>
        </w:rPr>
        <w:lastRenderedPageBreak/>
        <w:t xml:space="preserve">4.2.3 </w:t>
      </w:r>
      <w:bookmarkEnd w:id="53"/>
      <w:r w:rsidR="00FA7AA1" w:rsidRPr="00FA7AA1">
        <w:rPr>
          <w:rFonts w:hint="eastAsia"/>
        </w:rPr>
        <w:t>其中一个序列完全属于交集</w:t>
      </w:r>
      <w:bookmarkEnd w:id="54"/>
    </w:p>
    <w:p w14:paraId="633C0B97" w14:textId="77777777" w:rsidR="00FA7AA1" w:rsidRDefault="00B649B3" w:rsidP="00FD2CA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FD2CA9" w:rsidRPr="00FD2CA9">
        <w:rPr>
          <w:rFonts w:hint="eastAsia"/>
          <w:b/>
          <w:lang w:eastAsia="zh-CN"/>
        </w:rPr>
        <w:t>用例：</w:t>
      </w:r>
    </w:p>
    <w:p w14:paraId="7FFBC701" w14:textId="77777777" w:rsidR="00FA7AA1" w:rsidRDefault="00FA7AA1" w:rsidP="00FA7AA1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5 7 -1</w:t>
      </w:r>
    </w:p>
    <w:p w14:paraId="0BFA41DF" w14:textId="3A30391C" w:rsidR="00FD2CA9" w:rsidRDefault="00FA7AA1" w:rsidP="00FA7AA1">
      <w:pPr>
        <w:rPr>
          <w:lang w:eastAsia="zh-CN"/>
        </w:rPr>
      </w:pPr>
      <w:r>
        <w:rPr>
          <w:lang w:eastAsia="zh-CN"/>
        </w:rPr>
        <w:t xml:space="preserve">2 3 4 5 6 7 8 -1 </w:t>
      </w:r>
    </w:p>
    <w:p w14:paraId="1ABDBA24" w14:textId="5E6A075C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FA7AA1">
        <w:rPr>
          <w:rFonts w:hint="eastAsia"/>
          <w:lang w:eastAsia="zh-CN"/>
        </w:rPr>
        <w:t>3</w:t>
      </w:r>
      <w:r w:rsidR="00FA7AA1">
        <w:rPr>
          <w:lang w:eastAsia="zh-CN"/>
        </w:rPr>
        <w:t xml:space="preserve"> 5 7</w:t>
      </w:r>
    </w:p>
    <w:p w14:paraId="7B9ABE68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7A8798FC" w14:textId="47BC22EA" w:rsidR="00FD2CA9" w:rsidRDefault="00FA7AA1" w:rsidP="00FD2CA9">
      <w:pPr>
        <w:rPr>
          <w:lang w:eastAsia="zh-CN"/>
        </w:rPr>
      </w:pPr>
      <w:r>
        <w:rPr>
          <w:noProof/>
        </w:rPr>
        <w:drawing>
          <wp:inline distT="0" distB="0" distL="0" distR="0" wp14:anchorId="179457CE" wp14:editId="30F949C9">
            <wp:extent cx="3438525" cy="1819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DFA2" w14:textId="3976187B" w:rsidR="00427A62" w:rsidRPr="00391F1C" w:rsidRDefault="00427A62" w:rsidP="00391F1C">
      <w:pPr>
        <w:pStyle w:val="3"/>
        <w:spacing w:before="120"/>
      </w:pPr>
      <w:bookmarkStart w:id="55" w:name="_Toc121168230"/>
      <w:bookmarkStart w:id="56" w:name="_Toc122644063"/>
      <w:r w:rsidRPr="00391F1C">
        <w:rPr>
          <w:rFonts w:hint="eastAsia"/>
        </w:rPr>
        <w:t>4</w:t>
      </w:r>
      <w:r w:rsidRPr="00391F1C">
        <w:t xml:space="preserve">.2.4 </w:t>
      </w:r>
      <w:bookmarkEnd w:id="55"/>
      <w:r w:rsidR="00D33B7F">
        <w:rPr>
          <w:rFonts w:hint="eastAsia"/>
        </w:rPr>
        <w:t>其中一个序列为空</w:t>
      </w:r>
      <w:bookmarkEnd w:id="56"/>
    </w:p>
    <w:p w14:paraId="1E929345" w14:textId="44127019" w:rsidR="00427A62" w:rsidRDefault="00427A62" w:rsidP="00FD2CA9">
      <w:pPr>
        <w:rPr>
          <w:rFonts w:eastAsia="黑体"/>
          <w:bCs/>
          <w:lang w:eastAsia="zh-CN"/>
        </w:rPr>
      </w:pPr>
      <w:r>
        <w:rPr>
          <w:rFonts w:eastAsia="黑体" w:hint="eastAsia"/>
          <w:bCs/>
          <w:lang w:eastAsia="zh-CN"/>
        </w:rPr>
        <w:t>测试用例：</w:t>
      </w:r>
    </w:p>
    <w:p w14:paraId="0E0CB64F" w14:textId="77777777" w:rsidR="00D33B7F" w:rsidRDefault="00D33B7F" w:rsidP="00D33B7F">
      <w:pPr>
        <w:rPr>
          <w:lang w:eastAsia="zh-CN"/>
        </w:rPr>
      </w:pP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</w:p>
    <w:p w14:paraId="064E388E" w14:textId="77777777" w:rsidR="00D33B7F" w:rsidRDefault="00D33B7F" w:rsidP="00D33B7F">
      <w:pPr>
        <w:rPr>
          <w:lang w:eastAsia="zh-CN"/>
        </w:rPr>
      </w:pPr>
      <w:r>
        <w:rPr>
          <w:lang w:eastAsia="zh-CN"/>
        </w:rPr>
        <w:t>10 100 1000 -1</w:t>
      </w:r>
    </w:p>
    <w:p w14:paraId="1E52FDE6" w14:textId="0295EED8" w:rsidR="00427A62" w:rsidRDefault="00427A62" w:rsidP="00D33B7F">
      <w:pPr>
        <w:rPr>
          <w:rFonts w:eastAsia="黑体"/>
          <w:bCs/>
          <w:lang w:eastAsia="zh-CN"/>
        </w:rPr>
      </w:pPr>
      <w:r>
        <w:rPr>
          <w:rFonts w:eastAsia="黑体" w:hint="eastAsia"/>
          <w:bCs/>
          <w:lang w:eastAsia="zh-CN"/>
        </w:rPr>
        <w:t>预期结果：</w:t>
      </w:r>
      <w:r w:rsidR="00D33B7F">
        <w:rPr>
          <w:rFonts w:eastAsia="黑体" w:hint="eastAsia"/>
          <w:bCs/>
          <w:lang w:eastAsia="zh-CN"/>
        </w:rPr>
        <w:t>NULL</w:t>
      </w:r>
    </w:p>
    <w:p w14:paraId="7856E16A" w14:textId="49E5F689" w:rsidR="00427A62" w:rsidRDefault="00427A62" w:rsidP="00FD2CA9">
      <w:pPr>
        <w:rPr>
          <w:rFonts w:eastAsia="黑体"/>
          <w:bCs/>
          <w:lang w:eastAsia="zh-CN"/>
        </w:rPr>
      </w:pPr>
      <w:r>
        <w:rPr>
          <w:rFonts w:eastAsia="黑体" w:hint="eastAsia"/>
          <w:bCs/>
          <w:lang w:eastAsia="zh-CN"/>
        </w:rPr>
        <w:t>实验结果：</w:t>
      </w:r>
    </w:p>
    <w:p w14:paraId="10EA80A2" w14:textId="56EEA704" w:rsidR="00427A62" w:rsidRPr="00427A62" w:rsidRDefault="00D33B7F" w:rsidP="00D33B7F">
      <w:pPr>
        <w:rPr>
          <w:rFonts w:eastAsia="黑体"/>
          <w:bCs/>
          <w:lang w:eastAsia="zh-CN"/>
        </w:rPr>
      </w:pPr>
      <w:r>
        <w:rPr>
          <w:noProof/>
        </w:rPr>
        <w:drawing>
          <wp:inline distT="0" distB="0" distL="0" distR="0" wp14:anchorId="43C3C60C" wp14:editId="48918271">
            <wp:extent cx="3848100" cy="1876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E978" w14:textId="77777777" w:rsidR="004135DF" w:rsidRPr="004135DF" w:rsidRDefault="004135DF" w:rsidP="004135DF">
      <w:pPr>
        <w:pStyle w:val="2"/>
        <w:spacing w:before="120"/>
      </w:pPr>
      <w:bookmarkStart w:id="57" w:name="_Toc121168231"/>
      <w:bookmarkStart w:id="58" w:name="_Toc122644064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出错测试</w:t>
      </w:r>
      <w:bookmarkEnd w:id="57"/>
      <w:bookmarkEnd w:id="58"/>
    </w:p>
    <w:p w14:paraId="3A7D660E" w14:textId="5B62F1FB" w:rsidR="002779D6" w:rsidRDefault="004135DF" w:rsidP="004135DF">
      <w:pPr>
        <w:pStyle w:val="3"/>
        <w:spacing w:before="120"/>
      </w:pPr>
      <w:bookmarkStart w:id="59" w:name="_Toc121168232"/>
      <w:bookmarkStart w:id="60" w:name="_Toc122644065"/>
      <w:r>
        <w:rPr>
          <w:rFonts w:hint="eastAsia"/>
        </w:rPr>
        <w:t xml:space="preserve">4.3.1 </w:t>
      </w:r>
      <w:bookmarkEnd w:id="59"/>
      <w:r w:rsidR="00417A58">
        <w:rPr>
          <w:rFonts w:hint="eastAsia"/>
        </w:rPr>
        <w:t>未输入</w:t>
      </w:r>
      <w:r w:rsidR="00417A58">
        <w:rPr>
          <w:rFonts w:hint="eastAsia"/>
        </w:rPr>
        <w:t>-</w:t>
      </w:r>
      <w:r w:rsidR="00417A58">
        <w:t>1</w:t>
      </w:r>
      <w:r w:rsidR="00417A58">
        <w:rPr>
          <w:rFonts w:hint="eastAsia"/>
        </w:rPr>
        <w:t>结尾</w:t>
      </w:r>
      <w:bookmarkEnd w:id="60"/>
    </w:p>
    <w:p w14:paraId="77C0E92B" w14:textId="6A2CAD3D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417A58">
        <w:rPr>
          <w:rFonts w:hint="eastAsia"/>
          <w:lang w:eastAsia="zh-CN"/>
        </w:rPr>
        <w:t>1</w:t>
      </w:r>
      <w:r w:rsidR="00417A58">
        <w:rPr>
          <w:lang w:eastAsia="zh-CN"/>
        </w:rPr>
        <w:t xml:space="preserve"> 2 3 4 5 6</w:t>
      </w:r>
    </w:p>
    <w:p w14:paraId="3EBE1EC4" w14:textId="6E74BC65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</w:t>
      </w:r>
      <w:r w:rsidR="00417A58">
        <w:rPr>
          <w:rFonts w:hint="eastAsia"/>
          <w:lang w:eastAsia="zh-CN"/>
        </w:rPr>
        <w:t>等待用户输入</w:t>
      </w:r>
      <w:r w:rsidR="00417A58">
        <w:rPr>
          <w:rFonts w:hint="eastAsia"/>
          <w:lang w:eastAsia="zh-CN"/>
        </w:rPr>
        <w:t>-</w:t>
      </w:r>
      <w:r w:rsidR="00417A58">
        <w:rPr>
          <w:lang w:eastAsia="zh-CN"/>
        </w:rPr>
        <w:t>1</w:t>
      </w:r>
      <w:r w:rsidR="00417A58">
        <w:rPr>
          <w:rFonts w:hint="eastAsia"/>
          <w:lang w:eastAsia="zh-CN"/>
        </w:rPr>
        <w:t>以结尾，</w:t>
      </w:r>
      <w:proofErr w:type="gramStart"/>
      <w:r w:rsidR="00417A58">
        <w:rPr>
          <w:rFonts w:hint="eastAsia"/>
          <w:lang w:eastAsia="zh-CN"/>
        </w:rPr>
        <w:t>不</w:t>
      </w:r>
      <w:proofErr w:type="gramEnd"/>
      <w:r w:rsidR="00417A58">
        <w:rPr>
          <w:rFonts w:hint="eastAsia"/>
          <w:lang w:eastAsia="zh-CN"/>
        </w:rPr>
        <w:t>崩溃</w:t>
      </w:r>
    </w:p>
    <w:p w14:paraId="66AE515D" w14:textId="35BF4116" w:rsidR="001125C8" w:rsidRDefault="001839FC" w:rsidP="00417A58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0530A982" w14:textId="32AEBA37" w:rsidR="00417A58" w:rsidRDefault="00DC6CE5" w:rsidP="00417A58">
      <w:pPr>
        <w:rPr>
          <w:b/>
          <w:lang w:eastAsia="zh-CN"/>
        </w:rPr>
      </w:pPr>
      <w:r>
        <w:rPr>
          <w:noProof/>
        </w:rPr>
        <w:drawing>
          <wp:inline distT="0" distB="0" distL="0" distR="0" wp14:anchorId="55227A55" wp14:editId="26BBF515">
            <wp:extent cx="4800600" cy="12858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9908" w14:textId="77777777" w:rsidR="00DC6CE5" w:rsidRPr="00B649B3" w:rsidRDefault="00DC6CE5" w:rsidP="00417A58">
      <w:pPr>
        <w:ind w:firstLine="482"/>
        <w:rPr>
          <w:b/>
          <w:lang w:eastAsia="zh-CN"/>
        </w:rPr>
      </w:pPr>
    </w:p>
    <w:sectPr w:rsidR="00DC6CE5" w:rsidRPr="00B649B3" w:rsidSect="00FD3194">
      <w:footerReference w:type="default" r:id="rId26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1895" w14:textId="77777777" w:rsidR="00F77956" w:rsidRDefault="00F77956" w:rsidP="001D0743">
      <w:r>
        <w:separator/>
      </w:r>
    </w:p>
    <w:p w14:paraId="338904C4" w14:textId="77777777" w:rsidR="00F77956" w:rsidRDefault="00F77956" w:rsidP="001D0743"/>
    <w:p w14:paraId="2A88979D" w14:textId="77777777" w:rsidR="00F77956" w:rsidRDefault="00F77956" w:rsidP="001D0743"/>
    <w:p w14:paraId="552D35A7" w14:textId="77777777" w:rsidR="00F77956" w:rsidRDefault="00F77956" w:rsidP="001D0743"/>
    <w:p w14:paraId="42703CC8" w14:textId="77777777" w:rsidR="00F77956" w:rsidRDefault="00F77956" w:rsidP="001D0743"/>
    <w:p w14:paraId="66D89AD2" w14:textId="77777777" w:rsidR="00F77956" w:rsidRDefault="00F77956" w:rsidP="001D0743"/>
  </w:endnote>
  <w:endnote w:type="continuationSeparator" w:id="0">
    <w:p w14:paraId="23337CF3" w14:textId="77777777" w:rsidR="00F77956" w:rsidRDefault="00F77956" w:rsidP="001D0743">
      <w:r>
        <w:continuationSeparator/>
      </w:r>
    </w:p>
    <w:p w14:paraId="094D3226" w14:textId="77777777" w:rsidR="00F77956" w:rsidRDefault="00F77956" w:rsidP="001D0743"/>
    <w:p w14:paraId="7189944C" w14:textId="77777777" w:rsidR="00F77956" w:rsidRDefault="00F77956" w:rsidP="001D0743"/>
    <w:p w14:paraId="460B262A" w14:textId="77777777" w:rsidR="00F77956" w:rsidRDefault="00F77956" w:rsidP="001D0743"/>
    <w:p w14:paraId="34C3EB28" w14:textId="77777777" w:rsidR="00F77956" w:rsidRDefault="00F77956" w:rsidP="001D0743"/>
    <w:p w14:paraId="5B212576" w14:textId="77777777" w:rsidR="00F77956" w:rsidRDefault="00F77956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56C1" w14:textId="77777777" w:rsidR="00C909FD" w:rsidRPr="00F57004" w:rsidRDefault="00C909FD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14:paraId="0E27E250" w14:textId="77777777" w:rsidR="00C909FD" w:rsidRDefault="00C909FD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128B" w14:textId="77777777" w:rsidR="00C909FD" w:rsidRPr="009035C9" w:rsidRDefault="00C909FD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A5BA" w14:textId="77777777" w:rsidR="00C909FD" w:rsidRDefault="00C909FD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23CB" w14:textId="77777777" w:rsidR="00C909FD" w:rsidRDefault="00C909FD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67FD187A" w14:textId="77777777" w:rsidR="00C909FD" w:rsidRDefault="00C909FD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E6F" w:rsidRPr="00521E6F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14:paraId="73A0F3DB" w14:textId="77777777" w:rsidR="00C909FD" w:rsidRPr="00E0298B" w:rsidRDefault="00C909FD" w:rsidP="001D0743">
    <w:pPr>
      <w:pStyle w:val="a4"/>
      <w:ind w:firstLine="360"/>
    </w:pPr>
  </w:p>
  <w:p w14:paraId="00B81C36" w14:textId="77777777" w:rsidR="00C909FD" w:rsidRDefault="00C909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FDFD" w14:textId="77777777" w:rsidR="00F77956" w:rsidRDefault="00F77956" w:rsidP="001D0743">
      <w:r>
        <w:separator/>
      </w:r>
    </w:p>
    <w:p w14:paraId="158789FC" w14:textId="77777777" w:rsidR="00F77956" w:rsidRDefault="00F77956" w:rsidP="001D0743"/>
    <w:p w14:paraId="0BC54F6F" w14:textId="77777777" w:rsidR="00F77956" w:rsidRDefault="00F77956" w:rsidP="001D0743"/>
    <w:p w14:paraId="2B85025C" w14:textId="77777777" w:rsidR="00F77956" w:rsidRDefault="00F77956" w:rsidP="001D0743"/>
    <w:p w14:paraId="28B83D45" w14:textId="77777777" w:rsidR="00F77956" w:rsidRDefault="00F77956" w:rsidP="001D0743"/>
    <w:p w14:paraId="3F133C3C" w14:textId="77777777" w:rsidR="00F77956" w:rsidRDefault="00F77956" w:rsidP="001D0743"/>
  </w:footnote>
  <w:footnote w:type="continuationSeparator" w:id="0">
    <w:p w14:paraId="2C929F54" w14:textId="77777777" w:rsidR="00F77956" w:rsidRDefault="00F77956" w:rsidP="001D0743">
      <w:r>
        <w:continuationSeparator/>
      </w:r>
    </w:p>
    <w:p w14:paraId="0FF72CD7" w14:textId="77777777" w:rsidR="00F77956" w:rsidRDefault="00F77956" w:rsidP="001D0743"/>
    <w:p w14:paraId="187FE6FC" w14:textId="77777777" w:rsidR="00F77956" w:rsidRDefault="00F77956" w:rsidP="001D0743"/>
    <w:p w14:paraId="7DCD11D5" w14:textId="77777777" w:rsidR="00F77956" w:rsidRDefault="00F77956" w:rsidP="001D0743"/>
    <w:p w14:paraId="3F3212BD" w14:textId="77777777" w:rsidR="00F77956" w:rsidRDefault="00F77956" w:rsidP="001D0743"/>
    <w:p w14:paraId="7F05A7F6" w14:textId="77777777" w:rsidR="00F77956" w:rsidRDefault="00F77956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478" w14:textId="77777777" w:rsidR="00C909FD" w:rsidRDefault="00C909FD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709F" w14:textId="77777777" w:rsidR="00C909FD" w:rsidRPr="009035C9" w:rsidRDefault="00C909FD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F83A" w14:textId="77777777" w:rsidR="00C909FD" w:rsidRDefault="00C909FD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951203080">
    <w:abstractNumId w:val="8"/>
  </w:num>
  <w:num w:numId="2" w16cid:durableId="1604923452">
    <w:abstractNumId w:val="14"/>
  </w:num>
  <w:num w:numId="3" w16cid:durableId="945306731">
    <w:abstractNumId w:val="17"/>
  </w:num>
  <w:num w:numId="4" w16cid:durableId="1586062841">
    <w:abstractNumId w:val="13"/>
  </w:num>
  <w:num w:numId="5" w16cid:durableId="2066096429">
    <w:abstractNumId w:val="18"/>
  </w:num>
  <w:num w:numId="6" w16cid:durableId="1453477236">
    <w:abstractNumId w:val="1"/>
  </w:num>
  <w:num w:numId="7" w16cid:durableId="1541478323">
    <w:abstractNumId w:val="4"/>
  </w:num>
  <w:num w:numId="8" w16cid:durableId="26220101">
    <w:abstractNumId w:val="10"/>
  </w:num>
  <w:num w:numId="9" w16cid:durableId="1338849872">
    <w:abstractNumId w:val="16"/>
  </w:num>
  <w:num w:numId="10" w16cid:durableId="2076076832">
    <w:abstractNumId w:val="3"/>
  </w:num>
  <w:num w:numId="11" w16cid:durableId="1387071760">
    <w:abstractNumId w:val="6"/>
  </w:num>
  <w:num w:numId="12" w16cid:durableId="1195733113">
    <w:abstractNumId w:val="9"/>
  </w:num>
  <w:num w:numId="13" w16cid:durableId="615409816">
    <w:abstractNumId w:val="7"/>
  </w:num>
  <w:num w:numId="14" w16cid:durableId="1027291859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5977120">
    <w:abstractNumId w:val="7"/>
  </w:num>
  <w:num w:numId="16" w16cid:durableId="1886134822">
    <w:abstractNumId w:val="7"/>
  </w:num>
  <w:num w:numId="17" w16cid:durableId="1950452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49129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6537699">
    <w:abstractNumId w:val="5"/>
  </w:num>
  <w:num w:numId="20" w16cid:durableId="2046831370">
    <w:abstractNumId w:val="11"/>
  </w:num>
  <w:num w:numId="21" w16cid:durableId="1389307454">
    <w:abstractNumId w:val="2"/>
  </w:num>
  <w:num w:numId="22" w16cid:durableId="457067126">
    <w:abstractNumId w:val="0"/>
  </w:num>
  <w:num w:numId="23" w16cid:durableId="569922029">
    <w:abstractNumId w:val="12"/>
  </w:num>
  <w:num w:numId="24" w16cid:durableId="19959826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26D"/>
    <w:rsid w:val="00016993"/>
    <w:rsid w:val="00016C59"/>
    <w:rsid w:val="00017562"/>
    <w:rsid w:val="000226CA"/>
    <w:rsid w:val="000235A2"/>
    <w:rsid w:val="0002621A"/>
    <w:rsid w:val="000307FD"/>
    <w:rsid w:val="00030BB6"/>
    <w:rsid w:val="00030D4D"/>
    <w:rsid w:val="00034186"/>
    <w:rsid w:val="000341E0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145B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25C8"/>
    <w:rsid w:val="00115AEE"/>
    <w:rsid w:val="00117633"/>
    <w:rsid w:val="0013078D"/>
    <w:rsid w:val="00131167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9B3"/>
    <w:rsid w:val="001A5EE8"/>
    <w:rsid w:val="001A6A92"/>
    <w:rsid w:val="001B06BC"/>
    <w:rsid w:val="001B3BBD"/>
    <w:rsid w:val="001B4770"/>
    <w:rsid w:val="001C2345"/>
    <w:rsid w:val="001C26B9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0661F"/>
    <w:rsid w:val="002153E2"/>
    <w:rsid w:val="002162CA"/>
    <w:rsid w:val="00221E56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32F3"/>
    <w:rsid w:val="00255A70"/>
    <w:rsid w:val="0025658D"/>
    <w:rsid w:val="00260499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A7BEB"/>
    <w:rsid w:val="002B3460"/>
    <w:rsid w:val="002B6262"/>
    <w:rsid w:val="002C1E9C"/>
    <w:rsid w:val="002C2E93"/>
    <w:rsid w:val="002C49DC"/>
    <w:rsid w:val="002D49BC"/>
    <w:rsid w:val="002D5D08"/>
    <w:rsid w:val="002D5EB4"/>
    <w:rsid w:val="002D758E"/>
    <w:rsid w:val="002E197C"/>
    <w:rsid w:val="002E1A99"/>
    <w:rsid w:val="002E41AA"/>
    <w:rsid w:val="002E49EB"/>
    <w:rsid w:val="002F2800"/>
    <w:rsid w:val="002F29F0"/>
    <w:rsid w:val="002F2B9F"/>
    <w:rsid w:val="002F2BAB"/>
    <w:rsid w:val="002F350F"/>
    <w:rsid w:val="002F6446"/>
    <w:rsid w:val="0030075C"/>
    <w:rsid w:val="00303F84"/>
    <w:rsid w:val="00305A72"/>
    <w:rsid w:val="003118CA"/>
    <w:rsid w:val="0031509E"/>
    <w:rsid w:val="0031637C"/>
    <w:rsid w:val="0032695B"/>
    <w:rsid w:val="003278EB"/>
    <w:rsid w:val="00330450"/>
    <w:rsid w:val="0033204B"/>
    <w:rsid w:val="00340EB1"/>
    <w:rsid w:val="00345D45"/>
    <w:rsid w:val="00345DD7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1F1C"/>
    <w:rsid w:val="00395631"/>
    <w:rsid w:val="003974B3"/>
    <w:rsid w:val="003A0D94"/>
    <w:rsid w:val="003A1280"/>
    <w:rsid w:val="003A1487"/>
    <w:rsid w:val="003A1C03"/>
    <w:rsid w:val="003A22AF"/>
    <w:rsid w:val="003A3A66"/>
    <w:rsid w:val="003A4C97"/>
    <w:rsid w:val="003A7F9D"/>
    <w:rsid w:val="003B0697"/>
    <w:rsid w:val="003B06B0"/>
    <w:rsid w:val="003B10BE"/>
    <w:rsid w:val="003B33CF"/>
    <w:rsid w:val="003B3F55"/>
    <w:rsid w:val="003C1531"/>
    <w:rsid w:val="003C28CB"/>
    <w:rsid w:val="003C3F8B"/>
    <w:rsid w:val="003C4923"/>
    <w:rsid w:val="003C73C6"/>
    <w:rsid w:val="003D19E0"/>
    <w:rsid w:val="003D2BD5"/>
    <w:rsid w:val="003D79DC"/>
    <w:rsid w:val="003D79DD"/>
    <w:rsid w:val="003E05A6"/>
    <w:rsid w:val="003E74D2"/>
    <w:rsid w:val="003E7BED"/>
    <w:rsid w:val="003F7514"/>
    <w:rsid w:val="003F7527"/>
    <w:rsid w:val="00402C1A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7A58"/>
    <w:rsid w:val="00421591"/>
    <w:rsid w:val="00424C16"/>
    <w:rsid w:val="00425A29"/>
    <w:rsid w:val="00427A62"/>
    <w:rsid w:val="004322CE"/>
    <w:rsid w:val="00432A0F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7392F"/>
    <w:rsid w:val="00475ED6"/>
    <w:rsid w:val="004812E3"/>
    <w:rsid w:val="00484F93"/>
    <w:rsid w:val="00485E84"/>
    <w:rsid w:val="0049125E"/>
    <w:rsid w:val="00492672"/>
    <w:rsid w:val="00492921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C7EF1"/>
    <w:rsid w:val="004D4479"/>
    <w:rsid w:val="004D4FBD"/>
    <w:rsid w:val="004D64A6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1E6F"/>
    <w:rsid w:val="005251A7"/>
    <w:rsid w:val="00527B50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94A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47E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6F5944"/>
    <w:rsid w:val="007022B8"/>
    <w:rsid w:val="00702635"/>
    <w:rsid w:val="007032A8"/>
    <w:rsid w:val="00706145"/>
    <w:rsid w:val="00706848"/>
    <w:rsid w:val="00707F5B"/>
    <w:rsid w:val="007113D0"/>
    <w:rsid w:val="00714FB8"/>
    <w:rsid w:val="00717549"/>
    <w:rsid w:val="00721C99"/>
    <w:rsid w:val="007223F1"/>
    <w:rsid w:val="00727B2C"/>
    <w:rsid w:val="00730E5B"/>
    <w:rsid w:val="00731389"/>
    <w:rsid w:val="00736B9A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08E"/>
    <w:rsid w:val="007A2D70"/>
    <w:rsid w:val="007A39D6"/>
    <w:rsid w:val="007A4712"/>
    <w:rsid w:val="007A6996"/>
    <w:rsid w:val="007A7179"/>
    <w:rsid w:val="007B046C"/>
    <w:rsid w:val="007B0F93"/>
    <w:rsid w:val="007B1D17"/>
    <w:rsid w:val="007B493E"/>
    <w:rsid w:val="007D1909"/>
    <w:rsid w:val="007D1C4B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0788E"/>
    <w:rsid w:val="00813E5E"/>
    <w:rsid w:val="00814BE9"/>
    <w:rsid w:val="0081601C"/>
    <w:rsid w:val="00823877"/>
    <w:rsid w:val="0082472F"/>
    <w:rsid w:val="00827EA9"/>
    <w:rsid w:val="008301B3"/>
    <w:rsid w:val="00830853"/>
    <w:rsid w:val="00832C7A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67ACA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2BA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255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3516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32C4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5821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D5C21"/>
    <w:rsid w:val="00BE0194"/>
    <w:rsid w:val="00BE1569"/>
    <w:rsid w:val="00BE21E9"/>
    <w:rsid w:val="00BE380F"/>
    <w:rsid w:val="00BF4712"/>
    <w:rsid w:val="00C05915"/>
    <w:rsid w:val="00C07862"/>
    <w:rsid w:val="00C119C2"/>
    <w:rsid w:val="00C1783E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6734B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09FD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1171"/>
    <w:rsid w:val="00CB1338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5614"/>
    <w:rsid w:val="00D12E36"/>
    <w:rsid w:val="00D22040"/>
    <w:rsid w:val="00D22F68"/>
    <w:rsid w:val="00D236BE"/>
    <w:rsid w:val="00D25E7C"/>
    <w:rsid w:val="00D27026"/>
    <w:rsid w:val="00D27C30"/>
    <w:rsid w:val="00D33B7F"/>
    <w:rsid w:val="00D34318"/>
    <w:rsid w:val="00D36AAD"/>
    <w:rsid w:val="00D36DE5"/>
    <w:rsid w:val="00D37A2A"/>
    <w:rsid w:val="00D40C36"/>
    <w:rsid w:val="00D417E7"/>
    <w:rsid w:val="00D4194C"/>
    <w:rsid w:val="00D450B4"/>
    <w:rsid w:val="00D461A6"/>
    <w:rsid w:val="00D557AE"/>
    <w:rsid w:val="00D62B10"/>
    <w:rsid w:val="00D734AE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C6CE5"/>
    <w:rsid w:val="00DD19B2"/>
    <w:rsid w:val="00DD1AD7"/>
    <w:rsid w:val="00DD2284"/>
    <w:rsid w:val="00DD3F9A"/>
    <w:rsid w:val="00DE0023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2A42"/>
    <w:rsid w:val="00E4581D"/>
    <w:rsid w:val="00E506A2"/>
    <w:rsid w:val="00E51255"/>
    <w:rsid w:val="00E52127"/>
    <w:rsid w:val="00E52F57"/>
    <w:rsid w:val="00E53577"/>
    <w:rsid w:val="00E5394B"/>
    <w:rsid w:val="00E5695E"/>
    <w:rsid w:val="00E6073E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36D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0434"/>
    <w:rsid w:val="00F04A52"/>
    <w:rsid w:val="00F13320"/>
    <w:rsid w:val="00F1712D"/>
    <w:rsid w:val="00F225D6"/>
    <w:rsid w:val="00F22721"/>
    <w:rsid w:val="00F2462A"/>
    <w:rsid w:val="00F3347E"/>
    <w:rsid w:val="00F4129C"/>
    <w:rsid w:val="00F4508C"/>
    <w:rsid w:val="00F46349"/>
    <w:rsid w:val="00F4674F"/>
    <w:rsid w:val="00F4717D"/>
    <w:rsid w:val="00F47590"/>
    <w:rsid w:val="00F5259C"/>
    <w:rsid w:val="00F52BA7"/>
    <w:rsid w:val="00F539A5"/>
    <w:rsid w:val="00F54CE3"/>
    <w:rsid w:val="00F55099"/>
    <w:rsid w:val="00F56E22"/>
    <w:rsid w:val="00F57004"/>
    <w:rsid w:val="00F62187"/>
    <w:rsid w:val="00F62C16"/>
    <w:rsid w:val="00F648B8"/>
    <w:rsid w:val="00F66331"/>
    <w:rsid w:val="00F743B4"/>
    <w:rsid w:val="00F74F5F"/>
    <w:rsid w:val="00F77956"/>
    <w:rsid w:val="00F8290E"/>
    <w:rsid w:val="00F83565"/>
    <w:rsid w:val="00F95D49"/>
    <w:rsid w:val="00FA0939"/>
    <w:rsid w:val="00FA0C4B"/>
    <w:rsid w:val="00FA139D"/>
    <w:rsid w:val="00FA7AA1"/>
    <w:rsid w:val="00FB2CB7"/>
    <w:rsid w:val="00FB4EBB"/>
    <w:rsid w:val="00FB572A"/>
    <w:rsid w:val="00FB6AF8"/>
    <w:rsid w:val="00FB7462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633A43"/>
  <w15:docId w15:val="{E93335F6-4EDC-4131-B0A7-A830912E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03CFC7-EFA7-4D18-B7E8-74688606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642</TotalTime>
  <Pages>15</Pages>
  <Words>804</Words>
  <Characters>4587</Characters>
  <Application>Microsoft Office Word</Application>
  <DocSecurity>0</DocSecurity>
  <Lines>38</Lines>
  <Paragraphs>10</Paragraphs>
  <ScaleCrop>false</ScaleCrop>
  <Company>中国石油大学</Company>
  <LinksUpToDate>false</LinksUpToDate>
  <CharactersWithSpaces>5381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1447489091@qq.com</cp:lastModifiedBy>
  <cp:revision>76</cp:revision>
  <cp:lastPrinted>2008-07-17T03:36:00Z</cp:lastPrinted>
  <dcterms:created xsi:type="dcterms:W3CDTF">2017-10-13T02:08:00Z</dcterms:created>
  <dcterms:modified xsi:type="dcterms:W3CDTF">2022-12-22T15:27:00Z</dcterms:modified>
</cp:coreProperties>
</file>