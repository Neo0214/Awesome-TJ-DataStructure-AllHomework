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0056E97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91E38">
        <w:rPr>
          <w:rFonts w:hint="eastAsia"/>
          <w:lang w:eastAsia="zh-CN"/>
        </w:rPr>
        <w:t>勇闯迷宫游戏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1691017565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7A2528EF" w14:textId="4B9F1E96" w:rsidR="00CD35D6" w:rsidRDefault="00CD35D6">
          <w:pPr>
            <w:pStyle w:val="TOC"/>
            <w:spacing w:after="240"/>
            <w:ind w:left="6000"/>
          </w:pPr>
          <w:r>
            <w:rPr>
              <w:lang w:val="zh-CN" w:eastAsia="zh-CN"/>
            </w:rPr>
            <w:t>目录</w:t>
          </w:r>
        </w:p>
        <w:p w14:paraId="413344B2" w14:textId="14DACB2A" w:rsidR="00CD35D6" w:rsidRDefault="00CD35D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213" w:history="1">
            <w:r w:rsidRPr="00C03E39">
              <w:rPr>
                <w:rStyle w:val="aff1"/>
                <w:noProof/>
              </w:rPr>
              <w:t xml:space="preserve">1  </w:t>
            </w:r>
            <w:r w:rsidRPr="00C03E39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284B" w14:textId="7575F44E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14" w:history="1">
            <w:r w:rsidRPr="00C03E39">
              <w:rPr>
                <w:rStyle w:val="aff1"/>
                <w:noProof/>
              </w:rPr>
              <w:t xml:space="preserve">1.1 </w:t>
            </w:r>
            <w:r w:rsidRPr="00C03E39">
              <w:rPr>
                <w:rStyle w:val="aff1"/>
                <w:noProof/>
              </w:rPr>
              <w:t>项目背景分析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B7F7" w14:textId="2DEA883E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15" w:history="1">
            <w:r w:rsidRPr="00C03E39">
              <w:rPr>
                <w:rStyle w:val="aff1"/>
                <w:noProof/>
              </w:rPr>
              <w:t xml:space="preserve">1.2 </w:t>
            </w:r>
            <w:r w:rsidRPr="00C03E39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35BA" w14:textId="1792BEB4" w:rsidR="00CD35D6" w:rsidRDefault="00CD35D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216" w:history="1">
            <w:r w:rsidRPr="00C03E39">
              <w:rPr>
                <w:rStyle w:val="aff1"/>
                <w:noProof/>
              </w:rPr>
              <w:t xml:space="preserve">2 </w:t>
            </w:r>
            <w:r w:rsidRPr="00C03E39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06D9" w14:textId="2F08F948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17" w:history="1">
            <w:r w:rsidRPr="00C03E39">
              <w:rPr>
                <w:rStyle w:val="aff1"/>
                <w:noProof/>
              </w:rPr>
              <w:t xml:space="preserve">2.1 </w:t>
            </w:r>
            <w:r w:rsidRPr="00C03E39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8A59" w14:textId="3BA14AD7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18" w:history="1">
            <w:r w:rsidRPr="00C03E39">
              <w:rPr>
                <w:rStyle w:val="aff1"/>
                <w:noProof/>
              </w:rPr>
              <w:t xml:space="preserve">2.2 </w:t>
            </w:r>
            <w:r w:rsidRPr="00C03E39">
              <w:rPr>
                <w:rStyle w:val="aff1"/>
                <w:noProof/>
              </w:rPr>
              <w:t>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582A" w14:textId="575CE896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19" w:history="1">
            <w:r w:rsidRPr="00C03E39">
              <w:rPr>
                <w:rStyle w:val="aff1"/>
                <w:noProof/>
              </w:rPr>
              <w:t xml:space="preserve">2.3 </w:t>
            </w:r>
            <w:r w:rsidRPr="00C03E39">
              <w:rPr>
                <w:rStyle w:val="aff1"/>
                <w:noProof/>
              </w:rPr>
              <w:t>类具体成员与操作设计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294F" w14:textId="1E93BB18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0" w:history="1">
            <w:r w:rsidRPr="00C03E39">
              <w:rPr>
                <w:rStyle w:val="aff1"/>
                <w:noProof/>
              </w:rPr>
              <w:t xml:space="preserve">2.4 </w:t>
            </w:r>
            <w:r w:rsidRPr="00C03E39">
              <w:rPr>
                <w:rStyle w:val="aff1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A4AC" w14:textId="2C791654" w:rsidR="00CD35D6" w:rsidRDefault="00CD35D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221" w:history="1">
            <w:r w:rsidRPr="00C03E39">
              <w:rPr>
                <w:rStyle w:val="aff1"/>
                <w:noProof/>
              </w:rPr>
              <w:t xml:space="preserve">3 </w:t>
            </w:r>
            <w:r w:rsidRPr="00C03E39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46C1" w14:textId="1DBBD818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2" w:history="1">
            <w:r w:rsidRPr="00C03E39">
              <w:rPr>
                <w:rStyle w:val="aff1"/>
                <w:noProof/>
              </w:rPr>
              <w:t xml:space="preserve">3.1 </w:t>
            </w:r>
            <w:r w:rsidRPr="00C03E39">
              <w:rPr>
                <w:rStyle w:val="aff1"/>
                <w:noProof/>
              </w:rPr>
              <w:t>链式栈</w:t>
            </w:r>
            <w:r w:rsidRPr="00C03E39">
              <w:rPr>
                <w:rStyle w:val="aff1"/>
                <w:noProof/>
              </w:rPr>
              <w:t>-</w:t>
            </w:r>
            <w:r w:rsidRPr="00C03E39">
              <w:rPr>
                <w:rStyle w:val="aff1"/>
                <w:noProof/>
              </w:rPr>
              <w:t>进栈功能的实现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4604" w14:textId="423840E5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3" w:history="1">
            <w:r w:rsidRPr="00C03E39">
              <w:rPr>
                <w:rStyle w:val="aff1"/>
                <w:noProof/>
              </w:rPr>
              <w:t xml:space="preserve">3.1.1 </w:t>
            </w:r>
            <w:r w:rsidRPr="00C03E39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AA26" w14:textId="17AAC2DB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4" w:history="1">
            <w:r w:rsidRPr="00C03E39">
              <w:rPr>
                <w:rStyle w:val="aff1"/>
                <w:noProof/>
              </w:rPr>
              <w:t xml:space="preserve">3.1.2 </w:t>
            </w:r>
            <w:r w:rsidRPr="00C03E39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2B19" w14:textId="40B136D8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5" w:history="1">
            <w:r w:rsidRPr="00C03E39">
              <w:rPr>
                <w:rStyle w:val="aff1"/>
                <w:noProof/>
              </w:rPr>
              <w:t xml:space="preserve">3.2 </w:t>
            </w:r>
            <w:r w:rsidRPr="00C03E39">
              <w:rPr>
                <w:rStyle w:val="aff1"/>
                <w:noProof/>
              </w:rPr>
              <w:t>链式栈</w:t>
            </w:r>
            <w:r w:rsidRPr="00C03E39">
              <w:rPr>
                <w:rStyle w:val="aff1"/>
                <w:noProof/>
              </w:rPr>
              <w:t>-</w:t>
            </w:r>
            <w:r w:rsidRPr="00C03E39">
              <w:rPr>
                <w:rStyle w:val="aff1"/>
                <w:noProof/>
              </w:rPr>
              <w:t>出栈功能实现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603B" w14:textId="48D7914E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6" w:history="1">
            <w:r w:rsidRPr="00C03E39">
              <w:rPr>
                <w:rStyle w:val="aff1"/>
                <w:noProof/>
              </w:rPr>
              <w:t xml:space="preserve">3.2.1 </w:t>
            </w:r>
            <w:r w:rsidRPr="00C03E39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A4E7" w14:textId="1918E631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7" w:history="1">
            <w:r w:rsidRPr="00C03E39">
              <w:rPr>
                <w:rStyle w:val="aff1"/>
                <w:noProof/>
              </w:rPr>
              <w:t xml:space="preserve">3.2.2 </w:t>
            </w:r>
            <w:r w:rsidRPr="00C03E39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1A39" w14:textId="42D701A5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8" w:history="1">
            <w:r w:rsidRPr="00C03E39">
              <w:rPr>
                <w:rStyle w:val="aff1"/>
                <w:noProof/>
              </w:rPr>
              <w:t xml:space="preserve">3.3 </w:t>
            </w:r>
            <w:r w:rsidRPr="00C03E39">
              <w:rPr>
                <w:rStyle w:val="aff1"/>
                <w:noProof/>
              </w:rPr>
              <w:t>回溯法求迷宫解功能的实现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EAA30" w14:textId="482988E4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29" w:history="1">
            <w:r w:rsidRPr="00C03E39">
              <w:rPr>
                <w:rStyle w:val="aff1"/>
                <w:noProof/>
              </w:rPr>
              <w:t xml:space="preserve">3.3.1 </w:t>
            </w:r>
            <w:r w:rsidRPr="00C03E39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D717" w14:textId="048B304C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0" w:history="1">
            <w:r w:rsidRPr="00C03E39">
              <w:rPr>
                <w:rStyle w:val="aff1"/>
                <w:noProof/>
              </w:rPr>
              <w:t xml:space="preserve">3.3.2 </w:t>
            </w:r>
            <w:r w:rsidRPr="00C03E39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7D87" w14:textId="02A1E5C3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1" w:history="1">
            <w:r w:rsidRPr="00C03E39">
              <w:rPr>
                <w:rStyle w:val="aff1"/>
                <w:noProof/>
              </w:rPr>
              <w:t xml:space="preserve">3.4 </w:t>
            </w:r>
            <w:r w:rsidRPr="00C03E39">
              <w:rPr>
                <w:rStyle w:val="aff1"/>
                <w:noProof/>
              </w:rPr>
              <w:t>输出路径功能的实现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544D" w14:textId="16335D00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2" w:history="1">
            <w:r w:rsidRPr="00C03E39">
              <w:rPr>
                <w:rStyle w:val="aff1"/>
                <w:noProof/>
              </w:rPr>
              <w:t xml:space="preserve">3.4.1 </w:t>
            </w:r>
            <w:r w:rsidRPr="00C03E39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C08E" w14:textId="01AAEE6F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3" w:history="1">
            <w:r w:rsidRPr="00C03E39">
              <w:rPr>
                <w:rStyle w:val="aff1"/>
                <w:noProof/>
              </w:rPr>
              <w:t xml:space="preserve">3.4.2 </w:t>
            </w:r>
            <w:r w:rsidRPr="00C03E39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4AC01" w14:textId="0930C6A0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4" w:history="1">
            <w:r w:rsidRPr="00C03E39">
              <w:rPr>
                <w:rStyle w:val="aff1"/>
                <w:noProof/>
              </w:rPr>
              <w:t xml:space="preserve">3.4.3 </w:t>
            </w:r>
            <w:r w:rsidRPr="00C03E39">
              <w:rPr>
                <w:rStyle w:val="aff1"/>
                <w:noProof/>
              </w:rPr>
              <w:t>效果展示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7779" w14:textId="4A6055E0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5" w:history="1">
            <w:r w:rsidRPr="00C03E39">
              <w:rPr>
                <w:rStyle w:val="aff1"/>
                <w:noProof/>
              </w:rPr>
              <w:t xml:space="preserve">3.5 </w:t>
            </w:r>
            <w:r w:rsidRPr="00C03E39">
              <w:rPr>
                <w:rStyle w:val="aff1"/>
                <w:noProof/>
              </w:rPr>
              <w:t>总体功能的实现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34BD" w14:textId="63FD098F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6" w:history="1">
            <w:r w:rsidRPr="00C03E39">
              <w:rPr>
                <w:rStyle w:val="aff1"/>
                <w:noProof/>
              </w:rPr>
              <w:t xml:space="preserve">3.5.1 </w:t>
            </w:r>
            <w:r w:rsidRPr="00C03E39">
              <w:rPr>
                <w:rStyle w:val="aff1"/>
                <w:noProof/>
              </w:rPr>
              <w:t>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F557" w14:textId="48B90074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7" w:history="1">
            <w:r w:rsidRPr="00C03E39">
              <w:rPr>
                <w:rStyle w:val="aff1"/>
                <w:noProof/>
              </w:rPr>
              <w:t xml:space="preserve">3.5.2 </w:t>
            </w:r>
            <w:r w:rsidRPr="00C03E39">
              <w:rPr>
                <w:rStyle w:val="aff1"/>
                <w:noProof/>
              </w:rPr>
              <w:t>总体功能核心代码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CF0D" w14:textId="11A8D943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38" w:history="1">
            <w:r w:rsidRPr="00C03E39">
              <w:rPr>
                <w:rStyle w:val="aff1"/>
                <w:noProof/>
              </w:rPr>
              <w:t xml:space="preserve">3.6.3 </w:t>
            </w:r>
            <w:r w:rsidRPr="00C03E39">
              <w:rPr>
                <w:rStyle w:val="aff1"/>
                <w:noProof/>
              </w:rPr>
              <w:t>总体功能截屏示例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A1002" w14:textId="1428F4ED" w:rsidR="00CD35D6" w:rsidRDefault="00CD35D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239" w:history="1">
            <w:r w:rsidRPr="00C03E39">
              <w:rPr>
                <w:rStyle w:val="aff1"/>
                <w:noProof/>
              </w:rPr>
              <w:t xml:space="preserve">4 </w:t>
            </w:r>
            <w:r w:rsidRPr="00C03E39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FCA2" w14:textId="3DE14E06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40" w:history="1">
            <w:r w:rsidRPr="00C03E39">
              <w:rPr>
                <w:rStyle w:val="aff1"/>
                <w:noProof/>
              </w:rPr>
              <w:t xml:space="preserve">4.1 </w:t>
            </w:r>
            <w:r w:rsidRPr="00C03E39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BFE0" w14:textId="141831C3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41" w:history="1">
            <w:r w:rsidRPr="00C03E39">
              <w:rPr>
                <w:rStyle w:val="aff1"/>
                <w:noProof/>
              </w:rPr>
              <w:t xml:space="preserve">4.1.1 </w:t>
            </w:r>
            <w:r w:rsidRPr="00C03E39">
              <w:rPr>
                <w:rStyle w:val="aff1"/>
                <w:noProof/>
              </w:rPr>
              <w:t>求解一般迷宫可行路径功能测试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B2F0" w14:textId="6D6D6757" w:rsidR="00CD35D6" w:rsidRDefault="00CD35D6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42" w:history="1">
            <w:r w:rsidRPr="00C03E39">
              <w:rPr>
                <w:rStyle w:val="aff1"/>
                <w:noProof/>
              </w:rPr>
              <w:t xml:space="preserve">4.2 </w:t>
            </w:r>
            <w:r w:rsidRPr="00C03E39">
              <w:rPr>
                <w:rStyle w:val="aff1"/>
                <w:noProof/>
              </w:rPr>
              <w:t>边界测试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94BA" w14:textId="2FA3312B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43" w:history="1">
            <w:r w:rsidRPr="00C03E39">
              <w:rPr>
                <w:rStyle w:val="aff1"/>
                <w:noProof/>
              </w:rPr>
              <w:t>4.2.1</w:t>
            </w:r>
            <w:r w:rsidRPr="00C03E39">
              <w:rPr>
                <w:rStyle w:val="aff1"/>
                <w:noProof/>
              </w:rPr>
              <w:t>迷宫有多个解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8102" w14:textId="68F0484B" w:rsidR="00CD35D6" w:rsidRDefault="00CD35D6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244" w:history="1">
            <w:r w:rsidRPr="00C03E39">
              <w:rPr>
                <w:rStyle w:val="aff1"/>
                <w:noProof/>
              </w:rPr>
              <w:t xml:space="preserve">4.2.2 </w:t>
            </w:r>
            <w:r w:rsidRPr="00C03E39">
              <w:rPr>
                <w:rStyle w:val="aff1"/>
                <w:noProof/>
              </w:rPr>
              <w:t>迷宫无解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5653" w14:textId="0A51F09D" w:rsidR="00CD35D6" w:rsidRDefault="00CD35D6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421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7A5DD413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4214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75165E" w:rsidRPr="00C119C2">
        <w:rPr>
          <w:rFonts w:hint="eastAsia"/>
        </w:rPr>
        <w:t>背景分析</w:t>
      </w:r>
      <w:bookmarkEnd w:id="5"/>
      <w:bookmarkEnd w:id="6"/>
    </w:p>
    <w:p w14:paraId="41C5F6C7" w14:textId="2C329D46" w:rsidR="00D217D0" w:rsidRDefault="00D217D0" w:rsidP="00C119C2"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迷宫游戏是常见的一种益智游戏，但对于人脑来说，只能较快地解决小型迷宫问题，对于地图庞大、线路多的迷宫地图则很难找到可行路径，需要计算机快速分析。</w:t>
      </w:r>
    </w:p>
    <w:p w14:paraId="16FC06EB" w14:textId="62990B54" w:rsidR="00C119C2" w:rsidRDefault="00D217D0" w:rsidP="008F78B2">
      <w:pPr>
        <w:pStyle w:val="2"/>
        <w:spacing w:before="120"/>
      </w:pPr>
      <w:bookmarkStart w:id="8" w:name="_Toc121168188"/>
      <w:bookmarkStart w:id="9" w:name="_Toc122644215"/>
      <w:r w:rsidRPr="00C119C2">
        <w:rPr>
          <w:rFonts w:hint="eastAsia"/>
        </w:rPr>
        <w:t xml:space="preserve">1.2 </w:t>
      </w:r>
      <w:bookmarkEnd w:id="7"/>
      <w:r w:rsidRPr="00C119C2">
        <w:rPr>
          <w:rFonts w:hint="eastAsia"/>
        </w:rPr>
        <w:t>功能分析</w:t>
      </w:r>
      <w:bookmarkEnd w:id="8"/>
      <w:bookmarkEnd w:id="9"/>
    </w:p>
    <w:p w14:paraId="15DE24FB" w14:textId="6E2AD79C" w:rsidR="00061434" w:rsidRDefault="00D236BE" w:rsidP="00F13320">
      <w:pPr>
        <w:rPr>
          <w:lang w:eastAsia="zh-CN"/>
        </w:rPr>
      </w:pPr>
      <w:r>
        <w:rPr>
          <w:rFonts w:hint="eastAsia"/>
          <w:lang w:eastAsia="zh-CN"/>
        </w:rPr>
        <w:t>本项的目的在于</w:t>
      </w:r>
      <w:r w:rsidR="00C1783E">
        <w:rPr>
          <w:rFonts w:hint="eastAsia"/>
          <w:lang w:eastAsia="zh-CN"/>
        </w:rPr>
        <w:t>实现</w:t>
      </w:r>
      <w:r w:rsidR="00D217D0">
        <w:rPr>
          <w:rFonts w:hint="eastAsia"/>
          <w:lang w:eastAsia="zh-CN"/>
        </w:rPr>
        <w:t>对给定迷宫地图求解一条可行路径并打印出来，</w:t>
      </w:r>
      <w:r w:rsidR="007406B5">
        <w:rPr>
          <w:rFonts w:hint="eastAsia"/>
          <w:lang w:eastAsia="zh-CN"/>
        </w:rPr>
        <w:t>对于求解路径是否为最短路径不做要求。</w:t>
      </w:r>
    </w:p>
    <w:p w14:paraId="7C9E616C" w14:textId="147E5CBD" w:rsidR="00C46D4C" w:rsidRDefault="00C46D4C" w:rsidP="00F13320">
      <w:pPr>
        <w:rPr>
          <w:lang w:eastAsia="zh-CN"/>
        </w:rPr>
      </w:pPr>
      <w:r>
        <w:rPr>
          <w:rFonts w:hint="eastAsia"/>
          <w:lang w:eastAsia="zh-CN"/>
        </w:rPr>
        <w:t>在本项目中，迷宫的起点被设定为</w:t>
      </w:r>
      <w:r>
        <w:rPr>
          <w:rFonts w:hint="eastAsia"/>
          <w:lang w:eastAsia="zh-CN"/>
        </w:rPr>
        <w:t>&lt;</w:t>
      </w:r>
      <w:r>
        <w:rPr>
          <w:lang w:eastAsia="zh-CN"/>
        </w:rPr>
        <w:t>1,1&gt;,</w:t>
      </w:r>
      <w:r>
        <w:rPr>
          <w:rFonts w:hint="eastAsia"/>
          <w:lang w:eastAsia="zh-CN"/>
        </w:rPr>
        <w:t>终点被设置为</w:t>
      </w:r>
      <w:r>
        <w:rPr>
          <w:rFonts w:hint="eastAsia"/>
          <w:lang w:eastAsia="zh-CN"/>
        </w:rPr>
        <w:t>&lt;</w:t>
      </w:r>
      <w:r>
        <w:rPr>
          <w:lang w:eastAsia="zh-CN"/>
        </w:rPr>
        <w:t>5,5&gt;</w:t>
      </w:r>
      <w:r>
        <w:rPr>
          <w:rFonts w:hint="eastAsia"/>
          <w:lang w:eastAsia="zh-CN"/>
        </w:rPr>
        <w:t>，地图被静态存入，运行过程中不做更改。</w:t>
      </w:r>
    </w:p>
    <w:p w14:paraId="063D63B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121168189"/>
      <w:bookmarkStart w:id="11" w:name="_Toc12264421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7C261ABF" w14:textId="77777777" w:rsidR="0075165E" w:rsidRDefault="0075165E" w:rsidP="008F78B2">
      <w:pPr>
        <w:pStyle w:val="2"/>
        <w:spacing w:before="120"/>
      </w:pPr>
      <w:bookmarkStart w:id="12" w:name="_Toc121168190"/>
      <w:bookmarkStart w:id="13" w:name="_Toc12264421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2"/>
      <w:bookmarkEnd w:id="13"/>
    </w:p>
    <w:p w14:paraId="7354A6A6" w14:textId="2119B4BB" w:rsidR="00E42A42" w:rsidRDefault="00194108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7237274C" wp14:editId="0EC62246">
            <wp:extent cx="5759450" cy="2056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49E45E00" w:rsidR="00C1783E" w:rsidRPr="00061434" w:rsidRDefault="00C1783E" w:rsidP="00061434">
      <w:pPr>
        <w:rPr>
          <w:lang w:eastAsia="zh-CN"/>
        </w:rPr>
      </w:pPr>
    </w:p>
    <w:p w14:paraId="246F2844" w14:textId="77777777" w:rsidR="0075165E" w:rsidRDefault="0075165E" w:rsidP="008F78B2">
      <w:pPr>
        <w:pStyle w:val="2"/>
        <w:spacing w:before="120"/>
      </w:pPr>
      <w:bookmarkStart w:id="14" w:name="_Toc121168191"/>
      <w:bookmarkStart w:id="15" w:name="_Toc12264421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4"/>
      <w:bookmarkEnd w:id="15"/>
    </w:p>
    <w:p w14:paraId="57688BDF" w14:textId="2971F3F4" w:rsidR="00061434" w:rsidRDefault="00E42A42" w:rsidP="00061434">
      <w:pPr>
        <w:rPr>
          <w:lang w:eastAsia="zh-CN"/>
        </w:rPr>
      </w:pPr>
      <w:r>
        <w:rPr>
          <w:rFonts w:hint="eastAsia"/>
          <w:lang w:eastAsia="zh-CN"/>
        </w:rPr>
        <w:t>如上所述，</w:t>
      </w:r>
      <w:r w:rsidR="00061434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项目</w:t>
      </w:r>
      <w:r w:rsidR="00061434">
        <w:rPr>
          <w:rFonts w:hint="eastAsia"/>
          <w:lang w:eastAsia="zh-CN"/>
        </w:rPr>
        <w:t>采用</w:t>
      </w:r>
      <w:r w:rsidR="00061434">
        <w:rPr>
          <w:rFonts w:hint="eastAsia"/>
          <w:lang w:eastAsia="zh-CN"/>
        </w:rPr>
        <w:t>struct</w:t>
      </w:r>
      <w:r w:rsidR="00194108">
        <w:rPr>
          <w:lang w:eastAsia="zh-CN"/>
        </w:rPr>
        <w:t xml:space="preserve"> </w:t>
      </w:r>
      <w:r w:rsidR="00194108">
        <w:rPr>
          <w:rFonts w:hint="eastAsia"/>
          <w:lang w:eastAsia="zh-CN"/>
        </w:rPr>
        <w:t>Node</w:t>
      </w:r>
      <w:r w:rsidR="00061434">
        <w:rPr>
          <w:rFonts w:hint="eastAsia"/>
          <w:lang w:eastAsia="zh-CN"/>
        </w:rPr>
        <w:t>描述链表结点类（</w:t>
      </w:r>
      <w:proofErr w:type="spellStart"/>
      <w:r w:rsidR="00061434">
        <w:rPr>
          <w:rFonts w:hint="eastAsia"/>
          <w:lang w:eastAsia="zh-CN"/>
        </w:rPr>
        <w:t>LNode</w:t>
      </w:r>
      <w:proofErr w:type="spellEnd"/>
      <w:r w:rsidR="00061434">
        <w:rPr>
          <w:rFonts w:hint="eastAsia"/>
          <w:lang w:eastAsia="zh-CN"/>
        </w:rPr>
        <w:t>），这样使得链表结点类</w:t>
      </w:r>
      <w:proofErr w:type="spellStart"/>
      <w:r w:rsidR="00194108">
        <w:rPr>
          <w:rFonts w:hint="eastAsia"/>
          <w:lang w:eastAsia="zh-CN"/>
        </w:rPr>
        <w:t>L</w:t>
      </w:r>
      <w:r w:rsidR="00194108">
        <w:rPr>
          <w:lang w:eastAsia="zh-CN"/>
        </w:rPr>
        <w:t>inkedStack</w:t>
      </w:r>
      <w:proofErr w:type="spellEnd"/>
      <w:r w:rsidR="00061434">
        <w:rPr>
          <w:rFonts w:hint="eastAsia"/>
          <w:lang w:eastAsia="zh-CN"/>
        </w:rPr>
        <w:t>（</w:t>
      </w:r>
      <w:proofErr w:type="spellStart"/>
      <w:r w:rsidR="00061434">
        <w:rPr>
          <w:rFonts w:hint="eastAsia"/>
          <w:lang w:eastAsia="zh-CN"/>
        </w:rPr>
        <w:t>LinkList</w:t>
      </w:r>
      <w:proofErr w:type="spellEnd"/>
      <w:r w:rsidR="00061434">
        <w:rPr>
          <w:rFonts w:hint="eastAsia"/>
          <w:lang w:eastAsia="zh-CN"/>
        </w:rPr>
        <w:t>）可以访问链表结点。</w:t>
      </w:r>
    </w:p>
    <w:p w14:paraId="13A8ADA9" w14:textId="7DB5E553" w:rsidR="00194108" w:rsidRDefault="00194108" w:rsidP="00061434">
      <w:pPr>
        <w:rPr>
          <w:lang w:eastAsia="zh-CN"/>
        </w:rPr>
      </w:pPr>
      <w:r>
        <w:rPr>
          <w:rFonts w:hint="eastAsia"/>
          <w:lang w:eastAsia="zh-CN"/>
        </w:rPr>
        <w:lastRenderedPageBreak/>
        <w:t>同时，将链表实现的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式结构以</w:t>
      </w:r>
      <w:r>
        <w:rPr>
          <w:rFonts w:hint="eastAsia"/>
          <w:lang w:eastAsia="zh-CN"/>
        </w:rPr>
        <w:t>public</w:t>
      </w:r>
      <w:r>
        <w:rPr>
          <w:rFonts w:hint="eastAsia"/>
          <w:lang w:eastAsia="zh-CN"/>
        </w:rPr>
        <w:t>方式派生出</w:t>
      </w:r>
      <w:proofErr w:type="spellStart"/>
      <w:r>
        <w:rPr>
          <w:rFonts w:hint="eastAsia"/>
          <w:lang w:eastAsia="zh-CN"/>
        </w:rPr>
        <w:t>LinkedStackForMap</w:t>
      </w:r>
      <w:proofErr w:type="spellEnd"/>
      <w:r>
        <w:rPr>
          <w:rFonts w:hint="eastAsia"/>
          <w:lang w:eastAsia="zh-CN"/>
        </w:rPr>
        <w:t>专门用于求解迷宫路径问题。这样，既可以用链式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回溯法求解迷宫路径，也可以用链式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将结果路径倒置，打印出正确顺序的答案。</w:t>
      </w:r>
    </w:p>
    <w:p w14:paraId="462B9943" w14:textId="77FFD0FE" w:rsidR="007E2AA8" w:rsidRPr="00194108" w:rsidRDefault="007E2AA8" w:rsidP="00061434">
      <w:pPr>
        <w:rPr>
          <w:lang w:eastAsia="zh-CN"/>
        </w:rPr>
      </w:pPr>
      <w:r>
        <w:rPr>
          <w:rFonts w:hint="eastAsia"/>
          <w:lang w:eastAsia="zh-CN"/>
        </w:rPr>
        <w:t>除此以外，为了能够打印出完整地图，还设计了</w:t>
      </w:r>
      <w:r>
        <w:rPr>
          <w:rFonts w:hint="eastAsia"/>
          <w:lang w:eastAsia="zh-CN"/>
        </w:rPr>
        <w:t>Map</w:t>
      </w:r>
      <w:r>
        <w:rPr>
          <w:rFonts w:hint="eastAsia"/>
          <w:lang w:eastAsia="zh-CN"/>
        </w:rPr>
        <w:t>类对地图做操作，在此程序中专门用于打印完整迷宫地图。</w:t>
      </w:r>
    </w:p>
    <w:p w14:paraId="60CADBAD" w14:textId="6BDE10DF" w:rsidR="0075165E" w:rsidRDefault="0075165E" w:rsidP="008F78B2">
      <w:pPr>
        <w:pStyle w:val="2"/>
        <w:spacing w:before="120"/>
      </w:pPr>
      <w:bookmarkStart w:id="16" w:name="_Toc121168192"/>
      <w:bookmarkStart w:id="17" w:name="_Toc122644219"/>
      <w:r>
        <w:rPr>
          <w:rFonts w:hint="eastAsia"/>
        </w:rPr>
        <w:t xml:space="preserve">2.3 </w:t>
      </w:r>
      <w:r w:rsidR="001F4A18">
        <w:rPr>
          <w:rFonts w:hint="eastAsia"/>
        </w:rPr>
        <w:t>类具体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6"/>
      <w:bookmarkEnd w:id="17"/>
    </w:p>
    <w:p w14:paraId="139978EA" w14:textId="3F438F3B" w:rsidR="007E2AA8" w:rsidRPr="007E2AA8" w:rsidRDefault="007E2AA8" w:rsidP="007E2AA8">
      <w:pPr>
        <w:ind w:firstLineChars="0" w:firstLine="0"/>
        <w:rPr>
          <w:b/>
          <w:lang w:eastAsia="zh-CN"/>
        </w:rPr>
      </w:pPr>
      <w:r w:rsidRPr="007E2AA8">
        <w:rPr>
          <w:rFonts w:hint="eastAsia"/>
          <w:b/>
          <w:lang w:eastAsia="zh-CN"/>
        </w:rPr>
        <w:t>地图操作类</w:t>
      </w:r>
    </w:p>
    <w:p w14:paraId="3E855EDB" w14:textId="77777777" w:rsidR="007E2AA8" w:rsidRPr="001F4A18" w:rsidRDefault="007E2AA8" w:rsidP="007E2AA8">
      <w:pPr>
        <w:ind w:firstLineChars="0" w:firstLine="0"/>
        <w:rPr>
          <w:lang w:eastAsia="zh-CN"/>
        </w:rPr>
      </w:pPr>
      <w:r w:rsidRPr="001F4A18">
        <w:rPr>
          <w:lang w:eastAsia="zh-CN"/>
        </w:rPr>
        <w:t>class Map {</w:t>
      </w:r>
    </w:p>
    <w:p w14:paraId="1D94D885" w14:textId="77777777" w:rsidR="007E2AA8" w:rsidRPr="001F4A18" w:rsidRDefault="007E2AA8" w:rsidP="007E2AA8">
      <w:pPr>
        <w:ind w:firstLineChars="0" w:firstLine="0"/>
        <w:rPr>
          <w:lang w:eastAsia="zh-CN"/>
        </w:rPr>
      </w:pPr>
      <w:r w:rsidRPr="001F4A18">
        <w:rPr>
          <w:lang w:eastAsia="zh-CN"/>
        </w:rPr>
        <w:t>public:</w:t>
      </w:r>
    </w:p>
    <w:p w14:paraId="2B2D7841" w14:textId="49FCED00" w:rsidR="007E2AA8" w:rsidRPr="001F4A18" w:rsidRDefault="007E2AA8" w:rsidP="007E2AA8">
      <w:pPr>
        <w:ind w:firstLineChars="0" w:firstLine="0"/>
        <w:rPr>
          <w:lang w:eastAsia="zh-CN"/>
        </w:rPr>
      </w:pPr>
      <w:r w:rsidRPr="001F4A18">
        <w:rPr>
          <w:lang w:eastAsia="zh-CN"/>
        </w:rPr>
        <w:tab/>
        <w:t xml:space="preserve">void </w:t>
      </w:r>
      <w:proofErr w:type="spellStart"/>
      <w:proofErr w:type="gramStart"/>
      <w:r w:rsidRPr="001F4A18">
        <w:rPr>
          <w:lang w:eastAsia="zh-CN"/>
        </w:rPr>
        <w:t>PrintMap</w:t>
      </w:r>
      <w:proofErr w:type="spellEnd"/>
      <w:r w:rsidRPr="001F4A18">
        <w:rPr>
          <w:lang w:eastAsia="zh-CN"/>
        </w:rPr>
        <w:t>(</w:t>
      </w:r>
      <w:proofErr w:type="gramEnd"/>
      <w:r w:rsidRPr="001F4A18">
        <w:rPr>
          <w:lang w:eastAsia="zh-CN"/>
        </w:rPr>
        <w:t>)</w:t>
      </w:r>
      <w:r w:rsidRPr="001F4A18">
        <w:rPr>
          <w:rFonts w:hint="eastAsia"/>
          <w:lang w:eastAsia="zh-CN"/>
        </w:rPr>
        <w:t>;</w:t>
      </w:r>
    </w:p>
    <w:p w14:paraId="1DDA937E" w14:textId="0A6B2B1C" w:rsidR="007E2AA8" w:rsidRPr="001F4A18" w:rsidRDefault="007E2AA8" w:rsidP="007E2AA8">
      <w:pPr>
        <w:ind w:firstLineChars="0" w:firstLine="0"/>
        <w:rPr>
          <w:lang w:eastAsia="zh-CN"/>
        </w:rPr>
      </w:pPr>
      <w:r w:rsidRPr="001F4A18">
        <w:rPr>
          <w:lang w:eastAsia="zh-CN"/>
        </w:rPr>
        <w:t>};</w:t>
      </w:r>
    </w:p>
    <w:p w14:paraId="615A6ABD" w14:textId="65CB7C64" w:rsidR="00061434" w:rsidRDefault="00061434" w:rsidP="007E2AA8">
      <w:pPr>
        <w:ind w:firstLineChars="0" w:firstLine="0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</w:t>
      </w:r>
    </w:p>
    <w:p w14:paraId="293412CA" w14:textId="77777777" w:rsidR="007E2AA8" w:rsidRDefault="007E2AA8" w:rsidP="007E2AA8">
      <w:pPr>
        <w:ind w:firstLineChars="0" w:firstLine="0"/>
        <w:rPr>
          <w:lang w:eastAsia="zh-CN"/>
        </w:rPr>
      </w:pPr>
      <w:r>
        <w:rPr>
          <w:lang w:eastAsia="zh-CN"/>
        </w:rPr>
        <w:t xml:space="preserve">struct </w:t>
      </w:r>
      <w:proofErr w:type="gramStart"/>
      <w:r>
        <w:rPr>
          <w:lang w:eastAsia="zh-CN"/>
        </w:rPr>
        <w:t>Node{</w:t>
      </w:r>
      <w:proofErr w:type="gramEnd"/>
    </w:p>
    <w:p w14:paraId="4DC19C1C" w14:textId="77777777" w:rsidR="007E2AA8" w:rsidRDefault="007E2AA8" w:rsidP="007E2AA8">
      <w:pPr>
        <w:ind w:firstLineChars="0" w:firstLine="0"/>
        <w:rPr>
          <w:lang w:eastAsia="zh-CN"/>
        </w:rPr>
      </w:pPr>
      <w:r>
        <w:rPr>
          <w:lang w:eastAsia="zh-CN"/>
        </w:rPr>
        <w:tab/>
        <w:t>char content;</w:t>
      </w:r>
    </w:p>
    <w:p w14:paraId="178EB804" w14:textId="77777777" w:rsidR="007E2AA8" w:rsidRDefault="007E2AA8" w:rsidP="007E2AA8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ab/>
        <w:t xml:space="preserve">int </w:t>
      </w:r>
      <w:proofErr w:type="spellStart"/>
      <w:r>
        <w:rPr>
          <w:rFonts w:hint="eastAsia"/>
          <w:lang w:eastAsia="zh-CN"/>
        </w:rPr>
        <w:t>PosX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PosY</w:t>
      </w:r>
      <w:proofErr w:type="spellEnd"/>
      <w:r>
        <w:rPr>
          <w:rFonts w:hint="eastAsia"/>
          <w:lang w:eastAsia="zh-CN"/>
        </w:rPr>
        <w:t xml:space="preserve">; // </w:t>
      </w:r>
      <w:r>
        <w:rPr>
          <w:rFonts w:hint="eastAsia"/>
          <w:lang w:eastAsia="zh-CN"/>
        </w:rPr>
        <w:t>坐标</w:t>
      </w:r>
    </w:p>
    <w:p w14:paraId="59361CC3" w14:textId="77777777" w:rsidR="007E2AA8" w:rsidRDefault="007E2AA8" w:rsidP="007E2AA8">
      <w:pPr>
        <w:ind w:firstLineChars="0" w:firstLine="0"/>
        <w:rPr>
          <w:lang w:eastAsia="zh-CN"/>
        </w:rPr>
      </w:pPr>
      <w:r>
        <w:rPr>
          <w:lang w:eastAsia="zh-CN"/>
        </w:rPr>
        <w:tab/>
        <w:t>Node* next;</w:t>
      </w:r>
    </w:p>
    <w:p w14:paraId="11C1BE26" w14:textId="77777777" w:rsidR="007E2AA8" w:rsidRDefault="007E2AA8" w:rsidP="007E2AA8">
      <w:pPr>
        <w:ind w:firstLineChars="0" w:firstLine="0"/>
        <w:rPr>
          <w:lang w:eastAsia="zh-CN"/>
        </w:rPr>
      </w:pPr>
      <w:r>
        <w:rPr>
          <w:lang w:eastAsia="zh-CN"/>
        </w:rPr>
        <w:t>};</w:t>
      </w:r>
    </w:p>
    <w:p w14:paraId="6BD47089" w14:textId="77777777" w:rsidR="007E2AA8" w:rsidRDefault="007E2AA8" w:rsidP="007E2AA8">
      <w:pPr>
        <w:ind w:firstLineChars="0" w:firstLine="0"/>
        <w:rPr>
          <w:lang w:eastAsia="zh-CN"/>
        </w:rPr>
      </w:pPr>
    </w:p>
    <w:p w14:paraId="3606FDEF" w14:textId="0A9C122D" w:rsidR="00867ACA" w:rsidRPr="000341E0" w:rsidRDefault="007E2AA8" w:rsidP="007E2AA8">
      <w:pPr>
        <w:ind w:firstLineChars="0" w:firstLine="0"/>
        <w:rPr>
          <w:rFonts w:ascii="新宋体" w:eastAsia="新宋体" w:hAnsi="Calibri" w:cs="新宋体"/>
          <w:b/>
          <w:bCs/>
          <w:color w:val="000000"/>
          <w:sz w:val="19"/>
          <w:szCs w:val="19"/>
          <w:lang w:eastAsia="zh-CN" w:bidi="ar-SA"/>
        </w:rPr>
      </w:pPr>
      <w:r>
        <w:rPr>
          <w:rFonts w:hint="eastAsia"/>
          <w:b/>
          <w:bCs/>
          <w:lang w:eastAsia="zh-CN"/>
        </w:rPr>
        <w:t>链式</w:t>
      </w:r>
      <w:proofErr w:type="gramStart"/>
      <w:r>
        <w:rPr>
          <w:rFonts w:hint="eastAsia"/>
          <w:b/>
          <w:bCs/>
          <w:lang w:eastAsia="zh-CN"/>
        </w:rPr>
        <w:t>栈</w:t>
      </w:r>
      <w:proofErr w:type="gramEnd"/>
      <w:r>
        <w:rPr>
          <w:rFonts w:hint="eastAsia"/>
          <w:b/>
          <w:bCs/>
          <w:lang w:eastAsia="zh-CN"/>
        </w:rPr>
        <w:t>类</w:t>
      </w:r>
    </w:p>
    <w:p w14:paraId="720DF0D6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LinkedStack</w:t>
      </w:r>
      <w:proofErr w:type="spellEnd"/>
      <w:r>
        <w:rPr>
          <w:lang w:eastAsia="zh-CN"/>
        </w:rPr>
        <w:t xml:space="preserve"> {</w:t>
      </w:r>
    </w:p>
    <w:p w14:paraId="1BDD3941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protected:</w:t>
      </w:r>
    </w:p>
    <w:p w14:paraId="10EA41AA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Node* top; // </w:t>
      </w:r>
      <w:r>
        <w:rPr>
          <w:rFonts w:hint="eastAsia"/>
          <w:lang w:eastAsia="zh-CN"/>
        </w:rPr>
        <w:t>头结点指针</w:t>
      </w:r>
    </w:p>
    <w:p w14:paraId="05E5E270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bool Pop(); // </w:t>
      </w:r>
      <w:r>
        <w:rPr>
          <w:rFonts w:hint="eastAsia"/>
          <w:lang w:eastAsia="zh-CN"/>
        </w:rPr>
        <w:t>出</w:t>
      </w:r>
      <w:proofErr w:type="gramStart"/>
      <w:r>
        <w:rPr>
          <w:rFonts w:hint="eastAsia"/>
          <w:lang w:eastAsia="zh-CN"/>
        </w:rPr>
        <w:t>栈</w:t>
      </w:r>
      <w:proofErr w:type="gramEnd"/>
    </w:p>
    <w:p w14:paraId="5F2CA7B2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void </w:t>
      </w:r>
      <w:proofErr w:type="spellStart"/>
      <w:r>
        <w:rPr>
          <w:rFonts w:hint="eastAsia"/>
          <w:lang w:eastAsia="zh-CN"/>
        </w:rPr>
        <w:t>makeEmpty</w:t>
      </w:r>
      <w:proofErr w:type="spellEnd"/>
      <w:r>
        <w:rPr>
          <w:rFonts w:hint="eastAsia"/>
          <w:lang w:eastAsia="zh-CN"/>
        </w:rPr>
        <w:t xml:space="preserve">(); // </w:t>
      </w:r>
      <w:r>
        <w:rPr>
          <w:rFonts w:hint="eastAsia"/>
          <w:lang w:eastAsia="zh-CN"/>
        </w:rPr>
        <w:t>释放内存</w:t>
      </w:r>
    </w:p>
    <w:p w14:paraId="4F2A3CAB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public:</w:t>
      </w:r>
    </w:p>
    <w:p w14:paraId="22664045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LinkedStack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:top(NULL){};</w:t>
      </w:r>
    </w:p>
    <w:p w14:paraId="47BC49DE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~</w:t>
      </w:r>
      <w:proofErr w:type="spellStart"/>
      <w:proofErr w:type="gramStart"/>
      <w:r>
        <w:rPr>
          <w:lang w:eastAsia="zh-CN"/>
        </w:rPr>
        <w:t>LinkedStack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</w:t>
      </w:r>
      <w:proofErr w:type="spellStart"/>
      <w:r>
        <w:rPr>
          <w:lang w:eastAsia="zh-CN"/>
        </w:rPr>
        <w:t>makeEmpty</w:t>
      </w:r>
      <w:proofErr w:type="spellEnd"/>
      <w:r>
        <w:rPr>
          <w:lang w:eastAsia="zh-CN"/>
        </w:rPr>
        <w:t>(); };</w:t>
      </w:r>
    </w:p>
    <w:p w14:paraId="1D6AA956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void Push(int </w:t>
      </w:r>
      <w:proofErr w:type="spellStart"/>
      <w:r>
        <w:rPr>
          <w:rFonts w:hint="eastAsia"/>
          <w:lang w:eastAsia="zh-CN"/>
        </w:rPr>
        <w:t>Posx</w:t>
      </w:r>
      <w:proofErr w:type="spellEnd"/>
      <w:r>
        <w:rPr>
          <w:rFonts w:hint="eastAsia"/>
          <w:lang w:eastAsia="zh-CN"/>
        </w:rPr>
        <w:t xml:space="preserve">, int Posy); // </w:t>
      </w:r>
      <w:r>
        <w:rPr>
          <w:rFonts w:hint="eastAsia"/>
          <w:lang w:eastAsia="zh-CN"/>
        </w:rPr>
        <w:t>进</w:t>
      </w:r>
      <w:proofErr w:type="gramStart"/>
      <w:r>
        <w:rPr>
          <w:rFonts w:hint="eastAsia"/>
          <w:lang w:eastAsia="zh-CN"/>
        </w:rPr>
        <w:t>栈</w:t>
      </w:r>
      <w:proofErr w:type="gramEnd"/>
    </w:p>
    <w:p w14:paraId="1FEEF9FF" w14:textId="77777777" w:rsidR="00A147FC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friend </w:t>
      </w:r>
      <w:proofErr w:type="spellStart"/>
      <w:r>
        <w:rPr>
          <w:lang w:eastAsia="zh-CN"/>
        </w:rPr>
        <w:t>ostream</w:t>
      </w:r>
      <w:proofErr w:type="spellEnd"/>
      <w:r>
        <w:rPr>
          <w:lang w:eastAsia="zh-CN"/>
        </w:rPr>
        <w:t>&amp; operator&lt;</w:t>
      </w:r>
      <w:proofErr w:type="gramStart"/>
      <w:r>
        <w:rPr>
          <w:lang w:eastAsia="zh-CN"/>
        </w:rPr>
        <w:t>&lt;(</w:t>
      </w:r>
      <w:proofErr w:type="spellStart"/>
      <w:proofErr w:type="gramEnd"/>
      <w:r>
        <w:rPr>
          <w:lang w:eastAsia="zh-CN"/>
        </w:rPr>
        <w:t>ostream</w:t>
      </w:r>
      <w:proofErr w:type="spellEnd"/>
      <w:r>
        <w:rPr>
          <w:lang w:eastAsia="zh-CN"/>
        </w:rPr>
        <w:t xml:space="preserve">&amp; </w:t>
      </w:r>
      <w:proofErr w:type="spellStart"/>
      <w:r>
        <w:rPr>
          <w:lang w:eastAsia="zh-CN"/>
        </w:rPr>
        <w:t>os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LinkedStack</w:t>
      </w:r>
      <w:proofErr w:type="spellEnd"/>
      <w:r>
        <w:rPr>
          <w:lang w:eastAsia="zh-CN"/>
        </w:rPr>
        <w:t>&amp; target);</w:t>
      </w:r>
    </w:p>
    <w:p w14:paraId="3C23296E" w14:textId="2DF9767E" w:rsidR="007E2AA8" w:rsidRDefault="00A147FC" w:rsidP="00A147F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</w:p>
    <w:p w14:paraId="56B8CB70" w14:textId="1CAF0600" w:rsidR="00790724" w:rsidRPr="00790724" w:rsidRDefault="00790724" w:rsidP="007E2AA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b/>
          <w:bCs/>
          <w:lang w:eastAsia="zh-CN"/>
        </w:rPr>
      </w:pPr>
      <w:r w:rsidRPr="00790724">
        <w:rPr>
          <w:rFonts w:hint="eastAsia"/>
          <w:b/>
          <w:bCs/>
          <w:lang w:eastAsia="zh-CN"/>
        </w:rPr>
        <w:t>迷宫求路径类</w:t>
      </w:r>
    </w:p>
    <w:p w14:paraId="2CF29B04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proofErr w:type="gramStart"/>
      <w:r>
        <w:rPr>
          <w:lang w:eastAsia="zh-CN"/>
        </w:rPr>
        <w:t>LinkedStackForMap:public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LinkedStack</w:t>
      </w:r>
      <w:proofErr w:type="spellEnd"/>
      <w:r>
        <w:rPr>
          <w:lang w:eastAsia="zh-CN"/>
        </w:rPr>
        <w:t xml:space="preserve"> {</w:t>
      </w:r>
    </w:p>
    <w:p w14:paraId="7231BCD2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public:</w:t>
      </w:r>
    </w:p>
    <w:p w14:paraId="7925B25B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LinkedStackForMap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:</w:t>
      </w:r>
      <w:proofErr w:type="spellStart"/>
      <w:r>
        <w:rPr>
          <w:lang w:eastAsia="zh-CN"/>
        </w:rPr>
        <w:t>LinkedStack</w:t>
      </w:r>
      <w:proofErr w:type="spellEnd"/>
      <w:r>
        <w:rPr>
          <w:lang w:eastAsia="zh-CN"/>
        </w:rPr>
        <w:t>() {};</w:t>
      </w:r>
    </w:p>
    <w:p w14:paraId="363846D1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~</w:t>
      </w:r>
      <w:proofErr w:type="spellStart"/>
      <w:proofErr w:type="gramStart"/>
      <w:r>
        <w:rPr>
          <w:lang w:eastAsia="zh-CN"/>
        </w:rPr>
        <w:t>LinkedStackForMap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2801A036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void </w:t>
      </w:r>
      <w:proofErr w:type="spellStart"/>
      <w:r>
        <w:rPr>
          <w:rFonts w:hint="eastAsia"/>
          <w:lang w:eastAsia="zh-CN"/>
        </w:rPr>
        <w:t>FindPath</w:t>
      </w:r>
      <w:proofErr w:type="spellEnd"/>
      <w:r>
        <w:rPr>
          <w:rFonts w:hint="eastAsia"/>
          <w:lang w:eastAsia="zh-CN"/>
        </w:rPr>
        <w:t xml:space="preserve">(); // </w:t>
      </w:r>
      <w:r>
        <w:rPr>
          <w:rFonts w:hint="eastAsia"/>
          <w:lang w:eastAsia="zh-CN"/>
        </w:rPr>
        <w:t>寻找出口路径</w:t>
      </w:r>
    </w:p>
    <w:p w14:paraId="616BFAC0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ab/>
        <w:t xml:space="preserve">void </w:t>
      </w:r>
      <w:proofErr w:type="spellStart"/>
      <w:r>
        <w:rPr>
          <w:rFonts w:hint="eastAsia"/>
          <w:lang w:eastAsia="zh-CN"/>
        </w:rPr>
        <w:t>PrintPath</w:t>
      </w:r>
      <w:proofErr w:type="spellEnd"/>
      <w:r>
        <w:rPr>
          <w:rFonts w:hint="eastAsia"/>
          <w:lang w:eastAsia="zh-CN"/>
        </w:rPr>
        <w:t xml:space="preserve">(); // </w:t>
      </w:r>
      <w:r>
        <w:rPr>
          <w:rFonts w:hint="eastAsia"/>
          <w:lang w:eastAsia="zh-CN"/>
        </w:rPr>
        <w:t>打印结果</w:t>
      </w:r>
    </w:p>
    <w:p w14:paraId="067F8E5E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private:</w:t>
      </w:r>
    </w:p>
    <w:p w14:paraId="66854DDD" w14:textId="77777777" w:rsidR="00A4362C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bool </w:t>
      </w:r>
      <w:proofErr w:type="gramStart"/>
      <w:r>
        <w:rPr>
          <w:lang w:eastAsia="zh-CN"/>
        </w:rPr>
        <w:t>Step(</w:t>
      </w:r>
      <w:proofErr w:type="gramEnd"/>
      <w:r>
        <w:rPr>
          <w:lang w:eastAsia="zh-CN"/>
        </w:rPr>
        <w:t xml:space="preserve">const int direction, const int </w:t>
      </w:r>
      <w:proofErr w:type="spellStart"/>
      <w:r>
        <w:rPr>
          <w:lang w:eastAsia="zh-CN"/>
        </w:rPr>
        <w:t>NowX</w:t>
      </w:r>
      <w:proofErr w:type="spellEnd"/>
      <w:r>
        <w:rPr>
          <w:lang w:eastAsia="zh-CN"/>
        </w:rPr>
        <w:t xml:space="preserve">, const int </w:t>
      </w:r>
      <w:proofErr w:type="spellStart"/>
      <w:r>
        <w:rPr>
          <w:lang w:eastAsia="zh-CN"/>
        </w:rPr>
        <w:t>NowY</w:t>
      </w:r>
      <w:proofErr w:type="spellEnd"/>
      <w:r>
        <w:rPr>
          <w:lang w:eastAsia="zh-CN"/>
        </w:rPr>
        <w:t>, bool(*</w:t>
      </w:r>
      <w:proofErr w:type="spellStart"/>
      <w:r>
        <w:rPr>
          <w:lang w:eastAsia="zh-CN"/>
        </w:rPr>
        <w:t>IsDetected</w:t>
      </w:r>
      <w:proofErr w:type="spellEnd"/>
      <w:r>
        <w:rPr>
          <w:lang w:eastAsia="zh-CN"/>
        </w:rPr>
        <w:t>)[7]);</w:t>
      </w:r>
    </w:p>
    <w:p w14:paraId="3B055FDA" w14:textId="23090D73" w:rsidR="001F4A18" w:rsidRPr="00E5695E" w:rsidRDefault="00A4362C" w:rsidP="00A436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</w:p>
    <w:p w14:paraId="4B92626E" w14:textId="77777777" w:rsidR="0075165E" w:rsidRDefault="0075165E" w:rsidP="008F78B2">
      <w:pPr>
        <w:pStyle w:val="2"/>
        <w:spacing w:before="120"/>
      </w:pPr>
      <w:bookmarkStart w:id="18" w:name="_Toc121168193"/>
      <w:bookmarkStart w:id="19" w:name="_Toc12264422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8"/>
      <w:bookmarkEnd w:id="19"/>
    </w:p>
    <w:p w14:paraId="0F53EC34" w14:textId="64058127" w:rsidR="006F5944" w:rsidRPr="006B0072" w:rsidRDefault="00785DA7" w:rsidP="006B0072">
      <w:pPr>
        <w:rPr>
          <w:lang w:eastAsia="zh-CN"/>
        </w:rPr>
      </w:pPr>
      <w:r>
        <w:rPr>
          <w:rFonts w:hint="eastAsia"/>
          <w:lang w:eastAsia="zh-CN"/>
        </w:rPr>
        <w:t>地图用全局变量</w:t>
      </w:r>
      <w:r>
        <w:rPr>
          <w:rFonts w:hint="eastAsia"/>
          <w:lang w:eastAsia="zh-CN"/>
        </w:rPr>
        <w:t>const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char</w:t>
      </w:r>
      <w:r>
        <w:rPr>
          <w:lang w:eastAsia="zh-CN"/>
        </w:rPr>
        <w:t>[MAP_ROWS][</w:t>
      </w:r>
      <w:r w:rsidRPr="00785DA7">
        <w:t xml:space="preserve"> </w:t>
      </w:r>
      <w:r w:rsidRPr="00785DA7">
        <w:rPr>
          <w:lang w:eastAsia="zh-CN"/>
        </w:rPr>
        <w:t>MAP_COLS</w:t>
      </w:r>
      <w:r>
        <w:rPr>
          <w:lang w:eastAsia="zh-CN"/>
        </w:rPr>
        <w:t>]</w:t>
      </w:r>
      <w:r>
        <w:rPr>
          <w:rFonts w:hint="eastAsia"/>
          <w:lang w:eastAsia="zh-CN"/>
        </w:rPr>
        <w:t>存储，主函数</w:t>
      </w:r>
      <w:r w:rsidR="000341E0">
        <w:rPr>
          <w:rFonts w:hint="eastAsia"/>
          <w:lang w:eastAsia="zh-CN"/>
        </w:rPr>
        <w:t>首先建立</w:t>
      </w:r>
      <w:r>
        <w:rPr>
          <w:lang w:eastAsia="zh-CN"/>
        </w:rPr>
        <w:t>Map</w:t>
      </w:r>
      <w:r w:rsidR="000341E0">
        <w:rPr>
          <w:rFonts w:hint="eastAsia"/>
          <w:lang w:eastAsia="zh-CN"/>
        </w:rPr>
        <w:t>对象，</w:t>
      </w:r>
      <w:r>
        <w:rPr>
          <w:rFonts w:hint="eastAsia"/>
          <w:lang w:eastAsia="zh-CN"/>
        </w:rPr>
        <w:t>打印完整地图，然后建立</w:t>
      </w:r>
      <w:proofErr w:type="spellStart"/>
      <w:r w:rsidRPr="00785DA7">
        <w:rPr>
          <w:lang w:eastAsia="zh-CN"/>
        </w:rPr>
        <w:t>LinkedStackForMap</w:t>
      </w:r>
      <w:proofErr w:type="spellEnd"/>
      <w:r>
        <w:rPr>
          <w:rFonts w:hint="eastAsia"/>
          <w:lang w:eastAsia="zh-CN"/>
        </w:rPr>
        <w:t>对象，求解路径答案。</w:t>
      </w:r>
    </w:p>
    <w:p w14:paraId="4FDB84F5" w14:textId="77777777" w:rsidR="00CE3604" w:rsidRDefault="0075165E" w:rsidP="00E6073E">
      <w:pPr>
        <w:pStyle w:val="1"/>
        <w:spacing w:after="240"/>
        <w:rPr>
          <w:lang w:eastAsia="zh-CN"/>
        </w:rPr>
      </w:pPr>
      <w:bookmarkStart w:id="20" w:name="_Toc121168194"/>
      <w:bookmarkStart w:id="21" w:name="_Toc12264422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20"/>
      <w:bookmarkEnd w:id="21"/>
    </w:p>
    <w:p w14:paraId="1C7CB4C7" w14:textId="38FAA9EA" w:rsidR="0075165E" w:rsidRPr="005168BC" w:rsidRDefault="00E6073E" w:rsidP="005168BC">
      <w:pPr>
        <w:pStyle w:val="afff5"/>
        <w:ind w:firstLine="420"/>
        <w:rPr>
          <w:lang w:eastAsia="zh-CN"/>
        </w:rPr>
      </w:pPr>
      <w:r w:rsidRPr="005168BC">
        <w:rPr>
          <w:lang w:eastAsia="zh-CN"/>
        </w:rPr>
        <w:t xml:space="preserve"> </w:t>
      </w:r>
      <w:r w:rsidR="005168BC" w:rsidRPr="005168BC">
        <w:rPr>
          <w:rFonts w:hint="eastAsia"/>
          <w:sz w:val="24"/>
          <w:szCs w:val="20"/>
          <w:lang w:eastAsia="zh-CN"/>
        </w:rPr>
        <w:t>此处仅介绍核心功能的实现</w:t>
      </w:r>
    </w:p>
    <w:p w14:paraId="658F6267" w14:textId="655D39E2" w:rsidR="00395631" w:rsidRDefault="00E6073E" w:rsidP="006F5944">
      <w:pPr>
        <w:pStyle w:val="2"/>
        <w:spacing w:before="120"/>
      </w:pPr>
      <w:bookmarkStart w:id="22" w:name="_Toc122644222"/>
      <w:r>
        <w:rPr>
          <w:rFonts w:hint="eastAsia"/>
        </w:rPr>
        <w:t>3</w:t>
      </w:r>
      <w:r>
        <w:t xml:space="preserve">.1 </w:t>
      </w:r>
      <w:r w:rsidR="00785DA7">
        <w:rPr>
          <w:rFonts w:hint="eastAsia"/>
        </w:rPr>
        <w:t>链式</w:t>
      </w:r>
      <w:proofErr w:type="gramStart"/>
      <w:r w:rsidR="00785DA7">
        <w:rPr>
          <w:rFonts w:hint="eastAsia"/>
        </w:rPr>
        <w:t>栈</w:t>
      </w:r>
      <w:proofErr w:type="gramEnd"/>
      <w:r w:rsidR="00785DA7">
        <w:rPr>
          <w:rFonts w:hint="eastAsia"/>
        </w:rPr>
        <w:t>-</w:t>
      </w:r>
      <w:r w:rsidR="00785DA7">
        <w:rPr>
          <w:rFonts w:hint="eastAsia"/>
        </w:rPr>
        <w:t>进</w:t>
      </w:r>
      <w:proofErr w:type="gramStart"/>
      <w:r w:rsidR="00785DA7">
        <w:rPr>
          <w:rFonts w:hint="eastAsia"/>
        </w:rPr>
        <w:t>栈</w:t>
      </w:r>
      <w:proofErr w:type="gramEnd"/>
      <w:r w:rsidR="00CE3604">
        <w:rPr>
          <w:rFonts w:hint="eastAsia"/>
        </w:rPr>
        <w:t>功能</w:t>
      </w:r>
      <w:r w:rsidR="00785DA7">
        <w:rPr>
          <w:rFonts w:hint="eastAsia"/>
        </w:rPr>
        <w:t>的实现</w:t>
      </w:r>
      <w:bookmarkEnd w:id="22"/>
    </w:p>
    <w:p w14:paraId="61A2AA49" w14:textId="6C4C4116" w:rsidR="006F5944" w:rsidRDefault="00DA20D1" w:rsidP="006F5944">
      <w:pPr>
        <w:pStyle w:val="3"/>
        <w:spacing w:before="120"/>
      </w:pPr>
      <w:bookmarkStart w:id="23" w:name="_Toc122644223"/>
      <w:r>
        <w:rPr>
          <w:noProof/>
        </w:rPr>
        <w:drawing>
          <wp:anchor distT="0" distB="0" distL="114300" distR="114300" simplePos="0" relativeHeight="251655168" behindDoc="1" locked="0" layoutInCell="1" allowOverlap="1" wp14:anchorId="102C4EA0" wp14:editId="43EA87A7">
            <wp:simplePos x="0" y="0"/>
            <wp:positionH relativeFrom="column">
              <wp:posOffset>-2655882</wp:posOffset>
            </wp:positionH>
            <wp:positionV relativeFrom="paragraph">
              <wp:posOffset>276656</wp:posOffset>
            </wp:positionV>
            <wp:extent cx="11852971" cy="61081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71759" cy="611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>.1.1</w:t>
      </w:r>
      <w:r w:rsidR="006F5944">
        <w:rPr>
          <w:rFonts w:hint="eastAsia"/>
        </w:rPr>
        <w:t xml:space="preserve"> </w:t>
      </w:r>
      <w:r w:rsidR="006F5944">
        <w:rPr>
          <w:rFonts w:hint="eastAsia"/>
        </w:rPr>
        <w:t>功能流程图</w:t>
      </w:r>
      <w:bookmarkEnd w:id="23"/>
    </w:p>
    <w:p w14:paraId="7ABBC4F6" w14:textId="58A27AC2" w:rsidR="00D734AE" w:rsidRDefault="00D734AE" w:rsidP="006F5944">
      <w:pPr>
        <w:rPr>
          <w:lang w:eastAsia="zh-CN"/>
        </w:rPr>
      </w:pPr>
    </w:p>
    <w:p w14:paraId="1D45B32B" w14:textId="6DEC8B77" w:rsidR="00D734AE" w:rsidRDefault="00D734AE" w:rsidP="006F5944">
      <w:pPr>
        <w:rPr>
          <w:lang w:eastAsia="zh-CN"/>
        </w:rPr>
      </w:pPr>
    </w:p>
    <w:p w14:paraId="49A8071F" w14:textId="01A88E5F" w:rsidR="00D734AE" w:rsidRDefault="00D734AE" w:rsidP="006F5944">
      <w:pPr>
        <w:rPr>
          <w:lang w:eastAsia="zh-CN"/>
        </w:rPr>
      </w:pPr>
    </w:p>
    <w:p w14:paraId="22CECB18" w14:textId="048B4308" w:rsidR="00D734AE" w:rsidRDefault="00D734AE" w:rsidP="006F5944">
      <w:pPr>
        <w:rPr>
          <w:lang w:eastAsia="zh-CN"/>
        </w:rPr>
      </w:pPr>
    </w:p>
    <w:p w14:paraId="55CE31EC" w14:textId="39A88D9B" w:rsidR="00D734AE" w:rsidRDefault="00D734AE" w:rsidP="006F5944">
      <w:pPr>
        <w:rPr>
          <w:lang w:eastAsia="zh-CN"/>
        </w:rPr>
      </w:pPr>
    </w:p>
    <w:p w14:paraId="4E26F2F3" w14:textId="51C78006" w:rsidR="00D734AE" w:rsidRDefault="00D734AE" w:rsidP="006F5944">
      <w:pPr>
        <w:rPr>
          <w:lang w:eastAsia="zh-CN"/>
        </w:rPr>
      </w:pPr>
    </w:p>
    <w:p w14:paraId="78F6736D" w14:textId="1AF0D1E1" w:rsidR="00D734AE" w:rsidRDefault="00D734AE" w:rsidP="006F5944">
      <w:pPr>
        <w:rPr>
          <w:lang w:eastAsia="zh-CN"/>
        </w:rPr>
      </w:pPr>
    </w:p>
    <w:p w14:paraId="095CF046" w14:textId="33A68855" w:rsidR="00D734AE" w:rsidRDefault="00D734AE" w:rsidP="006F5944">
      <w:pPr>
        <w:rPr>
          <w:lang w:eastAsia="zh-CN"/>
        </w:rPr>
      </w:pPr>
    </w:p>
    <w:p w14:paraId="6C34C6D2" w14:textId="7A744EB4" w:rsidR="00D734AE" w:rsidRDefault="00D734AE" w:rsidP="006F5944">
      <w:pPr>
        <w:rPr>
          <w:lang w:eastAsia="zh-CN"/>
        </w:rPr>
      </w:pPr>
    </w:p>
    <w:p w14:paraId="365F0801" w14:textId="5D5DD6E9" w:rsidR="00D734AE" w:rsidRDefault="00D734AE" w:rsidP="006F5944">
      <w:pPr>
        <w:rPr>
          <w:lang w:eastAsia="zh-CN"/>
        </w:rPr>
      </w:pPr>
    </w:p>
    <w:p w14:paraId="2FCB739F" w14:textId="1B3818F1" w:rsidR="00D734AE" w:rsidRDefault="00D734AE" w:rsidP="006F5944">
      <w:pPr>
        <w:rPr>
          <w:lang w:eastAsia="zh-CN"/>
        </w:rPr>
      </w:pPr>
    </w:p>
    <w:p w14:paraId="70504F0C" w14:textId="77777777" w:rsidR="00D734AE" w:rsidRDefault="00D734AE" w:rsidP="006F5944">
      <w:pPr>
        <w:rPr>
          <w:lang w:eastAsia="zh-CN"/>
        </w:rPr>
      </w:pPr>
    </w:p>
    <w:p w14:paraId="094BAA2C" w14:textId="53B81413" w:rsidR="00D734AE" w:rsidRDefault="00D734AE" w:rsidP="006F5944">
      <w:pPr>
        <w:rPr>
          <w:lang w:eastAsia="zh-CN"/>
        </w:rPr>
      </w:pPr>
    </w:p>
    <w:p w14:paraId="4B476F65" w14:textId="77777777" w:rsidR="00D734AE" w:rsidRDefault="00D734AE" w:rsidP="006F5944">
      <w:pPr>
        <w:rPr>
          <w:lang w:eastAsia="zh-CN"/>
        </w:rPr>
      </w:pPr>
    </w:p>
    <w:p w14:paraId="0AD2D1AA" w14:textId="16297F2E" w:rsidR="006F5944" w:rsidRDefault="006F5944" w:rsidP="006F5944">
      <w:pPr>
        <w:rPr>
          <w:lang w:eastAsia="zh-CN"/>
        </w:rPr>
      </w:pPr>
    </w:p>
    <w:p w14:paraId="5100CB4C" w14:textId="2683F64E" w:rsidR="00D734AE" w:rsidRDefault="00D734AE" w:rsidP="006F5944">
      <w:pPr>
        <w:rPr>
          <w:lang w:eastAsia="zh-CN"/>
        </w:rPr>
      </w:pPr>
    </w:p>
    <w:p w14:paraId="3F240A4F" w14:textId="77777777" w:rsidR="00D734AE" w:rsidRPr="006F5944" w:rsidRDefault="00D734AE" w:rsidP="006F5944">
      <w:pPr>
        <w:rPr>
          <w:lang w:eastAsia="zh-CN"/>
        </w:rPr>
      </w:pPr>
    </w:p>
    <w:p w14:paraId="688F7AB1" w14:textId="6F4CEB54" w:rsidR="00F00434" w:rsidRDefault="006F5944" w:rsidP="00D734AE">
      <w:pPr>
        <w:pStyle w:val="3"/>
        <w:spacing w:before="120"/>
      </w:pPr>
      <w:bookmarkStart w:id="24" w:name="_Toc122644224"/>
      <w:r>
        <w:lastRenderedPageBreak/>
        <w:t xml:space="preserve">3.1.2 </w:t>
      </w:r>
      <w:r>
        <w:rPr>
          <w:rFonts w:hint="eastAsia"/>
        </w:rPr>
        <w:t>核心代码</w:t>
      </w:r>
      <w:bookmarkEnd w:id="24"/>
    </w:p>
    <w:p w14:paraId="2F05AEC7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080EE655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EA6FCC8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73C5D73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51D9C19E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9E5B71F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"Memory Wrong"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CAEE93D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D36C638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95F0BF8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top-&gt;content = MAZE_MAP[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1E5AD05C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top-&gt;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CF813CB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top-&gt;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1C1953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top-&gt;next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5048966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17FED2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非空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，头结点处进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1597A65E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5D62316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30CF303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12D382D9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74F809E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"Memory Wrong"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00619AC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exit(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EXIT_FAILURE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513A105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D1505DE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-&gt;content = MAZE_MAP[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2A8F19AC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ED8B76C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Posy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B017F33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 = top;</w:t>
      </w:r>
    </w:p>
    <w:p w14:paraId="3379C6FB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top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D363F9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3227824" w14:textId="12BE8CA6" w:rsidR="00D734AE" w:rsidRDefault="00DA20D1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3266AFC" w14:textId="63E3259A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C267FE8" w14:textId="1A679727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31E68E5" w14:textId="2EE68AE8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D6BBB79" w14:textId="5871C7A2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0047848" w14:textId="235D4020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B71C731" w14:textId="4B521D02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82FA4C7" w14:textId="05DAD43D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70CD5F1" w14:textId="25B60E61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4525ABB" w14:textId="6E2256DE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66B7B95" w14:textId="12D189F9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BA6DE4A" w14:textId="5A5C2A0E" w:rsidR="00CD35D6" w:rsidRDefault="00CD35D6" w:rsidP="00DA20D1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CC6470F" w14:textId="77777777" w:rsidR="00CD35D6" w:rsidRPr="00D734AE" w:rsidRDefault="00CD35D6" w:rsidP="00DA20D1">
      <w:pPr>
        <w:ind w:firstLineChars="0" w:firstLine="0"/>
        <w:rPr>
          <w:rFonts w:hint="eastAsia"/>
          <w:lang w:eastAsia="zh-CN"/>
        </w:rPr>
      </w:pPr>
    </w:p>
    <w:p w14:paraId="298C9225" w14:textId="0FC07535" w:rsidR="00E6073E" w:rsidRDefault="00E6073E" w:rsidP="006F5944">
      <w:pPr>
        <w:pStyle w:val="2"/>
        <w:spacing w:before="120"/>
      </w:pPr>
      <w:bookmarkStart w:id="25" w:name="_Toc122644225"/>
      <w:r>
        <w:rPr>
          <w:rFonts w:hint="eastAsia"/>
        </w:rPr>
        <w:lastRenderedPageBreak/>
        <w:t>3</w:t>
      </w:r>
      <w:r>
        <w:t xml:space="preserve">.2 </w:t>
      </w:r>
      <w:r w:rsidR="00DA20D1">
        <w:rPr>
          <w:rFonts w:hint="eastAsia"/>
        </w:rPr>
        <w:t>链式</w:t>
      </w:r>
      <w:proofErr w:type="gramStart"/>
      <w:r w:rsidR="00DA20D1">
        <w:rPr>
          <w:rFonts w:hint="eastAsia"/>
        </w:rPr>
        <w:t>栈</w:t>
      </w:r>
      <w:proofErr w:type="gramEnd"/>
      <w:r w:rsidR="00DA20D1">
        <w:rPr>
          <w:rFonts w:hint="eastAsia"/>
        </w:rPr>
        <w:t>-</w:t>
      </w:r>
      <w:r w:rsidR="00DA20D1">
        <w:rPr>
          <w:rFonts w:hint="eastAsia"/>
        </w:rPr>
        <w:t>出</w:t>
      </w:r>
      <w:proofErr w:type="gramStart"/>
      <w:r w:rsidR="00DA20D1">
        <w:rPr>
          <w:rFonts w:hint="eastAsia"/>
        </w:rPr>
        <w:t>栈</w:t>
      </w:r>
      <w:proofErr w:type="gramEnd"/>
      <w:r w:rsidR="00CE3604">
        <w:rPr>
          <w:rFonts w:hint="eastAsia"/>
        </w:rPr>
        <w:t>功能</w:t>
      </w:r>
      <w:r>
        <w:rPr>
          <w:rFonts w:hint="eastAsia"/>
        </w:rPr>
        <w:t>实现</w:t>
      </w:r>
      <w:bookmarkEnd w:id="25"/>
    </w:p>
    <w:p w14:paraId="65CE1999" w14:textId="01F6DDF3" w:rsidR="006F5944" w:rsidRDefault="00DA20D1" w:rsidP="006F5944">
      <w:pPr>
        <w:pStyle w:val="3"/>
        <w:spacing w:before="120"/>
      </w:pPr>
      <w:bookmarkStart w:id="26" w:name="_Toc122644226"/>
      <w:r>
        <w:rPr>
          <w:noProof/>
        </w:rPr>
        <w:drawing>
          <wp:anchor distT="0" distB="0" distL="114300" distR="114300" simplePos="0" relativeHeight="251657216" behindDoc="1" locked="0" layoutInCell="1" allowOverlap="1" wp14:anchorId="064A7D54" wp14:editId="31923FF9">
            <wp:simplePos x="0" y="0"/>
            <wp:positionH relativeFrom="column">
              <wp:posOffset>-2318483</wp:posOffset>
            </wp:positionH>
            <wp:positionV relativeFrom="paragraph">
              <wp:posOffset>370222</wp:posOffset>
            </wp:positionV>
            <wp:extent cx="11378656" cy="5863708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27411" cy="588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.2.1 </w:t>
      </w:r>
      <w:r w:rsidR="006F5944">
        <w:rPr>
          <w:rFonts w:hint="eastAsia"/>
        </w:rPr>
        <w:t>功能流程图</w:t>
      </w:r>
      <w:bookmarkEnd w:id="26"/>
    </w:p>
    <w:p w14:paraId="01B9D703" w14:textId="5239797F" w:rsidR="001C26B9" w:rsidRPr="00DA20D1" w:rsidRDefault="001C26B9" w:rsidP="00475ED6">
      <w:pPr>
        <w:rPr>
          <w:lang w:eastAsia="zh-CN"/>
        </w:rPr>
      </w:pPr>
    </w:p>
    <w:p w14:paraId="5CA1ED49" w14:textId="64A4FF1D" w:rsidR="001C26B9" w:rsidRDefault="001C26B9" w:rsidP="00475ED6">
      <w:pPr>
        <w:rPr>
          <w:lang w:eastAsia="zh-CN"/>
        </w:rPr>
      </w:pPr>
    </w:p>
    <w:p w14:paraId="166F3FBB" w14:textId="52C266DE" w:rsidR="001C26B9" w:rsidRDefault="001C26B9" w:rsidP="00475ED6">
      <w:pPr>
        <w:rPr>
          <w:lang w:eastAsia="zh-CN"/>
        </w:rPr>
      </w:pPr>
    </w:p>
    <w:p w14:paraId="48720931" w14:textId="20E62D52" w:rsidR="001C26B9" w:rsidRDefault="001C26B9" w:rsidP="00475ED6">
      <w:pPr>
        <w:rPr>
          <w:lang w:eastAsia="zh-CN"/>
        </w:rPr>
      </w:pPr>
    </w:p>
    <w:p w14:paraId="379F1DE4" w14:textId="63011536" w:rsidR="001C26B9" w:rsidRDefault="001C26B9" w:rsidP="00475ED6">
      <w:pPr>
        <w:rPr>
          <w:lang w:eastAsia="zh-CN"/>
        </w:rPr>
      </w:pPr>
    </w:p>
    <w:p w14:paraId="3DD62309" w14:textId="603A976E" w:rsidR="001C26B9" w:rsidRDefault="001C26B9" w:rsidP="00475ED6">
      <w:pPr>
        <w:rPr>
          <w:lang w:eastAsia="zh-CN"/>
        </w:rPr>
      </w:pPr>
    </w:p>
    <w:p w14:paraId="4A2923D9" w14:textId="1DB0B1B4" w:rsidR="001C26B9" w:rsidRDefault="001C26B9" w:rsidP="00475ED6">
      <w:pPr>
        <w:rPr>
          <w:lang w:eastAsia="zh-CN"/>
        </w:rPr>
      </w:pPr>
    </w:p>
    <w:p w14:paraId="6C34FF1A" w14:textId="76279826" w:rsidR="001C26B9" w:rsidRDefault="001C26B9" w:rsidP="00475ED6">
      <w:pPr>
        <w:rPr>
          <w:lang w:eastAsia="zh-CN"/>
        </w:rPr>
      </w:pPr>
    </w:p>
    <w:p w14:paraId="48BE9EB5" w14:textId="14A93845" w:rsidR="001C26B9" w:rsidRDefault="001C26B9" w:rsidP="00475ED6">
      <w:pPr>
        <w:rPr>
          <w:lang w:eastAsia="zh-CN"/>
        </w:rPr>
      </w:pPr>
    </w:p>
    <w:p w14:paraId="2225B96F" w14:textId="3A6C6225" w:rsidR="001C26B9" w:rsidRDefault="001C26B9" w:rsidP="00475ED6">
      <w:pPr>
        <w:rPr>
          <w:lang w:eastAsia="zh-CN"/>
        </w:rPr>
      </w:pPr>
    </w:p>
    <w:p w14:paraId="0516CD6D" w14:textId="64253567" w:rsidR="001C26B9" w:rsidRDefault="001C26B9" w:rsidP="00475ED6">
      <w:pPr>
        <w:rPr>
          <w:lang w:eastAsia="zh-CN"/>
        </w:rPr>
      </w:pPr>
    </w:p>
    <w:p w14:paraId="0A8E0BF3" w14:textId="77777777" w:rsidR="001C26B9" w:rsidRDefault="001C26B9" w:rsidP="00475ED6">
      <w:pPr>
        <w:rPr>
          <w:lang w:eastAsia="zh-CN"/>
        </w:rPr>
      </w:pPr>
    </w:p>
    <w:p w14:paraId="2398C26A" w14:textId="31135C85" w:rsidR="001C26B9" w:rsidRDefault="001C26B9" w:rsidP="00475ED6">
      <w:pPr>
        <w:rPr>
          <w:lang w:eastAsia="zh-CN"/>
        </w:rPr>
      </w:pPr>
    </w:p>
    <w:p w14:paraId="2FD66EEE" w14:textId="77777777" w:rsidR="001C26B9" w:rsidRDefault="001C26B9" w:rsidP="00475ED6">
      <w:pPr>
        <w:rPr>
          <w:lang w:eastAsia="zh-CN"/>
        </w:rPr>
      </w:pPr>
    </w:p>
    <w:p w14:paraId="1C70355A" w14:textId="77777777" w:rsidR="001C26B9" w:rsidRDefault="001C26B9" w:rsidP="00475ED6">
      <w:pPr>
        <w:rPr>
          <w:lang w:eastAsia="zh-CN"/>
        </w:rPr>
      </w:pPr>
    </w:p>
    <w:p w14:paraId="5E107E98" w14:textId="77777777" w:rsidR="001C26B9" w:rsidRPr="00475ED6" w:rsidRDefault="001C26B9" w:rsidP="00DA20D1">
      <w:pPr>
        <w:ind w:firstLineChars="0" w:firstLine="0"/>
        <w:rPr>
          <w:lang w:eastAsia="zh-CN"/>
        </w:rPr>
      </w:pPr>
    </w:p>
    <w:p w14:paraId="3C574D12" w14:textId="0A91C72C" w:rsidR="006F5944" w:rsidRDefault="006F5944" w:rsidP="006F5944">
      <w:pPr>
        <w:pStyle w:val="3"/>
        <w:spacing w:before="120"/>
      </w:pPr>
      <w:bookmarkStart w:id="27" w:name="_Toc122644227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核心代码</w:t>
      </w:r>
      <w:bookmarkEnd w:id="27"/>
    </w:p>
    <w:p w14:paraId="20768A73" w14:textId="77777777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，无法出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7EAA31D8" w14:textId="315302BF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62472407" w14:textId="6E5F1556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3E046C" w14:textId="33C38200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C3C81F2" w14:textId="2525BCAA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从头结点出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0851EB2C" w14:textId="21390FF4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9B7AAAF" w14:textId="50C26E31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top;</w:t>
      </w:r>
    </w:p>
    <w:p w14:paraId="261BE227" w14:textId="4E0A21A5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top = top-&gt;next;</w:t>
      </w:r>
    </w:p>
    <w:p w14:paraId="16BFBF32" w14:textId="75B99A98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516B083" w14:textId="6C6CA962" w:rsidR="00DA20D1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59287ED" w14:textId="589D2FA1" w:rsidR="001C26B9" w:rsidRPr="00992557" w:rsidRDefault="00DA20D1" w:rsidP="00DA20D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08F7180" w14:textId="5CADB9DF" w:rsidR="00E6073E" w:rsidRDefault="00E6073E" w:rsidP="006F5944">
      <w:pPr>
        <w:pStyle w:val="2"/>
        <w:spacing w:before="120"/>
      </w:pPr>
      <w:bookmarkStart w:id="28" w:name="_Toc122644228"/>
      <w:r>
        <w:rPr>
          <w:rFonts w:hint="eastAsia"/>
        </w:rPr>
        <w:lastRenderedPageBreak/>
        <w:t>3</w:t>
      </w:r>
      <w:r>
        <w:t xml:space="preserve">.3 </w:t>
      </w:r>
      <w:r w:rsidR="00CE3604">
        <w:rPr>
          <w:rFonts w:hint="eastAsia"/>
        </w:rPr>
        <w:t>回溯法求迷宫</w:t>
      </w:r>
      <w:proofErr w:type="gramStart"/>
      <w:r w:rsidR="00CE3604">
        <w:rPr>
          <w:rFonts w:hint="eastAsia"/>
        </w:rPr>
        <w:t>解功能</w:t>
      </w:r>
      <w:proofErr w:type="gramEnd"/>
      <w:r>
        <w:rPr>
          <w:rFonts w:hint="eastAsia"/>
        </w:rPr>
        <w:t>的实现</w:t>
      </w:r>
      <w:bookmarkEnd w:id="28"/>
    </w:p>
    <w:p w14:paraId="155E5D4C" w14:textId="25DFBCFE" w:rsidR="006F5944" w:rsidRDefault="005168BC" w:rsidP="006F5944">
      <w:pPr>
        <w:pStyle w:val="3"/>
        <w:spacing w:before="120"/>
      </w:pPr>
      <w:bookmarkStart w:id="29" w:name="_Toc122644229"/>
      <w:r>
        <w:rPr>
          <w:noProof/>
        </w:rPr>
        <w:drawing>
          <wp:anchor distT="0" distB="0" distL="114300" distR="114300" simplePos="0" relativeHeight="251659264" behindDoc="1" locked="0" layoutInCell="1" allowOverlap="1" wp14:anchorId="3C309250" wp14:editId="54F2470B">
            <wp:simplePos x="0" y="0"/>
            <wp:positionH relativeFrom="column">
              <wp:posOffset>-1266948</wp:posOffset>
            </wp:positionH>
            <wp:positionV relativeFrom="paragraph">
              <wp:posOffset>400814</wp:posOffset>
            </wp:positionV>
            <wp:extent cx="10532715" cy="5427774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32715" cy="542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 xml:space="preserve">.3.1 </w:t>
      </w:r>
      <w:r w:rsidR="006F5944">
        <w:rPr>
          <w:rFonts w:hint="eastAsia"/>
        </w:rPr>
        <w:t>功能流程图</w:t>
      </w:r>
      <w:bookmarkEnd w:id="29"/>
    </w:p>
    <w:p w14:paraId="4DD4557E" w14:textId="4F3B029A" w:rsidR="009C3516" w:rsidRPr="00CE3604" w:rsidRDefault="009C3516" w:rsidP="009C3516">
      <w:pPr>
        <w:rPr>
          <w:lang w:eastAsia="zh-CN"/>
        </w:rPr>
      </w:pPr>
    </w:p>
    <w:p w14:paraId="500A24D4" w14:textId="3033C510" w:rsidR="009C3516" w:rsidRDefault="009C3516" w:rsidP="009C3516">
      <w:pPr>
        <w:rPr>
          <w:lang w:eastAsia="zh-CN"/>
        </w:rPr>
      </w:pPr>
    </w:p>
    <w:p w14:paraId="4D1BCDCE" w14:textId="3EB32D41" w:rsidR="009C3516" w:rsidRDefault="009C3516" w:rsidP="009C3516">
      <w:pPr>
        <w:rPr>
          <w:lang w:eastAsia="zh-CN"/>
        </w:rPr>
      </w:pPr>
    </w:p>
    <w:p w14:paraId="7ADBF325" w14:textId="630BDF28" w:rsidR="009C3516" w:rsidRDefault="009C3516" w:rsidP="009C3516">
      <w:pPr>
        <w:rPr>
          <w:lang w:eastAsia="zh-CN"/>
        </w:rPr>
      </w:pPr>
    </w:p>
    <w:p w14:paraId="597CE02A" w14:textId="26B094E9" w:rsidR="009C3516" w:rsidRDefault="009C3516" w:rsidP="009C3516">
      <w:pPr>
        <w:rPr>
          <w:lang w:eastAsia="zh-CN"/>
        </w:rPr>
      </w:pPr>
    </w:p>
    <w:p w14:paraId="5F4D6677" w14:textId="3760C96F" w:rsidR="009C3516" w:rsidRDefault="009C3516" w:rsidP="009C3516">
      <w:pPr>
        <w:rPr>
          <w:lang w:eastAsia="zh-CN"/>
        </w:rPr>
      </w:pPr>
    </w:p>
    <w:p w14:paraId="171C77E0" w14:textId="3A2F89F7" w:rsidR="009C3516" w:rsidRDefault="009C3516" w:rsidP="009C3516">
      <w:pPr>
        <w:rPr>
          <w:lang w:eastAsia="zh-CN"/>
        </w:rPr>
      </w:pPr>
    </w:p>
    <w:p w14:paraId="4CCCAE68" w14:textId="634BB847" w:rsidR="009C3516" w:rsidRDefault="009C3516" w:rsidP="009C3516">
      <w:pPr>
        <w:rPr>
          <w:lang w:eastAsia="zh-CN"/>
        </w:rPr>
      </w:pPr>
    </w:p>
    <w:p w14:paraId="6AE9563B" w14:textId="149DF87E" w:rsidR="009C3516" w:rsidRDefault="009C3516" w:rsidP="009C3516">
      <w:pPr>
        <w:rPr>
          <w:lang w:eastAsia="zh-CN"/>
        </w:rPr>
      </w:pPr>
    </w:p>
    <w:p w14:paraId="0B52B259" w14:textId="7E90B920" w:rsidR="009C3516" w:rsidRDefault="009C3516" w:rsidP="009C3516">
      <w:pPr>
        <w:rPr>
          <w:lang w:eastAsia="zh-CN"/>
        </w:rPr>
      </w:pPr>
    </w:p>
    <w:p w14:paraId="111AF4B1" w14:textId="166027F5" w:rsidR="009C3516" w:rsidRDefault="009C3516" w:rsidP="009C3516">
      <w:pPr>
        <w:rPr>
          <w:lang w:eastAsia="zh-CN"/>
        </w:rPr>
      </w:pPr>
    </w:p>
    <w:p w14:paraId="01E99DCD" w14:textId="7A5772FF" w:rsidR="005168BC" w:rsidRDefault="005168BC" w:rsidP="009C3516">
      <w:pPr>
        <w:rPr>
          <w:lang w:eastAsia="zh-CN"/>
        </w:rPr>
      </w:pPr>
    </w:p>
    <w:p w14:paraId="07E3A351" w14:textId="42FD1C96" w:rsidR="005168BC" w:rsidRDefault="005168BC" w:rsidP="009C3516">
      <w:pPr>
        <w:rPr>
          <w:lang w:eastAsia="zh-CN"/>
        </w:rPr>
      </w:pPr>
    </w:p>
    <w:p w14:paraId="033E8F3F" w14:textId="120A14D1" w:rsidR="005168BC" w:rsidRDefault="005168BC" w:rsidP="009C3516">
      <w:pPr>
        <w:rPr>
          <w:lang w:eastAsia="zh-CN"/>
        </w:rPr>
      </w:pPr>
    </w:p>
    <w:p w14:paraId="27CD60DC" w14:textId="0D09949E" w:rsidR="005168BC" w:rsidRDefault="005168BC" w:rsidP="009C3516">
      <w:pPr>
        <w:rPr>
          <w:lang w:eastAsia="zh-CN"/>
        </w:rPr>
      </w:pPr>
    </w:p>
    <w:p w14:paraId="439729D2" w14:textId="77777777" w:rsidR="005168BC" w:rsidRDefault="005168BC" w:rsidP="009C3516">
      <w:pPr>
        <w:rPr>
          <w:lang w:eastAsia="zh-CN"/>
        </w:rPr>
      </w:pPr>
    </w:p>
    <w:p w14:paraId="2D4494E9" w14:textId="3B1188C9" w:rsidR="009C3516" w:rsidRDefault="009C3516" w:rsidP="009C3516">
      <w:pPr>
        <w:rPr>
          <w:lang w:eastAsia="zh-CN"/>
        </w:rPr>
      </w:pPr>
    </w:p>
    <w:p w14:paraId="2AB94E34" w14:textId="77777777" w:rsidR="009C3516" w:rsidRPr="009C3516" w:rsidRDefault="009C3516" w:rsidP="009C3516">
      <w:pPr>
        <w:rPr>
          <w:lang w:eastAsia="zh-CN"/>
        </w:rPr>
      </w:pPr>
    </w:p>
    <w:p w14:paraId="0D18B040" w14:textId="409CC44A" w:rsidR="006F5944" w:rsidRDefault="006F5944" w:rsidP="006F5944">
      <w:pPr>
        <w:pStyle w:val="3"/>
        <w:spacing w:before="120"/>
      </w:pPr>
      <w:bookmarkStart w:id="30" w:name="_Toc122644230"/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核心代码</w:t>
      </w:r>
      <w:bookmarkEnd w:id="30"/>
    </w:p>
    <w:p w14:paraId="6D06914C" w14:textId="77777777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top!=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!= 5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!= 5))</w:t>
      </w:r>
    </w:p>
    <w:p w14:paraId="300111C9" w14:textId="1218DE3E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34142B8E" w14:textId="5F12A8F1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top-&gt;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4D7B0C5" w14:textId="69E81D22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top-&gt;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A5224C" w14:textId="68D745F5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(Step(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LEFT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IsDetected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可向左探索</w:t>
      </w:r>
    </w:p>
    <w:p w14:paraId="1721A84F" w14:textId="21A04469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142AB5B" w14:textId="73FFB90C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-= 1;</w:t>
      </w:r>
    </w:p>
    <w:p w14:paraId="75B46E90" w14:textId="603C00CD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Push(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6028679" w14:textId="093E9672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9ED8E39" w14:textId="0581D84D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(Step(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RIGHT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IsDetected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可向右探索</w:t>
      </w:r>
    </w:p>
    <w:p w14:paraId="3975F860" w14:textId="3F172715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DC64247" w14:textId="52B920FD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+= 1;</w:t>
      </w:r>
    </w:p>
    <w:p w14:paraId="39E9A1F8" w14:textId="09686E2B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Push(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2F76A74" w14:textId="678C0199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8BBC94A" w14:textId="752623A1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(Step(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UP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IsDetected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可向上探索</w:t>
      </w:r>
    </w:p>
    <w:p w14:paraId="57262453" w14:textId="3894A213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D4C7B83" w14:textId="44653551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-= 1;</w:t>
      </w:r>
    </w:p>
    <w:p w14:paraId="2A2B37FE" w14:textId="59C8630E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Push(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70FD839" w14:textId="0AE5CC14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5E6F174" w14:textId="041696A9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(Step(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DOWN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IsDetected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可向下探索</w:t>
      </w:r>
    </w:p>
    <w:p w14:paraId="57C9B473" w14:textId="1D6E554B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01C7A4A" w14:textId="2CCAF337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+= 1;</w:t>
      </w:r>
    </w:p>
    <w:p w14:paraId="0F8C52E9" w14:textId="00E15E13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Push(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NowY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5556906" w14:textId="18490E16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AABD63" w14:textId="73B6E6D9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无路可走</w:t>
      </w:r>
    </w:p>
    <w:p w14:paraId="193026E8" w14:textId="4AC30F23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7513EA3" w14:textId="0B3C0F5A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Pop();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，回溯</w:t>
      </w:r>
    </w:p>
    <w:p w14:paraId="32DCE16F" w14:textId="08788180" w:rsidR="005168BC" w:rsidRDefault="005168BC" w:rsidP="005168B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90025E3" w14:textId="6B47BA91" w:rsidR="003B10BE" w:rsidRDefault="005168BC" w:rsidP="005168BC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9CD3E58" w14:textId="11DD7E94" w:rsidR="00847102" w:rsidRDefault="00847102" w:rsidP="005168BC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94DA79D" w14:textId="3324268D" w:rsidR="00847102" w:rsidRDefault="00847102" w:rsidP="005168BC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CE7B416" w14:textId="2FF460B2" w:rsidR="00847102" w:rsidRDefault="00847102" w:rsidP="005168BC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706E70A" w14:textId="77777777" w:rsidR="00847102" w:rsidRDefault="00847102" w:rsidP="005168BC">
      <w:pPr>
        <w:ind w:firstLineChars="0" w:firstLine="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14:paraId="03682C7E" w14:textId="7341858B" w:rsidR="00B12E31" w:rsidRDefault="00847102" w:rsidP="00847102">
      <w:pPr>
        <w:pStyle w:val="2"/>
        <w:spacing w:before="120"/>
      </w:pPr>
      <w:bookmarkStart w:id="31" w:name="_Toc122644231"/>
      <w:r w:rsidRPr="00847102">
        <w:rPr>
          <w:rFonts w:hint="eastAsia"/>
        </w:rPr>
        <w:t>3</w:t>
      </w:r>
      <w:r w:rsidRPr="00847102">
        <w:t xml:space="preserve">.4 </w:t>
      </w:r>
      <w:r w:rsidRPr="00847102">
        <w:rPr>
          <w:rFonts w:hint="eastAsia"/>
        </w:rPr>
        <w:t>输出路径功能的实现</w:t>
      </w:r>
      <w:bookmarkEnd w:id="31"/>
    </w:p>
    <w:p w14:paraId="7DDB4FD0" w14:textId="719E91AE" w:rsidR="00847102" w:rsidRDefault="00847102" w:rsidP="00847102">
      <w:pPr>
        <w:pStyle w:val="3"/>
        <w:spacing w:before="120"/>
      </w:pPr>
      <w:bookmarkStart w:id="32" w:name="_Toc122644232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0849749" wp14:editId="3DA856A7">
            <wp:simplePos x="0" y="0"/>
            <wp:positionH relativeFrom="column">
              <wp:posOffset>-1613800</wp:posOffset>
            </wp:positionH>
            <wp:positionV relativeFrom="paragraph">
              <wp:posOffset>417195</wp:posOffset>
            </wp:positionV>
            <wp:extent cx="10449587" cy="5384936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49587" cy="5384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功能流程图</w:t>
      </w:r>
      <w:bookmarkEnd w:id="32"/>
    </w:p>
    <w:p w14:paraId="060BD558" w14:textId="1287F448" w:rsidR="00847102" w:rsidRDefault="00847102" w:rsidP="00847102">
      <w:pPr>
        <w:rPr>
          <w:lang w:eastAsia="zh-CN"/>
        </w:rPr>
      </w:pPr>
    </w:p>
    <w:p w14:paraId="04B33258" w14:textId="04768D3F" w:rsidR="00847102" w:rsidRDefault="00847102" w:rsidP="00847102">
      <w:pPr>
        <w:rPr>
          <w:lang w:eastAsia="zh-CN"/>
        </w:rPr>
      </w:pPr>
    </w:p>
    <w:p w14:paraId="5315581E" w14:textId="0F51C84D" w:rsidR="00847102" w:rsidRDefault="00847102" w:rsidP="00847102">
      <w:pPr>
        <w:rPr>
          <w:lang w:eastAsia="zh-CN"/>
        </w:rPr>
      </w:pPr>
    </w:p>
    <w:p w14:paraId="4F7DEEAA" w14:textId="565817C9" w:rsidR="00847102" w:rsidRDefault="00847102" w:rsidP="00847102">
      <w:pPr>
        <w:rPr>
          <w:lang w:eastAsia="zh-CN"/>
        </w:rPr>
      </w:pPr>
    </w:p>
    <w:p w14:paraId="0C9560F9" w14:textId="6E1A9261" w:rsidR="00847102" w:rsidRDefault="00847102" w:rsidP="00847102">
      <w:pPr>
        <w:rPr>
          <w:lang w:eastAsia="zh-CN"/>
        </w:rPr>
      </w:pPr>
    </w:p>
    <w:p w14:paraId="0C6E82E3" w14:textId="4D54FBC7" w:rsidR="00847102" w:rsidRDefault="00847102" w:rsidP="00847102">
      <w:pPr>
        <w:rPr>
          <w:lang w:eastAsia="zh-CN"/>
        </w:rPr>
      </w:pPr>
    </w:p>
    <w:p w14:paraId="504BD8CF" w14:textId="5EDA5C99" w:rsidR="00847102" w:rsidRDefault="00847102" w:rsidP="00847102">
      <w:pPr>
        <w:rPr>
          <w:lang w:eastAsia="zh-CN"/>
        </w:rPr>
      </w:pPr>
    </w:p>
    <w:p w14:paraId="7A1F3E0F" w14:textId="1B9CB58B" w:rsidR="00847102" w:rsidRDefault="00847102" w:rsidP="00847102">
      <w:pPr>
        <w:rPr>
          <w:lang w:eastAsia="zh-CN"/>
        </w:rPr>
      </w:pPr>
    </w:p>
    <w:p w14:paraId="65ED6525" w14:textId="5F4E1980" w:rsidR="00847102" w:rsidRDefault="00847102" w:rsidP="00847102">
      <w:pPr>
        <w:rPr>
          <w:lang w:eastAsia="zh-CN"/>
        </w:rPr>
      </w:pPr>
    </w:p>
    <w:p w14:paraId="52353444" w14:textId="5E22FCB4" w:rsidR="00847102" w:rsidRDefault="00847102" w:rsidP="00847102">
      <w:pPr>
        <w:rPr>
          <w:lang w:eastAsia="zh-CN"/>
        </w:rPr>
      </w:pPr>
    </w:p>
    <w:p w14:paraId="7F4563B9" w14:textId="240FA459" w:rsidR="00847102" w:rsidRDefault="00847102" w:rsidP="00847102">
      <w:pPr>
        <w:rPr>
          <w:lang w:eastAsia="zh-CN"/>
        </w:rPr>
      </w:pPr>
    </w:p>
    <w:p w14:paraId="0720B2CB" w14:textId="0C77BBAA" w:rsidR="00847102" w:rsidRDefault="00847102" w:rsidP="00847102">
      <w:pPr>
        <w:rPr>
          <w:lang w:eastAsia="zh-CN"/>
        </w:rPr>
      </w:pPr>
    </w:p>
    <w:p w14:paraId="686718C9" w14:textId="562EC16B" w:rsidR="00847102" w:rsidRDefault="00847102" w:rsidP="00847102">
      <w:pPr>
        <w:rPr>
          <w:lang w:eastAsia="zh-CN"/>
        </w:rPr>
      </w:pPr>
    </w:p>
    <w:p w14:paraId="5ABEFD03" w14:textId="6BFD3F71" w:rsidR="00847102" w:rsidRDefault="00847102" w:rsidP="00847102">
      <w:pPr>
        <w:rPr>
          <w:lang w:eastAsia="zh-CN"/>
        </w:rPr>
      </w:pPr>
    </w:p>
    <w:p w14:paraId="6D77CCB5" w14:textId="27F522EF" w:rsidR="00847102" w:rsidRDefault="00847102" w:rsidP="00847102">
      <w:pPr>
        <w:rPr>
          <w:lang w:eastAsia="zh-CN"/>
        </w:rPr>
      </w:pPr>
    </w:p>
    <w:p w14:paraId="0249E2F3" w14:textId="679439A0" w:rsidR="00847102" w:rsidRDefault="00847102" w:rsidP="00847102">
      <w:pPr>
        <w:rPr>
          <w:lang w:eastAsia="zh-CN"/>
        </w:rPr>
      </w:pPr>
    </w:p>
    <w:p w14:paraId="3C73958E" w14:textId="77777777" w:rsidR="00847102" w:rsidRDefault="00847102" w:rsidP="00847102">
      <w:pPr>
        <w:rPr>
          <w:lang w:eastAsia="zh-CN"/>
        </w:rPr>
      </w:pPr>
    </w:p>
    <w:p w14:paraId="0B32CF05" w14:textId="44E2B494" w:rsidR="00847102" w:rsidRDefault="00847102" w:rsidP="00847102">
      <w:pPr>
        <w:rPr>
          <w:lang w:eastAsia="zh-CN"/>
        </w:rPr>
      </w:pPr>
    </w:p>
    <w:p w14:paraId="48367113" w14:textId="146EC3D4" w:rsidR="00847102" w:rsidRDefault="00847102" w:rsidP="00847102">
      <w:pPr>
        <w:rPr>
          <w:lang w:eastAsia="zh-CN"/>
        </w:rPr>
      </w:pPr>
    </w:p>
    <w:p w14:paraId="785B4E24" w14:textId="2108030E" w:rsidR="00847102" w:rsidRDefault="00847102" w:rsidP="00847102">
      <w:pPr>
        <w:pStyle w:val="3"/>
        <w:spacing w:before="120"/>
      </w:pPr>
      <w:bookmarkStart w:id="33" w:name="_Toc122644233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核心代码</w:t>
      </w:r>
      <w:bookmarkEnd w:id="33"/>
    </w:p>
    <w:p w14:paraId="708C8FDA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LinkedStackForMap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PrintPath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</w:p>
    <w:p w14:paraId="5B77A118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76BFC26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(top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没有路可走</w:t>
      </w:r>
    </w:p>
    <w:p w14:paraId="24B4FCE5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E56B4C8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nNo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Way Out!"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F624375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7C2C170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583A8BF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top;</w:t>
      </w:r>
    </w:p>
    <w:p w14:paraId="56ED9707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LinkedStack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output;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倒序输出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73C7DA41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550CF356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CE010AB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output.Push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AEC5592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079BC026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D2719E3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迷宫路径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行，列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&gt;:"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019207C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&lt;&lt; output;</w:t>
      </w:r>
    </w:p>
    <w:p w14:paraId="4B69EFD9" w14:textId="4EDB3E34" w:rsidR="00847102" w:rsidRDefault="00847102" w:rsidP="00847102">
      <w:pPr>
        <w:ind w:firstLineChars="0" w:firstLine="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BEE3A3D" w14:textId="4D840AF6" w:rsidR="00847102" w:rsidRPr="00847102" w:rsidRDefault="00847102" w:rsidP="00847102">
      <w:pPr>
        <w:pStyle w:val="3"/>
        <w:spacing w:before="120"/>
      </w:pPr>
      <w:bookmarkStart w:id="34" w:name="_Toc122644234"/>
      <w:r w:rsidRPr="00847102">
        <w:rPr>
          <w:rFonts w:hint="eastAsia"/>
        </w:rPr>
        <w:t>3</w:t>
      </w:r>
      <w:r w:rsidRPr="00847102">
        <w:t xml:space="preserve">.4.3 </w:t>
      </w:r>
      <w:r w:rsidRPr="00847102">
        <w:rPr>
          <w:rFonts w:hint="eastAsia"/>
        </w:rPr>
        <w:t>效果展示</w:t>
      </w:r>
      <w:bookmarkEnd w:id="34"/>
    </w:p>
    <w:p w14:paraId="5DA55F0D" w14:textId="2ACA3D7C" w:rsidR="00847102" w:rsidRPr="00847102" w:rsidRDefault="00847102" w:rsidP="00847102">
      <w:pPr>
        <w:ind w:firstLineChars="0" w:firstLine="0"/>
        <w:rPr>
          <w:lang w:eastAsia="zh-CN"/>
        </w:rPr>
      </w:pPr>
      <w:r>
        <w:rPr>
          <w:noProof/>
        </w:rPr>
        <w:drawing>
          <wp:inline distT="0" distB="0" distL="0" distR="0" wp14:anchorId="2BA58D06" wp14:editId="1BA30F7B">
            <wp:extent cx="5759450" cy="39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CB9" w14:textId="5538A14F" w:rsidR="0075165E" w:rsidRDefault="0075165E" w:rsidP="008F78B2">
      <w:pPr>
        <w:pStyle w:val="2"/>
        <w:spacing w:before="120"/>
      </w:pPr>
      <w:bookmarkStart w:id="35" w:name="_Toc121168215"/>
      <w:bookmarkStart w:id="36" w:name="_Toc122644235"/>
      <w:r>
        <w:rPr>
          <w:rFonts w:hint="eastAsia"/>
        </w:rPr>
        <w:t>3.</w:t>
      </w:r>
      <w:r w:rsidR="00847102">
        <w:t>5</w:t>
      </w:r>
      <w:r>
        <w:rPr>
          <w:rFonts w:hint="eastAsia"/>
        </w:rPr>
        <w:t xml:space="preserve">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的实现</w:t>
      </w:r>
      <w:bookmarkEnd w:id="35"/>
      <w:bookmarkEnd w:id="36"/>
    </w:p>
    <w:p w14:paraId="1161A81E" w14:textId="5E9686A2" w:rsidR="00AD5E2E" w:rsidRDefault="00946937" w:rsidP="00A8652E">
      <w:pPr>
        <w:pStyle w:val="3"/>
        <w:spacing w:before="120"/>
      </w:pPr>
      <w:bookmarkStart w:id="37" w:name="_Toc121168216"/>
      <w:bookmarkStart w:id="38" w:name="_Toc122644236"/>
      <w:r>
        <w:rPr>
          <w:rFonts w:hint="eastAsia"/>
        </w:rPr>
        <w:t>3.</w:t>
      </w:r>
      <w:r w:rsidR="00847102">
        <w:t>5</w:t>
      </w:r>
      <w:r>
        <w:rPr>
          <w:rFonts w:hint="eastAsia"/>
        </w:rPr>
        <w:t xml:space="preserve">.1 </w:t>
      </w:r>
      <w:r>
        <w:rPr>
          <w:rFonts w:hint="eastAsia"/>
        </w:rPr>
        <w:t>总体流程</w:t>
      </w:r>
      <w:bookmarkEnd w:id="37"/>
      <w:bookmarkEnd w:id="38"/>
    </w:p>
    <w:p w14:paraId="6C32BE09" w14:textId="7D9AF741" w:rsidR="009432BA" w:rsidRPr="00847102" w:rsidRDefault="00847102" w:rsidP="00847102">
      <w:pPr>
        <w:rPr>
          <w:lang w:eastAsia="zh-CN"/>
        </w:rPr>
      </w:pPr>
      <w:r>
        <w:rPr>
          <w:rFonts w:hint="eastAsia"/>
          <w:lang w:eastAsia="zh-CN"/>
        </w:rPr>
        <w:t>地图用全局变量</w:t>
      </w:r>
      <w:r>
        <w:rPr>
          <w:rFonts w:hint="eastAsia"/>
          <w:lang w:eastAsia="zh-CN"/>
        </w:rPr>
        <w:t>const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char</w:t>
      </w:r>
      <w:r>
        <w:rPr>
          <w:lang w:eastAsia="zh-CN"/>
        </w:rPr>
        <w:t>[MAP_ROWS][</w:t>
      </w:r>
      <w:r w:rsidRPr="00785DA7">
        <w:t xml:space="preserve"> </w:t>
      </w:r>
      <w:r w:rsidRPr="00785DA7">
        <w:rPr>
          <w:lang w:eastAsia="zh-CN"/>
        </w:rPr>
        <w:t>MAP_COLS</w:t>
      </w:r>
      <w:r>
        <w:rPr>
          <w:lang w:eastAsia="zh-CN"/>
        </w:rPr>
        <w:t>]</w:t>
      </w:r>
      <w:r>
        <w:rPr>
          <w:rFonts w:hint="eastAsia"/>
          <w:lang w:eastAsia="zh-CN"/>
        </w:rPr>
        <w:t>存储，主函数首先建立</w:t>
      </w:r>
      <w:r>
        <w:rPr>
          <w:lang w:eastAsia="zh-CN"/>
        </w:rPr>
        <w:t>Map</w:t>
      </w:r>
      <w:r>
        <w:rPr>
          <w:rFonts w:hint="eastAsia"/>
          <w:lang w:eastAsia="zh-CN"/>
        </w:rPr>
        <w:t>对象，打印完整地图，然后建立</w:t>
      </w:r>
      <w:proofErr w:type="spellStart"/>
      <w:r w:rsidRPr="00785DA7">
        <w:rPr>
          <w:lang w:eastAsia="zh-CN"/>
        </w:rPr>
        <w:t>LinkedStackForMap</w:t>
      </w:r>
      <w:proofErr w:type="spellEnd"/>
      <w:r>
        <w:rPr>
          <w:rFonts w:hint="eastAsia"/>
          <w:lang w:eastAsia="zh-CN"/>
        </w:rPr>
        <w:t>对象，求解路径答案。</w:t>
      </w:r>
    </w:p>
    <w:p w14:paraId="13225612" w14:textId="34402371" w:rsidR="00AD5E2E" w:rsidRDefault="00946937" w:rsidP="00A8652E">
      <w:pPr>
        <w:pStyle w:val="3"/>
        <w:spacing w:before="120"/>
      </w:pPr>
      <w:bookmarkStart w:id="39" w:name="_Toc121168217"/>
      <w:bookmarkStart w:id="40" w:name="_Toc122644237"/>
      <w:r>
        <w:rPr>
          <w:rFonts w:hint="eastAsia"/>
        </w:rPr>
        <w:t>3.</w:t>
      </w:r>
      <w:r w:rsidR="00847102">
        <w:t>5</w:t>
      </w:r>
      <w:r>
        <w:rPr>
          <w:rFonts w:hint="eastAsia"/>
        </w:rPr>
        <w:t xml:space="preserve">.2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核心代码</w:t>
      </w:r>
      <w:bookmarkEnd w:id="39"/>
      <w:bookmarkEnd w:id="40"/>
    </w:p>
    <w:p w14:paraId="1276711A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#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define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MAP_ROWS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7</w:t>
      </w:r>
    </w:p>
    <w:p w14:paraId="058B2564" w14:textId="64DDAB64" w:rsidR="00847102" w:rsidRDefault="00847102" w:rsidP="00847102">
      <w:pPr>
        <w:ind w:firstLineChars="0" w:firstLine="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#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define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MAP_COLS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7</w:t>
      </w:r>
    </w:p>
    <w:p w14:paraId="54599A8A" w14:textId="179D3872" w:rsidR="00847102" w:rsidRPr="00847102" w:rsidRDefault="00847102" w:rsidP="00847102">
      <w:pPr>
        <w:ind w:firstLineChars="0" w:firstLine="0"/>
        <w:rPr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MAZE_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MAP[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7][7]</w:t>
      </w:r>
    </w:p>
    <w:p w14:paraId="71088761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F3E830E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4C36A2CD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mainMap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7106FE8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mainMap.PrintMap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打印地图</w:t>
      </w:r>
    </w:p>
    <w:p w14:paraId="7CA20486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LinkedStackForMap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MapResult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E948270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MapResult.FindPath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525CE2F8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MapResult.PrintPath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507C2DAB" w14:textId="77777777" w:rsidR="00847102" w:rsidRDefault="00847102" w:rsidP="0084710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2475E77" w14:textId="46F0D056" w:rsidR="00847102" w:rsidRPr="00847102" w:rsidRDefault="00847102" w:rsidP="00847102">
      <w:pPr>
        <w:ind w:firstLineChars="0" w:firstLine="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>}</w:t>
      </w:r>
    </w:p>
    <w:p w14:paraId="4033DA03" w14:textId="32D750CC" w:rsidR="00946937" w:rsidRDefault="00946937" w:rsidP="00A8652E">
      <w:pPr>
        <w:pStyle w:val="3"/>
        <w:spacing w:before="120"/>
      </w:pPr>
      <w:bookmarkStart w:id="41" w:name="_Toc121168218"/>
      <w:bookmarkStart w:id="42" w:name="_Toc122644238"/>
      <w:r>
        <w:rPr>
          <w:rFonts w:hint="eastAsia"/>
        </w:rPr>
        <w:t xml:space="preserve">3.6.3 </w:t>
      </w:r>
      <w:r>
        <w:rPr>
          <w:rFonts w:hint="eastAsia"/>
        </w:rPr>
        <w:t>总体</w:t>
      </w:r>
      <w:r w:rsidR="00F059C5">
        <w:rPr>
          <w:rFonts w:hint="eastAsia"/>
        </w:rPr>
        <w:t>功能</w:t>
      </w:r>
      <w:r>
        <w:rPr>
          <w:rFonts w:hint="eastAsia"/>
        </w:rPr>
        <w:t>截屏示例</w:t>
      </w:r>
      <w:bookmarkEnd w:id="41"/>
      <w:bookmarkEnd w:id="42"/>
    </w:p>
    <w:p w14:paraId="6DD3A597" w14:textId="4E506BAF" w:rsidR="002779D6" w:rsidRPr="00F059C5" w:rsidRDefault="00F059C5" w:rsidP="0006145B">
      <w:pPr>
        <w:rPr>
          <w:lang w:eastAsia="zh-CN"/>
        </w:rPr>
      </w:pPr>
      <w:r>
        <w:rPr>
          <w:noProof/>
        </w:rPr>
        <w:drawing>
          <wp:inline distT="0" distB="0" distL="0" distR="0" wp14:anchorId="7E3FE4C6" wp14:editId="1B5FF238">
            <wp:extent cx="5759450" cy="2171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43" w:name="_Toc121168219"/>
      <w:bookmarkStart w:id="44" w:name="_Toc122644239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43"/>
      <w:bookmarkEnd w:id="44"/>
    </w:p>
    <w:p w14:paraId="56F2A60F" w14:textId="77777777" w:rsidR="004135DF" w:rsidRDefault="004135DF" w:rsidP="004135DF">
      <w:pPr>
        <w:pStyle w:val="2"/>
        <w:spacing w:before="120"/>
      </w:pPr>
      <w:bookmarkStart w:id="45" w:name="_Toc121168220"/>
      <w:bookmarkStart w:id="46" w:name="_Toc122644240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45"/>
      <w:bookmarkEnd w:id="46"/>
    </w:p>
    <w:p w14:paraId="35D96EC8" w14:textId="5CB54AF5" w:rsidR="004135DF" w:rsidRDefault="004135DF" w:rsidP="004135DF">
      <w:pPr>
        <w:pStyle w:val="3"/>
        <w:spacing w:before="120"/>
      </w:pPr>
      <w:bookmarkStart w:id="47" w:name="_Toc121168221"/>
      <w:bookmarkStart w:id="48" w:name="_Toc122644241"/>
      <w:r>
        <w:rPr>
          <w:rFonts w:hint="eastAsia"/>
        </w:rPr>
        <w:t xml:space="preserve">4.1.1 </w:t>
      </w:r>
      <w:r w:rsidR="000D7BD0">
        <w:rPr>
          <w:rFonts w:hint="eastAsia"/>
        </w:rPr>
        <w:t>求解一般迷宫</w:t>
      </w:r>
      <w:r w:rsidR="00C46D4C">
        <w:rPr>
          <w:rFonts w:hint="eastAsia"/>
        </w:rPr>
        <w:t>可行路径</w:t>
      </w:r>
      <w:r>
        <w:rPr>
          <w:rFonts w:hint="eastAsia"/>
        </w:rPr>
        <w:t>功能测试</w:t>
      </w:r>
      <w:bookmarkEnd w:id="47"/>
      <w:bookmarkEnd w:id="48"/>
    </w:p>
    <w:p w14:paraId="717BC69F" w14:textId="4073CB7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0470DDFD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>const char MAZE_</w:t>
      </w:r>
      <w:proofErr w:type="gramStart"/>
      <w:r>
        <w:rPr>
          <w:lang w:eastAsia="zh-CN"/>
        </w:rPr>
        <w:t>MAP[</w:t>
      </w:r>
      <w:proofErr w:type="gramEnd"/>
      <w:r>
        <w:rPr>
          <w:lang w:eastAsia="zh-CN"/>
        </w:rPr>
        <w:t>7][7]{</w:t>
      </w:r>
    </w:p>
    <w:p w14:paraId="7900EA95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'#','#','#','#','#','#','#',</w:t>
      </w:r>
    </w:p>
    <w:p w14:paraId="33344564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'#','0','#','0','0','0','#',</w:t>
      </w:r>
    </w:p>
    <w:p w14:paraId="7756CDD7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'#','0','#','0','#','#','#',</w:t>
      </w:r>
    </w:p>
    <w:p w14:paraId="58239A01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'#','0','0','0','#','0','#',</w:t>
      </w:r>
    </w:p>
    <w:p w14:paraId="68D7FD97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'#','0','#','0','0','0','#',</w:t>
      </w:r>
    </w:p>
    <w:p w14:paraId="412872E8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'#','0','#','0','#','0','#',</w:t>
      </w:r>
    </w:p>
    <w:p w14:paraId="47CCFB15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ab/>
        <w:t>'#','#','#','#','#','#','#',</w:t>
      </w:r>
    </w:p>
    <w:p w14:paraId="6E0B046C" w14:textId="77777777" w:rsidR="00C46D4C" w:rsidRDefault="00C46D4C" w:rsidP="00C46D4C">
      <w:pPr>
        <w:rPr>
          <w:lang w:eastAsia="zh-CN"/>
        </w:rPr>
      </w:pPr>
      <w:r>
        <w:rPr>
          <w:lang w:eastAsia="zh-CN"/>
        </w:rPr>
        <w:t>};</w:t>
      </w:r>
    </w:p>
    <w:p w14:paraId="347FA50B" w14:textId="33F58C10" w:rsidR="00901EB6" w:rsidRDefault="00901EB6" w:rsidP="00C46D4C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6CA02D9C" w14:textId="77777777" w:rsidR="00C46D4C" w:rsidRDefault="00C46D4C" w:rsidP="007A6996">
      <w:pPr>
        <w:rPr>
          <w:lang w:eastAsia="zh-CN"/>
        </w:rPr>
      </w:pPr>
      <w:r w:rsidRPr="00C46D4C">
        <w:rPr>
          <w:lang w:eastAsia="zh-CN"/>
        </w:rPr>
        <w:t>&lt;1,1&gt; --&gt; &lt;2,1&gt; --&gt; &lt;3,1&gt; --&gt; &lt;3,2&gt; --&gt; &lt;3,3&gt; --&gt; &lt;4,3&gt; --&gt; &lt;4,4&gt; --&gt; &lt;4,5&gt; --&gt; &lt;5,5&gt;</w:t>
      </w:r>
    </w:p>
    <w:p w14:paraId="4AD39E1F" w14:textId="592146A6" w:rsidR="003118CA" w:rsidRPr="003118CA" w:rsidRDefault="003118CA" w:rsidP="007A6996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365E028" w14:textId="55F87FF3" w:rsidR="004135DF" w:rsidRPr="004135DF" w:rsidRDefault="00C46D4C" w:rsidP="004135D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95166AB" wp14:editId="28D428B8">
            <wp:extent cx="5759450" cy="2171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0C3" w14:textId="77777777" w:rsidR="004135DF" w:rsidRDefault="004135DF" w:rsidP="004135DF">
      <w:pPr>
        <w:pStyle w:val="2"/>
        <w:spacing w:before="120"/>
      </w:pPr>
      <w:bookmarkStart w:id="49" w:name="_Toc121168226"/>
      <w:bookmarkStart w:id="50" w:name="_Toc122644242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49"/>
      <w:bookmarkEnd w:id="50"/>
    </w:p>
    <w:p w14:paraId="7C0FF08B" w14:textId="77FF5218" w:rsidR="004135DF" w:rsidRDefault="004135DF" w:rsidP="004135DF">
      <w:pPr>
        <w:pStyle w:val="3"/>
        <w:spacing w:before="120"/>
      </w:pPr>
      <w:bookmarkStart w:id="51" w:name="_Toc121168227"/>
      <w:bookmarkStart w:id="52" w:name="_Toc122644243"/>
      <w:r>
        <w:rPr>
          <w:rFonts w:hint="eastAsia"/>
        </w:rPr>
        <w:t>4.2.1</w:t>
      </w:r>
      <w:bookmarkEnd w:id="51"/>
      <w:r w:rsidR="00AA1449">
        <w:rPr>
          <w:rFonts w:hint="eastAsia"/>
        </w:rPr>
        <w:t>迷宫有多个解</w:t>
      </w:r>
      <w:bookmarkEnd w:id="52"/>
    </w:p>
    <w:p w14:paraId="1F6B7FB8" w14:textId="77777777" w:rsidR="004C7EF1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0873799E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>const char MAZE_</w:t>
      </w:r>
      <w:proofErr w:type="gramStart"/>
      <w:r>
        <w:rPr>
          <w:lang w:eastAsia="zh-CN"/>
        </w:rPr>
        <w:t>MAP[</w:t>
      </w:r>
      <w:proofErr w:type="gramEnd"/>
      <w:r>
        <w:rPr>
          <w:lang w:eastAsia="zh-CN"/>
        </w:rPr>
        <w:t>7][7]{</w:t>
      </w:r>
    </w:p>
    <w:p w14:paraId="510D6742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'#','#','#','#','#','#','#',</w:t>
      </w:r>
    </w:p>
    <w:p w14:paraId="0A3F260C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'#','0','#','0','0','0','#',</w:t>
      </w:r>
    </w:p>
    <w:p w14:paraId="33A35062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'#','0','#','0','#','#','#',</w:t>
      </w:r>
    </w:p>
    <w:p w14:paraId="1B4F9805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'#','0','0','0','#','0','#',</w:t>
      </w:r>
    </w:p>
    <w:p w14:paraId="5787B82E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'#','0','#','0','0','0','#',</w:t>
      </w:r>
    </w:p>
    <w:p w14:paraId="0CB197AD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'#','0','#','0','0','0','#',</w:t>
      </w:r>
    </w:p>
    <w:p w14:paraId="14148EF5" w14:textId="77777777" w:rsidR="00AA1449" w:rsidRDefault="00AA1449" w:rsidP="00AA1449">
      <w:pPr>
        <w:rPr>
          <w:lang w:eastAsia="zh-CN"/>
        </w:rPr>
      </w:pPr>
      <w:r>
        <w:rPr>
          <w:lang w:eastAsia="zh-CN"/>
        </w:rPr>
        <w:tab/>
        <w:t>'#','#','#','#','#','#','#',</w:t>
      </w:r>
    </w:p>
    <w:p w14:paraId="0A8BFE2F" w14:textId="73BD0EF0" w:rsidR="008B5D8B" w:rsidRDefault="00AA1449" w:rsidP="00AA1449">
      <w:pPr>
        <w:rPr>
          <w:lang w:eastAsia="zh-CN"/>
        </w:rPr>
      </w:pPr>
      <w:r>
        <w:rPr>
          <w:lang w:eastAsia="zh-CN"/>
        </w:rPr>
        <w:t>};</w:t>
      </w:r>
      <w:r w:rsidR="004C7EF1">
        <w:rPr>
          <w:lang w:eastAsia="zh-CN"/>
        </w:rPr>
        <w:t xml:space="preserve"> </w:t>
      </w:r>
    </w:p>
    <w:p w14:paraId="37A303F4" w14:textId="3679DD0B" w:rsidR="008B5D8B" w:rsidRDefault="008B5D8B" w:rsidP="00FD2CA9">
      <w:pPr>
        <w:ind w:firstLine="482"/>
        <w:rPr>
          <w:bCs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7C21C157" w14:textId="6E55C33E" w:rsidR="00AA1449" w:rsidRDefault="00AA1449" w:rsidP="00FD2CA9">
      <w:pPr>
        <w:rPr>
          <w:lang w:eastAsia="zh-CN"/>
        </w:rPr>
      </w:pPr>
      <w:r w:rsidRPr="00AA1449">
        <w:rPr>
          <w:lang w:eastAsia="zh-CN"/>
        </w:rPr>
        <w:t>&lt;1,1&gt; --&gt; &lt;2,1&gt; --&gt; &lt;3,1&gt; --&gt; &lt;3,2&gt; --&gt; &lt;3,3&gt; --&gt; &lt;4,3&gt; --&gt; &lt;4,4&gt; --&gt; &lt;4,5&gt; --&gt; &lt;5,5&gt;</w:t>
      </w:r>
    </w:p>
    <w:p w14:paraId="03DB67EF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32EE975" w14:textId="18C3FC1D" w:rsidR="008B5D8B" w:rsidRPr="008B5D8B" w:rsidRDefault="00DA5FBF" w:rsidP="008B5D8B">
      <w:pPr>
        <w:rPr>
          <w:lang w:eastAsia="zh-CN"/>
        </w:rPr>
      </w:pPr>
      <w:r>
        <w:rPr>
          <w:noProof/>
        </w:rPr>
        <w:drawing>
          <wp:inline distT="0" distB="0" distL="0" distR="0" wp14:anchorId="31ABAA5F" wp14:editId="471E5DF9">
            <wp:extent cx="5759450" cy="18230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8BC" w14:textId="15DC1BF4" w:rsidR="004135DF" w:rsidRDefault="004135DF" w:rsidP="004135DF">
      <w:pPr>
        <w:pStyle w:val="3"/>
        <w:spacing w:before="120"/>
      </w:pPr>
      <w:bookmarkStart w:id="53" w:name="_Toc121168228"/>
      <w:bookmarkStart w:id="54" w:name="_Toc122644244"/>
      <w:r>
        <w:rPr>
          <w:rFonts w:hint="eastAsia"/>
        </w:rPr>
        <w:lastRenderedPageBreak/>
        <w:t xml:space="preserve">4.2.2 </w:t>
      </w:r>
      <w:bookmarkEnd w:id="53"/>
      <w:r w:rsidR="00DA5FBF">
        <w:rPr>
          <w:rFonts w:hint="eastAsia"/>
        </w:rPr>
        <w:t>迷宫无解</w:t>
      </w:r>
      <w:bookmarkEnd w:id="54"/>
    </w:p>
    <w:p w14:paraId="1033D1AA" w14:textId="77777777" w:rsidR="004C7EF1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42E552E7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>const char MAZE_</w:t>
      </w:r>
      <w:proofErr w:type="gramStart"/>
      <w:r>
        <w:rPr>
          <w:lang w:eastAsia="zh-CN"/>
        </w:rPr>
        <w:t>MAP[</w:t>
      </w:r>
      <w:proofErr w:type="gramEnd"/>
      <w:r>
        <w:rPr>
          <w:lang w:eastAsia="zh-CN"/>
        </w:rPr>
        <w:t>7][7]{</w:t>
      </w:r>
    </w:p>
    <w:p w14:paraId="72AA3B3C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'#','#','#','#','#','#','#',</w:t>
      </w:r>
    </w:p>
    <w:p w14:paraId="07AF6C67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'#','0','#','0','0','0','#',</w:t>
      </w:r>
    </w:p>
    <w:p w14:paraId="6FDE6BC7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'#','0','#','0','#','#','#',</w:t>
      </w:r>
    </w:p>
    <w:p w14:paraId="42D9B29F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'#','0','0','0','#','0','#',</w:t>
      </w:r>
    </w:p>
    <w:p w14:paraId="34A64505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'#','0','#','0','0','#','#',</w:t>
      </w:r>
    </w:p>
    <w:p w14:paraId="69B2A0B0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'#','0','#','0','#','0','#',</w:t>
      </w:r>
    </w:p>
    <w:p w14:paraId="04CB71E8" w14:textId="77777777" w:rsidR="00DA5FBF" w:rsidRDefault="00DA5FBF" w:rsidP="00DA5FBF">
      <w:pPr>
        <w:rPr>
          <w:lang w:eastAsia="zh-CN"/>
        </w:rPr>
      </w:pPr>
      <w:r>
        <w:rPr>
          <w:lang w:eastAsia="zh-CN"/>
        </w:rPr>
        <w:tab/>
        <w:t>'#','#','#','#','#','#','#',</w:t>
      </w:r>
    </w:p>
    <w:p w14:paraId="0CB2350F" w14:textId="0BDD8F53" w:rsidR="004C7EF1" w:rsidRDefault="00DA5FBF" w:rsidP="00DA5FBF">
      <w:pPr>
        <w:rPr>
          <w:lang w:eastAsia="zh-CN"/>
        </w:rPr>
      </w:pPr>
      <w:r>
        <w:rPr>
          <w:lang w:eastAsia="zh-CN"/>
        </w:rPr>
        <w:t>};</w:t>
      </w:r>
    </w:p>
    <w:p w14:paraId="3842A04A" w14:textId="28097721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0E2BE6B0" w14:textId="0C3896C2" w:rsidR="00DA5FBF" w:rsidRDefault="00DA5FBF" w:rsidP="00FD2CA9">
      <w:pPr>
        <w:rPr>
          <w:lang w:eastAsia="zh-CN"/>
        </w:rPr>
      </w:pPr>
      <w:r w:rsidRPr="00DA5FBF">
        <w:rPr>
          <w:lang w:eastAsia="zh-CN"/>
        </w:rPr>
        <w:t>No Way Out!</w:t>
      </w:r>
    </w:p>
    <w:p w14:paraId="6F0C08ED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BBF6854" w14:textId="10E0AC87" w:rsidR="00FD2CA9" w:rsidRPr="00FD2CA9" w:rsidRDefault="00DA5FBF" w:rsidP="00FD2CA9">
      <w:pPr>
        <w:rPr>
          <w:lang w:eastAsia="zh-CN"/>
        </w:rPr>
      </w:pPr>
      <w:r>
        <w:rPr>
          <w:noProof/>
        </w:rPr>
        <w:drawing>
          <wp:inline distT="0" distB="0" distL="0" distR="0" wp14:anchorId="1647673A" wp14:editId="03AB77C5">
            <wp:extent cx="5759450" cy="231521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9908" w14:textId="77777777" w:rsidR="00DC6CE5" w:rsidRPr="00B649B3" w:rsidRDefault="00DC6CE5" w:rsidP="00417A58">
      <w:pPr>
        <w:ind w:firstLine="482"/>
        <w:rPr>
          <w:b/>
          <w:lang w:eastAsia="zh-CN"/>
        </w:rPr>
      </w:pPr>
    </w:p>
    <w:sectPr w:rsidR="00DC6CE5" w:rsidRPr="00B649B3" w:rsidSect="00FD3194">
      <w:footerReference w:type="default" r:id="rId2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F9D42" w14:textId="77777777" w:rsidR="00AA6130" w:rsidRDefault="00AA6130" w:rsidP="001D0743">
      <w:r>
        <w:separator/>
      </w:r>
    </w:p>
    <w:p w14:paraId="7B70C10B" w14:textId="77777777" w:rsidR="00AA6130" w:rsidRDefault="00AA6130" w:rsidP="001D0743"/>
    <w:p w14:paraId="2FAABB8F" w14:textId="77777777" w:rsidR="00AA6130" w:rsidRDefault="00AA6130" w:rsidP="001D0743"/>
    <w:p w14:paraId="43EA1A77" w14:textId="77777777" w:rsidR="00AA6130" w:rsidRDefault="00AA6130" w:rsidP="001D0743"/>
    <w:p w14:paraId="070625F2" w14:textId="77777777" w:rsidR="00AA6130" w:rsidRDefault="00AA6130" w:rsidP="001D0743"/>
    <w:p w14:paraId="11EA58CF" w14:textId="77777777" w:rsidR="00AA6130" w:rsidRDefault="00AA6130" w:rsidP="001D0743"/>
  </w:endnote>
  <w:endnote w:type="continuationSeparator" w:id="0">
    <w:p w14:paraId="33584E22" w14:textId="77777777" w:rsidR="00AA6130" w:rsidRDefault="00AA6130" w:rsidP="001D0743">
      <w:r>
        <w:continuationSeparator/>
      </w:r>
    </w:p>
    <w:p w14:paraId="5DBA3B60" w14:textId="77777777" w:rsidR="00AA6130" w:rsidRDefault="00AA6130" w:rsidP="001D0743"/>
    <w:p w14:paraId="4C84C796" w14:textId="77777777" w:rsidR="00AA6130" w:rsidRDefault="00AA6130" w:rsidP="001D0743"/>
    <w:p w14:paraId="1CE9AD0C" w14:textId="77777777" w:rsidR="00AA6130" w:rsidRDefault="00AA6130" w:rsidP="001D0743"/>
    <w:p w14:paraId="4BA059E2" w14:textId="77777777" w:rsidR="00AA6130" w:rsidRDefault="00AA6130" w:rsidP="001D0743"/>
    <w:p w14:paraId="61A5199A" w14:textId="77777777" w:rsidR="00AA6130" w:rsidRDefault="00AA613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50E1" w14:textId="77777777" w:rsidR="00AA6130" w:rsidRDefault="00AA6130" w:rsidP="001D0743">
      <w:r>
        <w:separator/>
      </w:r>
    </w:p>
    <w:p w14:paraId="5E3DA7A5" w14:textId="77777777" w:rsidR="00AA6130" w:rsidRDefault="00AA6130" w:rsidP="001D0743"/>
    <w:p w14:paraId="7E5551F5" w14:textId="77777777" w:rsidR="00AA6130" w:rsidRDefault="00AA6130" w:rsidP="001D0743"/>
    <w:p w14:paraId="2A362F39" w14:textId="77777777" w:rsidR="00AA6130" w:rsidRDefault="00AA6130" w:rsidP="001D0743"/>
    <w:p w14:paraId="7BBE6410" w14:textId="77777777" w:rsidR="00AA6130" w:rsidRDefault="00AA6130" w:rsidP="001D0743"/>
    <w:p w14:paraId="5211A928" w14:textId="77777777" w:rsidR="00AA6130" w:rsidRDefault="00AA6130" w:rsidP="001D0743"/>
  </w:footnote>
  <w:footnote w:type="continuationSeparator" w:id="0">
    <w:p w14:paraId="4D333C5B" w14:textId="77777777" w:rsidR="00AA6130" w:rsidRDefault="00AA6130" w:rsidP="001D0743">
      <w:r>
        <w:continuationSeparator/>
      </w:r>
    </w:p>
    <w:p w14:paraId="419F53D6" w14:textId="77777777" w:rsidR="00AA6130" w:rsidRDefault="00AA6130" w:rsidP="001D0743"/>
    <w:p w14:paraId="18601E59" w14:textId="77777777" w:rsidR="00AA6130" w:rsidRDefault="00AA6130" w:rsidP="001D0743"/>
    <w:p w14:paraId="3A78FB7F" w14:textId="77777777" w:rsidR="00AA6130" w:rsidRDefault="00AA6130" w:rsidP="001D0743"/>
    <w:p w14:paraId="4E5515B2" w14:textId="77777777" w:rsidR="00AA6130" w:rsidRDefault="00AA6130" w:rsidP="001D0743"/>
    <w:p w14:paraId="312E3059" w14:textId="77777777" w:rsidR="00AA6130" w:rsidRDefault="00AA613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8E2"/>
    <w:rsid w:val="000D4D2A"/>
    <w:rsid w:val="000D781B"/>
    <w:rsid w:val="000D7BD0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262A0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108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4A18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A7BEB"/>
    <w:rsid w:val="002B3460"/>
    <w:rsid w:val="002B6262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F2800"/>
    <w:rsid w:val="002F29F0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33CF"/>
    <w:rsid w:val="003B3F55"/>
    <w:rsid w:val="003C1531"/>
    <w:rsid w:val="003C28CB"/>
    <w:rsid w:val="003C3F8B"/>
    <w:rsid w:val="003C4923"/>
    <w:rsid w:val="003C73C6"/>
    <w:rsid w:val="003D19E0"/>
    <w:rsid w:val="003D2BD5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8BC"/>
    <w:rsid w:val="00521E6F"/>
    <w:rsid w:val="005251A7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94A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06B5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5DA7"/>
    <w:rsid w:val="00790724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7AC1"/>
    <w:rsid w:val="007E0ACC"/>
    <w:rsid w:val="007E2580"/>
    <w:rsid w:val="007E2AA8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47102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1E38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47FC"/>
    <w:rsid w:val="00A2111E"/>
    <w:rsid w:val="00A22592"/>
    <w:rsid w:val="00A23F79"/>
    <w:rsid w:val="00A34A94"/>
    <w:rsid w:val="00A3565A"/>
    <w:rsid w:val="00A4362C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449"/>
    <w:rsid w:val="00AA1FA9"/>
    <w:rsid w:val="00AA448A"/>
    <w:rsid w:val="00AA51E4"/>
    <w:rsid w:val="00AA6130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E31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E0194"/>
    <w:rsid w:val="00BE1569"/>
    <w:rsid w:val="00BE21E9"/>
    <w:rsid w:val="00BE380F"/>
    <w:rsid w:val="00BF4712"/>
    <w:rsid w:val="00C05915"/>
    <w:rsid w:val="00C07862"/>
    <w:rsid w:val="00C119C2"/>
    <w:rsid w:val="00C1783E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6D4C"/>
    <w:rsid w:val="00C474D6"/>
    <w:rsid w:val="00C51CA1"/>
    <w:rsid w:val="00C51EBB"/>
    <w:rsid w:val="00C57EB0"/>
    <w:rsid w:val="00C6734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223A"/>
    <w:rsid w:val="00CB2904"/>
    <w:rsid w:val="00CB7488"/>
    <w:rsid w:val="00CC22A8"/>
    <w:rsid w:val="00CD35D6"/>
    <w:rsid w:val="00CD5DAE"/>
    <w:rsid w:val="00CD7E5A"/>
    <w:rsid w:val="00CE0574"/>
    <w:rsid w:val="00CE0695"/>
    <w:rsid w:val="00CE24A0"/>
    <w:rsid w:val="00CE2634"/>
    <w:rsid w:val="00CE360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217D0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C36"/>
    <w:rsid w:val="00D417E7"/>
    <w:rsid w:val="00D4194C"/>
    <w:rsid w:val="00D450B4"/>
    <w:rsid w:val="00D461A6"/>
    <w:rsid w:val="00D557AE"/>
    <w:rsid w:val="00D62B10"/>
    <w:rsid w:val="00D734AE"/>
    <w:rsid w:val="00D75D06"/>
    <w:rsid w:val="00D821D2"/>
    <w:rsid w:val="00D84B27"/>
    <w:rsid w:val="00D87C6A"/>
    <w:rsid w:val="00D87DD4"/>
    <w:rsid w:val="00D910DC"/>
    <w:rsid w:val="00D95BD9"/>
    <w:rsid w:val="00DA20D1"/>
    <w:rsid w:val="00DA360E"/>
    <w:rsid w:val="00DA423C"/>
    <w:rsid w:val="00DA5FBF"/>
    <w:rsid w:val="00DA610B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F57"/>
    <w:rsid w:val="00E53577"/>
    <w:rsid w:val="00E5394B"/>
    <w:rsid w:val="00E5695E"/>
    <w:rsid w:val="00E6073E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059C5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74F"/>
    <w:rsid w:val="00F4717D"/>
    <w:rsid w:val="00F47590"/>
    <w:rsid w:val="00F5259C"/>
    <w:rsid w:val="00F52BA7"/>
    <w:rsid w:val="00F539A5"/>
    <w:rsid w:val="00F54CE3"/>
    <w:rsid w:val="00F55099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806</TotalTime>
  <Pages>15</Pages>
  <Words>1050</Words>
  <Characters>5988</Characters>
  <Application>Microsoft Office Word</Application>
  <DocSecurity>0</DocSecurity>
  <Lines>49</Lines>
  <Paragraphs>14</Paragraphs>
  <ScaleCrop>false</ScaleCrop>
  <Company>中国石油大学</Company>
  <LinksUpToDate>false</LinksUpToDate>
  <CharactersWithSpaces>7024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92</cp:revision>
  <cp:lastPrinted>2008-07-17T03:36:00Z</cp:lastPrinted>
  <dcterms:created xsi:type="dcterms:W3CDTF">2017-10-13T02:08:00Z</dcterms:created>
  <dcterms:modified xsi:type="dcterms:W3CDTF">2022-12-22T15:30:00Z</dcterms:modified>
</cp:coreProperties>
</file>