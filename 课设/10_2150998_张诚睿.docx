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5952F8E" w14:textId="77777777" w:rsidR="00B138A1" w:rsidRPr="001E4DF9" w:rsidRDefault="00B138A1" w:rsidP="001D0743">
      <w:pPr>
        <w:rPr>
          <w:lang w:eastAsia="zh-CN"/>
        </w:rPr>
      </w:pPr>
    </w:p>
    <w:p w14:paraId="774E474E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11126AC2" w14:textId="77777777" w:rsidR="00404CF0" w:rsidRPr="00ED4D76" w:rsidRDefault="00404CF0" w:rsidP="001D0743">
      <w:pPr>
        <w:rPr>
          <w:lang w:eastAsia="zh-CN"/>
        </w:rPr>
      </w:pPr>
    </w:p>
    <w:p w14:paraId="0A964BDA" w14:textId="77777777" w:rsidR="00404CF0" w:rsidRPr="00ED4D76" w:rsidRDefault="00404CF0" w:rsidP="001D0743">
      <w:pPr>
        <w:rPr>
          <w:lang w:eastAsia="zh-CN"/>
        </w:rPr>
      </w:pPr>
    </w:p>
    <w:p w14:paraId="42E8A696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24BB1C4" w14:textId="0328796B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2C0145">
        <w:rPr>
          <w:rFonts w:hint="eastAsia"/>
          <w:lang w:eastAsia="zh-CN"/>
        </w:rPr>
        <w:t>8种排序算法的比较案例</w:t>
      </w:r>
    </w:p>
    <w:p w14:paraId="5CEF8DE8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6D23F816" w14:textId="77777777" w:rsidR="00AB4DCF" w:rsidRPr="00ED4D76" w:rsidRDefault="00AB4DCF" w:rsidP="001D0743">
      <w:pPr>
        <w:rPr>
          <w:lang w:eastAsia="zh-CN"/>
        </w:rPr>
      </w:pPr>
    </w:p>
    <w:p w14:paraId="17F15908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20F15742" w14:textId="77777777" w:rsidR="00B138A1" w:rsidRPr="00ED4D76" w:rsidRDefault="00B138A1" w:rsidP="001D0743">
      <w:pPr>
        <w:rPr>
          <w:lang w:eastAsia="zh-CN"/>
        </w:rPr>
      </w:pPr>
    </w:p>
    <w:p w14:paraId="65AD402A" w14:textId="77777777" w:rsidR="00B138A1" w:rsidRPr="00ED4D76" w:rsidRDefault="00B138A1" w:rsidP="001D0743">
      <w:pPr>
        <w:rPr>
          <w:lang w:eastAsia="zh-CN"/>
        </w:rPr>
      </w:pPr>
    </w:p>
    <w:p w14:paraId="42836625" w14:textId="77777777" w:rsidR="00B138A1" w:rsidRPr="00ED4D76" w:rsidRDefault="00B138A1" w:rsidP="001D0743">
      <w:pPr>
        <w:rPr>
          <w:lang w:eastAsia="zh-CN"/>
        </w:rPr>
      </w:pPr>
    </w:p>
    <w:p w14:paraId="45F27FF1" w14:textId="77777777" w:rsidR="00B138A1" w:rsidRPr="00ED4D76" w:rsidRDefault="00B138A1" w:rsidP="001D0743">
      <w:pPr>
        <w:rPr>
          <w:lang w:eastAsia="zh-CN"/>
        </w:rPr>
      </w:pPr>
    </w:p>
    <w:p w14:paraId="03232CFA" w14:textId="77777777" w:rsidR="006F1CF2" w:rsidRPr="00ED4D76" w:rsidRDefault="006F1CF2" w:rsidP="001D0743">
      <w:pPr>
        <w:rPr>
          <w:lang w:eastAsia="zh-CN"/>
        </w:rPr>
      </w:pPr>
    </w:p>
    <w:p w14:paraId="77811FED" w14:textId="77777777" w:rsidR="006F1CF2" w:rsidRPr="00ED4D76" w:rsidRDefault="006F1CF2" w:rsidP="001D0743">
      <w:pPr>
        <w:rPr>
          <w:lang w:eastAsia="zh-CN"/>
        </w:rPr>
      </w:pPr>
    </w:p>
    <w:p w14:paraId="2FB2AE47" w14:textId="7B349860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1509E">
        <w:rPr>
          <w:rFonts w:ascii="宋体" w:hAnsi="宋体" w:hint="eastAsia"/>
          <w:u w:val="single"/>
          <w:lang w:eastAsia="zh-CN"/>
        </w:rPr>
        <w:t>张诚睿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4D4A8D7" w14:textId="15FEAD3F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1509E">
        <w:rPr>
          <w:rFonts w:ascii="宋体" w:hAnsi="宋体"/>
          <w:u w:val="single"/>
          <w:lang w:eastAsia="zh-CN"/>
        </w:rPr>
        <w:t>2150998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1D5E3226" w14:textId="1D7998ED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 w:rsidR="0031509E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14:paraId="41B6A0F7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1649F04F" w14:textId="77777777" w:rsidR="00B138A1" w:rsidRPr="00ED4D76" w:rsidRDefault="00B138A1" w:rsidP="001D0743">
      <w:pPr>
        <w:rPr>
          <w:lang w:eastAsia="zh-CN"/>
        </w:rPr>
      </w:pPr>
    </w:p>
    <w:p w14:paraId="2D94D29A" w14:textId="77777777" w:rsidR="006F1CF2" w:rsidRPr="00ED4D76" w:rsidRDefault="006F1CF2" w:rsidP="001D0743">
      <w:pPr>
        <w:rPr>
          <w:lang w:eastAsia="zh-CN"/>
        </w:rPr>
      </w:pPr>
    </w:p>
    <w:p w14:paraId="416037DC" w14:textId="77777777" w:rsidR="006F1CF2" w:rsidRPr="00ED4D76" w:rsidRDefault="006F1CF2" w:rsidP="001D0743">
      <w:pPr>
        <w:rPr>
          <w:lang w:eastAsia="zh-CN"/>
        </w:rPr>
      </w:pPr>
    </w:p>
    <w:p w14:paraId="234BCB90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DCD2895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329AAABB" w14:textId="77777777" w:rsidR="00056E90" w:rsidRPr="00ED4D76" w:rsidRDefault="00056E90" w:rsidP="001D0743">
      <w:pPr>
        <w:rPr>
          <w:lang w:eastAsia="zh-CN"/>
        </w:rPr>
      </w:pPr>
    </w:p>
    <w:p w14:paraId="72949029" w14:textId="77777777" w:rsidR="00E53577" w:rsidRPr="00ED4D76" w:rsidRDefault="00E53577" w:rsidP="001D0743">
      <w:pPr>
        <w:rPr>
          <w:lang w:eastAsia="zh-CN"/>
        </w:rPr>
      </w:pPr>
    </w:p>
    <w:p w14:paraId="486B78FE" w14:textId="77777777" w:rsidR="00E53577" w:rsidRPr="00ED4D76" w:rsidRDefault="00E53577" w:rsidP="001D0743">
      <w:pPr>
        <w:rPr>
          <w:lang w:eastAsia="zh-CN"/>
        </w:rPr>
      </w:pPr>
    </w:p>
    <w:p w14:paraId="5E0D8B1A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sdt>
      <w:sdtPr>
        <w:rPr>
          <w:lang w:val="zh-CN" w:eastAsia="zh-CN"/>
        </w:rPr>
        <w:id w:val="1719006995"/>
        <w:docPartObj>
          <w:docPartGallery w:val="Table of Contents"/>
          <w:docPartUnique/>
        </w:docPartObj>
      </w:sdtPr>
      <w:sdtEndPr>
        <w:rPr>
          <w:rFonts w:eastAsia="宋体"/>
          <w:b/>
          <w:kern w:val="0"/>
          <w:sz w:val="24"/>
          <w:szCs w:val="20"/>
          <w:lang w:eastAsia="en-US"/>
        </w:rPr>
      </w:sdtEndPr>
      <w:sdtContent>
        <w:p w14:paraId="260269CF" w14:textId="3A5A3F4C" w:rsidR="003C2180" w:rsidRDefault="003C2180">
          <w:pPr>
            <w:pStyle w:val="TOC"/>
            <w:spacing w:after="240"/>
            <w:ind w:left="6000"/>
          </w:pPr>
          <w:r>
            <w:rPr>
              <w:lang w:val="zh-CN" w:eastAsia="zh-CN"/>
            </w:rPr>
            <w:t>目录</w:t>
          </w:r>
        </w:p>
        <w:p w14:paraId="45F5AD78" w14:textId="768F8317" w:rsidR="003C2180" w:rsidRDefault="003C218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45392" w:history="1">
            <w:r w:rsidRPr="0070490C">
              <w:rPr>
                <w:rStyle w:val="aff1"/>
                <w:noProof/>
              </w:rPr>
              <w:t xml:space="preserve">1  </w:t>
            </w:r>
            <w:r w:rsidRPr="0070490C">
              <w:rPr>
                <w:rStyle w:val="aff1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CB70C" w14:textId="48AB3B49" w:rsidR="003C2180" w:rsidRDefault="003C2180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393" w:history="1">
            <w:r w:rsidRPr="0070490C">
              <w:rPr>
                <w:rStyle w:val="aff1"/>
                <w:noProof/>
              </w:rPr>
              <w:t xml:space="preserve">1.1 </w:t>
            </w:r>
            <w:r w:rsidRPr="0070490C">
              <w:rPr>
                <w:rStyle w:val="aff1"/>
                <w:noProof/>
              </w:rPr>
              <w:t>项目功能分析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3B1F" w14:textId="4B4CBFE9" w:rsidR="003C2180" w:rsidRDefault="003C218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5394" w:history="1">
            <w:r w:rsidRPr="0070490C">
              <w:rPr>
                <w:rStyle w:val="aff1"/>
                <w:noProof/>
              </w:rPr>
              <w:t xml:space="preserve">2 </w:t>
            </w:r>
            <w:r w:rsidRPr="0070490C">
              <w:rPr>
                <w:rStyle w:val="aff1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0687" w14:textId="4412A293" w:rsidR="003C2180" w:rsidRDefault="003C2180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395" w:history="1">
            <w:r w:rsidRPr="0070490C">
              <w:rPr>
                <w:rStyle w:val="aff1"/>
                <w:noProof/>
              </w:rPr>
              <w:t xml:space="preserve">2.1 </w:t>
            </w:r>
            <w:r w:rsidRPr="0070490C">
              <w:rPr>
                <w:rStyle w:val="aff1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4309" w14:textId="151AB038" w:rsidR="003C2180" w:rsidRDefault="003C2180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396" w:history="1">
            <w:r w:rsidRPr="0070490C">
              <w:rPr>
                <w:rStyle w:val="aff1"/>
                <w:noProof/>
              </w:rPr>
              <w:t xml:space="preserve">2.2 </w:t>
            </w:r>
            <w:r w:rsidRPr="0070490C">
              <w:rPr>
                <w:rStyle w:val="aff1"/>
                <w:noProof/>
              </w:rPr>
              <w:t>类具体成员与操作设计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6984" w14:textId="5695B613" w:rsidR="003C2180" w:rsidRDefault="003C2180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397" w:history="1">
            <w:r w:rsidRPr="0070490C">
              <w:rPr>
                <w:rStyle w:val="aff1"/>
                <w:noProof/>
              </w:rPr>
              <w:t>2.4 main</w:t>
            </w:r>
            <w:r w:rsidRPr="0070490C">
              <w:rPr>
                <w:rStyle w:val="aff1"/>
                <w:noProof/>
              </w:rPr>
              <w:t>函数设计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7BE1A" w14:textId="6D0EBB90" w:rsidR="003C2180" w:rsidRDefault="003C218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5398" w:history="1">
            <w:r w:rsidRPr="0070490C">
              <w:rPr>
                <w:rStyle w:val="aff1"/>
                <w:noProof/>
              </w:rPr>
              <w:t xml:space="preserve">3 </w:t>
            </w:r>
            <w:r w:rsidRPr="0070490C">
              <w:rPr>
                <w:rStyle w:val="aff1"/>
                <w:noProof/>
              </w:rPr>
              <w:t>排序实现与分析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4BA6C" w14:textId="390CDFEA" w:rsidR="003C2180" w:rsidRDefault="003C2180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399" w:history="1">
            <w:r w:rsidRPr="0070490C">
              <w:rPr>
                <w:rStyle w:val="aff1"/>
                <w:noProof/>
              </w:rPr>
              <w:t xml:space="preserve">3.1 </w:t>
            </w:r>
            <w:r w:rsidRPr="0070490C">
              <w:rPr>
                <w:rStyle w:val="aff1"/>
                <w:noProof/>
              </w:rPr>
              <w:t>排序情况总览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85F2" w14:textId="14011AE1" w:rsidR="003C2180" w:rsidRDefault="003C2180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00" w:history="1">
            <w:r w:rsidRPr="0070490C">
              <w:rPr>
                <w:rStyle w:val="aff1"/>
                <w:noProof/>
              </w:rPr>
              <w:t xml:space="preserve">3.2 </w:t>
            </w:r>
            <w:r w:rsidRPr="0070490C">
              <w:rPr>
                <w:rStyle w:val="aff1"/>
                <w:noProof/>
              </w:rPr>
              <w:t>冒泡排序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5E0C" w14:textId="70F88321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01" w:history="1">
            <w:r w:rsidRPr="0070490C">
              <w:rPr>
                <w:rStyle w:val="aff1"/>
                <w:noProof/>
              </w:rPr>
              <w:t xml:space="preserve">3.2.1 </w:t>
            </w:r>
            <w:r w:rsidRPr="0070490C">
              <w:rPr>
                <w:rStyle w:val="aff1"/>
                <w:noProof/>
              </w:rPr>
              <w:t>排序方法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B0A0" w14:textId="568A538F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02" w:history="1">
            <w:r w:rsidRPr="0070490C">
              <w:rPr>
                <w:rStyle w:val="aff1"/>
                <w:noProof/>
              </w:rPr>
              <w:t xml:space="preserve">3.2.2 </w:t>
            </w:r>
            <w:r w:rsidRPr="0070490C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C1CB" w14:textId="4DC01A76" w:rsidR="003C2180" w:rsidRDefault="003C2180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03" w:history="1">
            <w:r w:rsidRPr="0070490C">
              <w:rPr>
                <w:rStyle w:val="aff1"/>
                <w:noProof/>
              </w:rPr>
              <w:t>3.3</w:t>
            </w:r>
            <w:r w:rsidRPr="0070490C">
              <w:rPr>
                <w:rStyle w:val="aff1"/>
                <w:noProof/>
              </w:rPr>
              <w:t>选择排序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5027" w14:textId="0BBC472D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04" w:history="1">
            <w:r w:rsidRPr="0070490C">
              <w:rPr>
                <w:rStyle w:val="aff1"/>
                <w:noProof/>
              </w:rPr>
              <w:t xml:space="preserve">3.3.1 </w:t>
            </w:r>
            <w:r w:rsidRPr="0070490C">
              <w:rPr>
                <w:rStyle w:val="aff1"/>
                <w:noProof/>
              </w:rPr>
              <w:t>排序方法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C5FA" w14:textId="3260066E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05" w:history="1">
            <w:r w:rsidRPr="0070490C">
              <w:rPr>
                <w:rStyle w:val="aff1"/>
                <w:noProof/>
              </w:rPr>
              <w:t xml:space="preserve">3.3.2 </w:t>
            </w:r>
            <w:r w:rsidRPr="0070490C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F18B" w14:textId="5745C13D" w:rsidR="003C2180" w:rsidRDefault="003C2180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06" w:history="1">
            <w:r w:rsidRPr="0070490C">
              <w:rPr>
                <w:rStyle w:val="aff1"/>
                <w:noProof/>
              </w:rPr>
              <w:t>3.4</w:t>
            </w:r>
            <w:r w:rsidRPr="0070490C">
              <w:rPr>
                <w:rStyle w:val="aff1"/>
                <w:noProof/>
              </w:rPr>
              <w:t>插入排序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46A5" w14:textId="4FE47FDC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07" w:history="1">
            <w:r w:rsidRPr="0070490C">
              <w:rPr>
                <w:rStyle w:val="aff1"/>
                <w:noProof/>
              </w:rPr>
              <w:t xml:space="preserve">3.4.1 </w:t>
            </w:r>
            <w:r w:rsidRPr="0070490C">
              <w:rPr>
                <w:rStyle w:val="aff1"/>
                <w:noProof/>
              </w:rPr>
              <w:t>排序方法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3062" w14:textId="40D853DC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08" w:history="1">
            <w:r w:rsidRPr="0070490C">
              <w:rPr>
                <w:rStyle w:val="aff1"/>
                <w:noProof/>
              </w:rPr>
              <w:t xml:space="preserve">3.4.2 </w:t>
            </w:r>
            <w:r w:rsidRPr="0070490C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16F6" w14:textId="10128833" w:rsidR="003C2180" w:rsidRDefault="003C2180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09" w:history="1">
            <w:r w:rsidRPr="0070490C">
              <w:rPr>
                <w:rStyle w:val="aff1"/>
                <w:noProof/>
              </w:rPr>
              <w:t>3.5</w:t>
            </w:r>
            <w:r w:rsidRPr="0070490C">
              <w:rPr>
                <w:rStyle w:val="aff1"/>
                <w:noProof/>
              </w:rPr>
              <w:t>希尔排序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C2D8" w14:textId="4F8F35B5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10" w:history="1">
            <w:r w:rsidRPr="0070490C">
              <w:rPr>
                <w:rStyle w:val="aff1"/>
                <w:noProof/>
              </w:rPr>
              <w:t xml:space="preserve">3.5.1 </w:t>
            </w:r>
            <w:r w:rsidRPr="0070490C">
              <w:rPr>
                <w:rStyle w:val="aff1"/>
                <w:noProof/>
              </w:rPr>
              <w:t>排序方法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AC63" w14:textId="5C988067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11" w:history="1">
            <w:r w:rsidRPr="0070490C">
              <w:rPr>
                <w:rStyle w:val="aff1"/>
                <w:noProof/>
              </w:rPr>
              <w:t xml:space="preserve">3.5.2 </w:t>
            </w:r>
            <w:r w:rsidRPr="0070490C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53C96" w14:textId="1B089999" w:rsidR="003C2180" w:rsidRDefault="003C2180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12" w:history="1">
            <w:r w:rsidRPr="0070490C">
              <w:rPr>
                <w:rStyle w:val="aff1"/>
                <w:noProof/>
              </w:rPr>
              <w:t>3.6</w:t>
            </w:r>
            <w:r w:rsidRPr="0070490C">
              <w:rPr>
                <w:rStyle w:val="aff1"/>
                <w:noProof/>
              </w:rPr>
              <w:t>快速排序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2328B" w14:textId="474EBDD8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13" w:history="1">
            <w:r w:rsidRPr="0070490C">
              <w:rPr>
                <w:rStyle w:val="aff1"/>
                <w:noProof/>
              </w:rPr>
              <w:t xml:space="preserve">3.6.1 </w:t>
            </w:r>
            <w:r w:rsidRPr="0070490C">
              <w:rPr>
                <w:rStyle w:val="aff1"/>
                <w:noProof/>
              </w:rPr>
              <w:t>排序方法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AF20" w14:textId="0562A8AE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14" w:history="1">
            <w:r w:rsidRPr="0070490C">
              <w:rPr>
                <w:rStyle w:val="aff1"/>
                <w:noProof/>
              </w:rPr>
              <w:t xml:space="preserve">3.6.2 </w:t>
            </w:r>
            <w:r w:rsidRPr="0070490C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340C" w14:textId="0F30A0EF" w:rsidR="003C2180" w:rsidRDefault="003C2180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15" w:history="1">
            <w:r w:rsidRPr="0070490C">
              <w:rPr>
                <w:rStyle w:val="aff1"/>
                <w:noProof/>
              </w:rPr>
              <w:t>3.7</w:t>
            </w:r>
            <w:r w:rsidRPr="0070490C">
              <w:rPr>
                <w:rStyle w:val="aff1"/>
                <w:noProof/>
              </w:rPr>
              <w:t>堆排序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6689" w14:textId="44660495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16" w:history="1">
            <w:r w:rsidRPr="0070490C">
              <w:rPr>
                <w:rStyle w:val="aff1"/>
                <w:noProof/>
              </w:rPr>
              <w:t xml:space="preserve">3.7.1 </w:t>
            </w:r>
            <w:r w:rsidRPr="0070490C">
              <w:rPr>
                <w:rStyle w:val="aff1"/>
                <w:noProof/>
              </w:rPr>
              <w:t>排序方法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55C3" w14:textId="47E8CACB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17" w:history="1">
            <w:r w:rsidRPr="0070490C">
              <w:rPr>
                <w:rStyle w:val="aff1"/>
                <w:noProof/>
              </w:rPr>
              <w:t xml:space="preserve">3.7.2 </w:t>
            </w:r>
            <w:r w:rsidRPr="0070490C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D1F7" w14:textId="78806D9D" w:rsidR="003C2180" w:rsidRDefault="003C2180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18" w:history="1">
            <w:r w:rsidRPr="0070490C">
              <w:rPr>
                <w:rStyle w:val="aff1"/>
                <w:noProof/>
              </w:rPr>
              <w:t>3.8</w:t>
            </w:r>
            <w:r w:rsidRPr="0070490C">
              <w:rPr>
                <w:rStyle w:val="aff1"/>
                <w:noProof/>
              </w:rPr>
              <w:t>归并排序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A615" w14:textId="206DD865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19" w:history="1">
            <w:r w:rsidRPr="0070490C">
              <w:rPr>
                <w:rStyle w:val="aff1"/>
                <w:noProof/>
              </w:rPr>
              <w:t xml:space="preserve">3.8.1 </w:t>
            </w:r>
            <w:r w:rsidRPr="0070490C">
              <w:rPr>
                <w:rStyle w:val="aff1"/>
                <w:noProof/>
              </w:rPr>
              <w:t>排序方法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833B1" w14:textId="0083FBE2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20" w:history="1">
            <w:r w:rsidRPr="0070490C">
              <w:rPr>
                <w:rStyle w:val="aff1"/>
                <w:noProof/>
              </w:rPr>
              <w:t xml:space="preserve">3.8.2 </w:t>
            </w:r>
            <w:r w:rsidRPr="0070490C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F2C1" w14:textId="4D5AF4A9" w:rsidR="003C2180" w:rsidRDefault="003C2180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21" w:history="1">
            <w:r w:rsidRPr="0070490C">
              <w:rPr>
                <w:rStyle w:val="aff1"/>
                <w:noProof/>
              </w:rPr>
              <w:t>3.9</w:t>
            </w:r>
            <w:r w:rsidRPr="0070490C">
              <w:rPr>
                <w:rStyle w:val="aff1"/>
                <w:noProof/>
              </w:rPr>
              <w:t>基数排序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ADB5" w14:textId="3C759A0A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22" w:history="1">
            <w:r w:rsidRPr="0070490C">
              <w:rPr>
                <w:rStyle w:val="aff1"/>
                <w:noProof/>
              </w:rPr>
              <w:t xml:space="preserve">3.9.1 </w:t>
            </w:r>
            <w:r w:rsidRPr="0070490C">
              <w:rPr>
                <w:rStyle w:val="aff1"/>
                <w:noProof/>
              </w:rPr>
              <w:t>排序方法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B932" w14:textId="1D84F426" w:rsidR="003C2180" w:rsidRDefault="003C2180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23" w:history="1">
            <w:r w:rsidRPr="0070490C">
              <w:rPr>
                <w:rStyle w:val="aff1"/>
                <w:noProof/>
              </w:rPr>
              <w:t xml:space="preserve">3.9.2 </w:t>
            </w:r>
            <w:r w:rsidRPr="0070490C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6EBB" w14:textId="1EC0F2B3" w:rsidR="003C2180" w:rsidRDefault="003C218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5424" w:history="1">
            <w:r w:rsidRPr="0070490C">
              <w:rPr>
                <w:rStyle w:val="aff1"/>
                <w:noProof/>
              </w:rPr>
              <w:t xml:space="preserve">4 </w:t>
            </w:r>
            <w:r w:rsidRPr="0070490C">
              <w:rPr>
                <w:rStyle w:val="aff1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E547" w14:textId="3EC8379B" w:rsidR="003C2180" w:rsidRDefault="003C2180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25" w:history="1">
            <w:r w:rsidRPr="0070490C">
              <w:rPr>
                <w:rStyle w:val="aff1"/>
                <w:noProof/>
              </w:rPr>
              <w:t xml:space="preserve">4.1 </w:t>
            </w:r>
            <w:r w:rsidRPr="0070490C">
              <w:rPr>
                <w:rStyle w:val="aff1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E3D5" w14:textId="49B3662B" w:rsidR="003C2180" w:rsidRDefault="003C2180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5426" w:history="1">
            <w:r w:rsidRPr="0070490C">
              <w:rPr>
                <w:rStyle w:val="aff1"/>
                <w:noProof/>
              </w:rPr>
              <w:t xml:space="preserve">4.2 </w:t>
            </w:r>
            <w:r w:rsidRPr="0070490C">
              <w:rPr>
                <w:rStyle w:val="aff1"/>
                <w:noProof/>
              </w:rPr>
              <w:t>出错测试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EDDC" w14:textId="0263665A" w:rsidR="003C2180" w:rsidRDefault="003C218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ECEA292" w14:textId="4E79C33D" w:rsidR="00D27026" w:rsidRPr="00ED4D76" w:rsidRDefault="00D27026" w:rsidP="00F00434">
      <w:pPr>
        <w:pStyle w:val="afff1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</w:p>
    <w:p w14:paraId="283F8046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121168186"/>
      <w:bookmarkStart w:id="3" w:name="_Toc122645392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  <w:bookmarkEnd w:id="3"/>
    </w:p>
    <w:p w14:paraId="2728D0FA" w14:textId="4B81A4DF"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121168187"/>
      <w:bookmarkStart w:id="6" w:name="_Toc122645393"/>
      <w:r w:rsidRPr="00C119C2">
        <w:rPr>
          <w:rFonts w:hint="eastAsia"/>
        </w:rPr>
        <w:t xml:space="preserve">1.1 </w:t>
      </w:r>
      <w:bookmarkEnd w:id="4"/>
      <w:r w:rsidR="0031509E">
        <w:rPr>
          <w:rFonts w:hint="eastAsia"/>
        </w:rPr>
        <w:t>项目</w:t>
      </w:r>
      <w:r w:rsidR="00ED6184">
        <w:rPr>
          <w:rFonts w:hint="eastAsia"/>
        </w:rPr>
        <w:t>功能</w:t>
      </w:r>
      <w:r w:rsidR="0075165E" w:rsidRPr="00C119C2">
        <w:rPr>
          <w:rFonts w:hint="eastAsia"/>
        </w:rPr>
        <w:t>分析</w:t>
      </w:r>
      <w:bookmarkEnd w:id="5"/>
      <w:bookmarkEnd w:id="6"/>
    </w:p>
    <w:p w14:paraId="4ECA6562" w14:textId="1B6CC0C8" w:rsidR="0026467A" w:rsidRDefault="002C0145" w:rsidP="009C717E">
      <w:pPr>
        <w:rPr>
          <w:lang w:eastAsia="zh-CN"/>
        </w:rPr>
      </w:pPr>
      <w:bookmarkStart w:id="7" w:name="_Toc484542869"/>
      <w:r>
        <w:rPr>
          <w:rFonts w:hint="eastAsia"/>
          <w:lang w:eastAsia="zh-CN"/>
        </w:rPr>
        <w:t>随机函数产生一百</w:t>
      </w:r>
      <w:r>
        <w:rPr>
          <w:lang w:eastAsia="zh-CN"/>
        </w:rPr>
        <w:t>，</w:t>
      </w:r>
      <w:r>
        <w:rPr>
          <w:rFonts w:hint="eastAsia"/>
          <w:lang w:eastAsia="zh-CN"/>
        </w:rPr>
        <w:t>一</w:t>
      </w:r>
      <w:r>
        <w:rPr>
          <w:lang w:eastAsia="zh-CN"/>
        </w:rPr>
        <w:t>千，</w:t>
      </w:r>
      <w:r>
        <w:rPr>
          <w:rFonts w:hint="eastAsia"/>
          <w:lang w:eastAsia="zh-CN"/>
        </w:rPr>
        <w:t>一万和</w:t>
      </w:r>
      <w:r>
        <w:rPr>
          <w:lang w:eastAsia="zh-CN"/>
        </w:rPr>
        <w:t>十万</w:t>
      </w:r>
      <w:r>
        <w:rPr>
          <w:rFonts w:hint="eastAsia"/>
          <w:lang w:eastAsia="zh-CN"/>
        </w:rPr>
        <w:t>个随机数，用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种不同的排序方法排序，并统计每种排序所花费的排序时间和交换次数。其中，随机数的个数由用户定义，系统产生随机数。</w:t>
      </w:r>
    </w:p>
    <w:p w14:paraId="063D63B0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8" w:name="_Toc121168189"/>
      <w:bookmarkStart w:id="9" w:name="_Toc122645394"/>
      <w:bookmarkEnd w:id="7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8"/>
      <w:bookmarkEnd w:id="9"/>
    </w:p>
    <w:p w14:paraId="7C261ABF" w14:textId="77777777" w:rsidR="0075165E" w:rsidRDefault="0075165E" w:rsidP="008F78B2">
      <w:pPr>
        <w:pStyle w:val="2"/>
        <w:spacing w:before="120"/>
      </w:pPr>
      <w:bookmarkStart w:id="10" w:name="_Toc121168190"/>
      <w:bookmarkStart w:id="11" w:name="_Toc122645395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10"/>
      <w:bookmarkEnd w:id="11"/>
    </w:p>
    <w:p w14:paraId="7354A6A6" w14:textId="1F26DC45" w:rsidR="00E42A42" w:rsidRDefault="00ED6184" w:rsidP="00061434">
      <w:pPr>
        <w:rPr>
          <w:lang w:eastAsia="zh-CN"/>
        </w:rPr>
      </w:pPr>
      <w:r>
        <w:rPr>
          <w:noProof/>
        </w:rPr>
        <w:drawing>
          <wp:inline distT="0" distB="0" distL="0" distR="0" wp14:anchorId="30DD1437" wp14:editId="2B2FEB24">
            <wp:extent cx="5759450" cy="1617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9DFA" w14:textId="0FEB9A4E" w:rsidR="00C1783E" w:rsidRPr="00061434" w:rsidRDefault="00ED6184" w:rsidP="00061434">
      <w:pPr>
        <w:rPr>
          <w:lang w:eastAsia="zh-CN"/>
        </w:rPr>
      </w:pPr>
      <w:r>
        <w:rPr>
          <w:rFonts w:hint="eastAsia"/>
          <w:lang w:eastAsia="zh-CN"/>
        </w:rPr>
        <w:t>对整个排序系统的</w:t>
      </w:r>
      <w:r w:rsidR="00E302AC">
        <w:rPr>
          <w:rFonts w:hint="eastAsia"/>
          <w:lang w:eastAsia="zh-CN"/>
        </w:rPr>
        <w:t>核心数据结构设计如上，通过类</w:t>
      </w:r>
      <w:r w:rsidR="00E302AC"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Rank</w:t>
      </w:r>
      <w:r w:rsidR="00E302AC">
        <w:rPr>
          <w:rFonts w:hint="eastAsia"/>
          <w:lang w:eastAsia="zh-CN"/>
        </w:rPr>
        <w:t>实现</w:t>
      </w:r>
      <w:r w:rsidR="00D636CC">
        <w:rPr>
          <w:rFonts w:hint="eastAsia"/>
          <w:lang w:eastAsia="zh-CN"/>
        </w:rPr>
        <w:t>控制</w:t>
      </w:r>
      <w:r>
        <w:rPr>
          <w:rFonts w:hint="eastAsia"/>
          <w:lang w:eastAsia="zh-CN"/>
        </w:rPr>
        <w:t>排序系统</w:t>
      </w:r>
      <w:r w:rsidR="00E302AC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申请</w:t>
      </w:r>
      <w:r>
        <w:rPr>
          <w:rFonts w:hint="eastAsia"/>
          <w:lang w:eastAsia="zh-CN"/>
        </w:rPr>
        <w:t>length</w:t>
      </w:r>
      <w:r>
        <w:rPr>
          <w:rFonts w:hint="eastAsia"/>
          <w:lang w:eastAsia="zh-CN"/>
        </w:rPr>
        <w:t>长度的动态数组，用于初始化随机待排序数据，</w:t>
      </w:r>
      <w:r>
        <w:rPr>
          <w:rFonts w:hint="eastAsia"/>
          <w:lang w:eastAsia="zh-CN"/>
        </w:rPr>
        <w:t>times</w:t>
      </w:r>
      <w:r>
        <w:rPr>
          <w:rFonts w:hint="eastAsia"/>
          <w:lang w:eastAsia="zh-CN"/>
        </w:rPr>
        <w:t>记录交换元素的次数，</w:t>
      </w:r>
      <w:r>
        <w:rPr>
          <w:rFonts w:hint="eastAsia"/>
          <w:lang w:eastAsia="zh-CN"/>
        </w:rPr>
        <w:t>begin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end</w:t>
      </w:r>
      <w:r>
        <w:rPr>
          <w:rFonts w:hint="eastAsia"/>
          <w:lang w:eastAsia="zh-CN"/>
        </w:rPr>
        <w:t>用于统计排序所用时间。虽然堆排序涉及堆的结构，但本次实现选择直接在函数内完成，不再单独设计一个类。</w:t>
      </w:r>
      <w:r w:rsidRPr="00061434">
        <w:rPr>
          <w:lang w:eastAsia="zh-CN"/>
        </w:rPr>
        <w:t xml:space="preserve"> </w:t>
      </w:r>
    </w:p>
    <w:p w14:paraId="60CADBAD" w14:textId="58AC0674" w:rsidR="0075165E" w:rsidRDefault="0075165E" w:rsidP="008F78B2">
      <w:pPr>
        <w:pStyle w:val="2"/>
        <w:spacing w:before="120"/>
      </w:pPr>
      <w:bookmarkStart w:id="12" w:name="_Toc121168192"/>
      <w:bookmarkStart w:id="13" w:name="_Toc122645396"/>
      <w:r>
        <w:rPr>
          <w:rFonts w:hint="eastAsia"/>
        </w:rPr>
        <w:t>2.</w:t>
      </w:r>
      <w:r w:rsidR="00ED6184">
        <w:t>2</w:t>
      </w:r>
      <w:r>
        <w:rPr>
          <w:rFonts w:hint="eastAsia"/>
        </w:rPr>
        <w:t xml:space="preserve"> </w:t>
      </w:r>
      <w:r w:rsidR="001F4A18">
        <w:rPr>
          <w:rFonts w:hint="eastAsia"/>
        </w:rPr>
        <w:t>类具体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2"/>
      <w:bookmarkEnd w:id="13"/>
    </w:p>
    <w:p w14:paraId="5C7FEFE7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Rank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33234D75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private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6C5F417E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length;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数据数量</w:t>
      </w:r>
    </w:p>
    <w:p w14:paraId="1D605D43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data;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待排序数组</w:t>
      </w:r>
    </w:p>
    <w:p w14:paraId="14E688C4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long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long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times;</w:t>
      </w:r>
    </w:p>
    <w:p w14:paraId="6B198E3C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time_t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begin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end;</w:t>
      </w:r>
    </w:p>
    <w:p w14:paraId="4E727521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public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18044B08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Rank(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:data(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), length(0), begin(0), end(0), times(0) {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srand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unsigned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(time(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))); };</w:t>
      </w:r>
    </w:p>
    <w:p w14:paraId="77BF35CA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~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Rank(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[]data; };</w:t>
      </w:r>
    </w:p>
    <w:p w14:paraId="7D7F75F3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StartTime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DDCD6F4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EndTime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C2F02DE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Choose(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28DC946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InitData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46F7F56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Ranking(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474D84B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BubbleSort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19A64C1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SelectSort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B17F9BB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InsertionSort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1D46EED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ShellSort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DB03478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QuickSort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总函数</w:t>
      </w:r>
    </w:p>
    <w:p w14:paraId="0BD9A62E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QuickSort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startPos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endPos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实现函数</w:t>
      </w:r>
    </w:p>
    <w:p w14:paraId="37C8EA3C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HeapSort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1CECA20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MergeSort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52D0EA8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RadixSort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C98257E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out(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3E2F9D0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initHeap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content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5966C63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siftUp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start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content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上滑调整</w:t>
      </w:r>
    </w:p>
    <w:p w14:paraId="26C90B47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siftDown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start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end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content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下滑调整</w:t>
      </w:r>
    </w:p>
    <w:p w14:paraId="09C25945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Merge(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FE76190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MergeCalc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A96C5AD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Radix(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Weigh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52A5B22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Digit(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num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Weigh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A806D93" w14:textId="34F706A9" w:rsidR="00ED6184" w:rsidRPr="00ED6184" w:rsidRDefault="00D94E77" w:rsidP="00D94E77">
      <w:pPr>
        <w:ind w:firstLineChars="0" w:firstLine="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};</w:t>
      </w:r>
    </w:p>
    <w:p w14:paraId="3ACC6BBB" w14:textId="745A6693" w:rsidR="00296B5D" w:rsidRDefault="0075165E" w:rsidP="00296B5D">
      <w:pPr>
        <w:pStyle w:val="2"/>
        <w:spacing w:before="120"/>
      </w:pPr>
      <w:bookmarkStart w:id="14" w:name="_Toc121168193"/>
      <w:bookmarkStart w:id="15" w:name="_Toc122645397"/>
      <w:r>
        <w:rPr>
          <w:rFonts w:hint="eastAsia"/>
        </w:rPr>
        <w:t xml:space="preserve">2.4 </w:t>
      </w:r>
      <w:r w:rsidR="00296B5D">
        <w:rPr>
          <w:rFonts w:hint="eastAsia"/>
        </w:rPr>
        <w:t>main</w:t>
      </w:r>
      <w:r w:rsidR="00296B5D">
        <w:rPr>
          <w:rFonts w:hint="eastAsia"/>
        </w:rPr>
        <w:t>函数</w:t>
      </w:r>
      <w:r>
        <w:rPr>
          <w:rFonts w:hint="eastAsia"/>
        </w:rPr>
        <w:t>设计</w:t>
      </w:r>
      <w:bookmarkStart w:id="16" w:name="_Toc121168194"/>
      <w:bookmarkEnd w:id="14"/>
      <w:bookmarkEnd w:id="15"/>
    </w:p>
    <w:p w14:paraId="105C7938" w14:textId="43436F38" w:rsidR="007D6A1C" w:rsidRDefault="00296B5D" w:rsidP="00296B5D">
      <w:pPr>
        <w:rPr>
          <w:lang w:eastAsia="zh-CN"/>
        </w:rPr>
      </w:pPr>
      <w:bookmarkStart w:id="17" w:name="_Hlk121468388"/>
      <w:r>
        <w:rPr>
          <w:rFonts w:hint="eastAsia"/>
          <w:lang w:eastAsia="zh-CN"/>
        </w:rPr>
        <w:t>首先建立</w:t>
      </w:r>
      <w:r w:rsidR="00D94E77">
        <w:rPr>
          <w:rFonts w:hint="eastAsia"/>
          <w:lang w:eastAsia="zh-CN"/>
        </w:rPr>
        <w:t>Rank</w:t>
      </w:r>
      <w:r w:rsidR="007D6A1C"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，之后获取</w:t>
      </w:r>
      <w:r w:rsidR="00D94E77">
        <w:rPr>
          <w:rFonts w:hint="eastAsia"/>
          <w:lang w:eastAsia="zh-CN"/>
        </w:rPr>
        <w:t>总的数据量，进入排序系统根据指令不断排序，退出排序系统后，返回主函数，主函数返回</w:t>
      </w:r>
      <w:r w:rsidR="00D94E77">
        <w:rPr>
          <w:rFonts w:hint="eastAsia"/>
          <w:lang w:eastAsia="zh-CN"/>
        </w:rPr>
        <w:t>0</w:t>
      </w:r>
      <w:r w:rsidR="00D94E77">
        <w:rPr>
          <w:rFonts w:hint="eastAsia"/>
          <w:lang w:eastAsia="zh-CN"/>
        </w:rPr>
        <w:t>结束程序。</w:t>
      </w:r>
    </w:p>
    <w:p w14:paraId="0D0E8340" w14:textId="7A264FF9" w:rsidR="006C1ABF" w:rsidRDefault="006C1ABF" w:rsidP="00296B5D">
      <w:pPr>
        <w:rPr>
          <w:lang w:eastAsia="zh-CN"/>
        </w:rPr>
      </w:pPr>
    </w:p>
    <w:p w14:paraId="2AD6F114" w14:textId="53E00D81" w:rsidR="006C1ABF" w:rsidRDefault="006C1ABF" w:rsidP="00296B5D">
      <w:pPr>
        <w:rPr>
          <w:lang w:eastAsia="zh-CN"/>
        </w:rPr>
      </w:pPr>
    </w:p>
    <w:p w14:paraId="5572F75D" w14:textId="6119DC7E" w:rsidR="006C1ABF" w:rsidRDefault="006C1ABF" w:rsidP="00296B5D">
      <w:pPr>
        <w:rPr>
          <w:lang w:eastAsia="zh-CN"/>
        </w:rPr>
      </w:pPr>
    </w:p>
    <w:p w14:paraId="382CB8C6" w14:textId="47A9E81A" w:rsidR="006C1ABF" w:rsidRDefault="006C1ABF" w:rsidP="00296B5D">
      <w:pPr>
        <w:rPr>
          <w:lang w:eastAsia="zh-CN"/>
        </w:rPr>
      </w:pPr>
    </w:p>
    <w:p w14:paraId="5C39F85F" w14:textId="55D90FAD" w:rsidR="006C1ABF" w:rsidRDefault="006C1ABF" w:rsidP="00296B5D">
      <w:pPr>
        <w:rPr>
          <w:lang w:eastAsia="zh-CN"/>
        </w:rPr>
      </w:pPr>
    </w:p>
    <w:p w14:paraId="033B35DF" w14:textId="4F42F8B3" w:rsidR="006C1ABF" w:rsidRDefault="006C1ABF" w:rsidP="00296B5D">
      <w:pPr>
        <w:rPr>
          <w:lang w:eastAsia="zh-CN"/>
        </w:rPr>
      </w:pPr>
    </w:p>
    <w:p w14:paraId="574BC7DD" w14:textId="6B5C0C0B" w:rsidR="006C1ABF" w:rsidRDefault="006C1ABF" w:rsidP="00296B5D">
      <w:pPr>
        <w:rPr>
          <w:lang w:eastAsia="zh-CN"/>
        </w:rPr>
      </w:pPr>
    </w:p>
    <w:p w14:paraId="454700B3" w14:textId="0AA1446F" w:rsidR="006C1ABF" w:rsidRDefault="006C1ABF" w:rsidP="00296B5D">
      <w:pPr>
        <w:rPr>
          <w:lang w:eastAsia="zh-CN"/>
        </w:rPr>
      </w:pPr>
    </w:p>
    <w:p w14:paraId="67CB1C28" w14:textId="54CC566E" w:rsidR="006C1ABF" w:rsidRDefault="006C1ABF" w:rsidP="00296B5D">
      <w:pPr>
        <w:rPr>
          <w:lang w:eastAsia="zh-CN"/>
        </w:rPr>
      </w:pPr>
    </w:p>
    <w:p w14:paraId="3E1CA735" w14:textId="24606B1F" w:rsidR="006C1ABF" w:rsidRDefault="006C1ABF" w:rsidP="00296B5D">
      <w:pPr>
        <w:rPr>
          <w:lang w:eastAsia="zh-CN"/>
        </w:rPr>
      </w:pPr>
    </w:p>
    <w:p w14:paraId="21FA58A2" w14:textId="77777777" w:rsidR="006C1ABF" w:rsidRPr="00296B5D" w:rsidRDefault="006C1ABF" w:rsidP="00296B5D">
      <w:pPr>
        <w:rPr>
          <w:rFonts w:hint="eastAsia"/>
          <w:lang w:eastAsia="zh-CN"/>
        </w:rPr>
      </w:pPr>
    </w:p>
    <w:p w14:paraId="1C7CB4C7" w14:textId="14C60415" w:rsidR="0075165E" w:rsidRDefault="0075165E" w:rsidP="007D6A1C">
      <w:pPr>
        <w:pStyle w:val="1"/>
        <w:spacing w:after="240"/>
        <w:rPr>
          <w:lang w:eastAsia="zh-CN"/>
        </w:rPr>
      </w:pPr>
      <w:bookmarkStart w:id="18" w:name="_Toc122645398"/>
      <w:bookmarkEnd w:id="17"/>
      <w:r>
        <w:rPr>
          <w:rFonts w:hint="eastAsia"/>
          <w:lang w:eastAsia="zh-CN"/>
        </w:rPr>
        <w:lastRenderedPageBreak/>
        <w:t xml:space="preserve">3 </w:t>
      </w:r>
      <w:r w:rsidR="00D94E77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实现</w:t>
      </w:r>
      <w:bookmarkEnd w:id="16"/>
      <w:r w:rsidR="00D94E77">
        <w:rPr>
          <w:rFonts w:hint="eastAsia"/>
          <w:lang w:eastAsia="zh-CN"/>
        </w:rPr>
        <w:t>与分析</w:t>
      </w:r>
      <w:bookmarkEnd w:id="18"/>
    </w:p>
    <w:p w14:paraId="0B976336" w14:textId="5458BDD9" w:rsidR="00D94E77" w:rsidRDefault="00D94E77" w:rsidP="005851B5">
      <w:pPr>
        <w:pStyle w:val="2"/>
        <w:spacing w:before="120"/>
      </w:pPr>
      <w:bookmarkStart w:id="19" w:name="_Toc122645399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排序情况总</w:t>
      </w:r>
      <w:proofErr w:type="gramStart"/>
      <w:r>
        <w:rPr>
          <w:rFonts w:hint="eastAsia"/>
        </w:rPr>
        <w:t>览</w:t>
      </w:r>
      <w:bookmarkEnd w:id="19"/>
      <w:proofErr w:type="gramEnd"/>
    </w:p>
    <w:p w14:paraId="6B78032C" w14:textId="39582060" w:rsidR="00D94E77" w:rsidRDefault="00262116" w:rsidP="00D94E77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以下是对各种排序的交换次数和效率情况进行的统计。</w:t>
      </w:r>
    </w:p>
    <w:tbl>
      <w:tblPr>
        <w:tblStyle w:val="afffa"/>
        <w:tblW w:w="9840" w:type="dxa"/>
        <w:tblInd w:w="-340" w:type="dxa"/>
        <w:tblLook w:val="04A0" w:firstRow="1" w:lastRow="0" w:firstColumn="1" w:lastColumn="0" w:noHBand="0" w:noVBand="1"/>
      </w:tblPr>
      <w:tblGrid>
        <w:gridCol w:w="1320"/>
        <w:gridCol w:w="720"/>
        <w:gridCol w:w="893"/>
        <w:gridCol w:w="921"/>
        <w:gridCol w:w="1186"/>
        <w:gridCol w:w="740"/>
        <w:gridCol w:w="913"/>
        <w:gridCol w:w="987"/>
        <w:gridCol w:w="960"/>
        <w:gridCol w:w="1200"/>
      </w:tblGrid>
      <w:tr w:rsidR="006C1ABF" w14:paraId="7E4BAF5A" w14:textId="77777777" w:rsidTr="006C1ABF">
        <w:tc>
          <w:tcPr>
            <w:tcW w:w="1320" w:type="dxa"/>
            <w:tcBorders>
              <w:tl2br w:val="single" w:sz="4" w:space="0" w:color="auto"/>
            </w:tcBorders>
            <w:tcMar>
              <w:left w:w="20" w:type="dxa"/>
              <w:right w:w="20" w:type="dxa"/>
            </w:tcMar>
            <w:vAlign w:val="center"/>
          </w:tcPr>
          <w:p w14:paraId="6BB1EB24" w14:textId="77777777" w:rsidR="006C1ABF" w:rsidRDefault="006C1ABF" w:rsidP="006C1ABF">
            <w:pPr>
              <w:ind w:left="210" w:firstLineChars="0" w:hanging="2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szCs w:val="21"/>
                <w:lang w:eastAsia="zh-CN"/>
              </w:rPr>
              <w:t xml:space="preserve">   </w:t>
            </w:r>
            <w:proofErr w:type="spellStart"/>
            <w:r w:rsidRPr="006C1ABF">
              <w:rPr>
                <w:rFonts w:hint="eastAsia"/>
                <w:color w:val="000000"/>
                <w:sz w:val="21"/>
                <w:szCs w:val="21"/>
              </w:rPr>
              <w:t>数据量</w:t>
            </w:r>
            <w:proofErr w:type="spellEnd"/>
          </w:p>
          <w:p w14:paraId="3663DEF2" w14:textId="31B79A94" w:rsidR="006C1ABF" w:rsidRPr="006C1ABF" w:rsidRDefault="006C1ABF" w:rsidP="006C1ABF">
            <w:pPr>
              <w:ind w:left="210" w:firstLineChars="0" w:hanging="210"/>
              <w:rPr>
                <w:sz w:val="21"/>
                <w:szCs w:val="21"/>
                <w:lang w:eastAsia="zh-CN"/>
              </w:rPr>
            </w:pPr>
            <w:proofErr w:type="spellStart"/>
            <w:r w:rsidRPr="006C1ABF">
              <w:rPr>
                <w:rFonts w:hint="eastAsia"/>
                <w:color w:val="000000"/>
                <w:sz w:val="21"/>
                <w:szCs w:val="21"/>
              </w:rPr>
              <w:t>方式</w:t>
            </w:r>
            <w:proofErr w:type="spellEnd"/>
          </w:p>
        </w:tc>
        <w:tc>
          <w:tcPr>
            <w:tcW w:w="720" w:type="dxa"/>
            <w:tcMar>
              <w:left w:w="20" w:type="dxa"/>
              <w:right w:w="20" w:type="dxa"/>
            </w:tcMar>
            <w:vAlign w:val="center"/>
          </w:tcPr>
          <w:p w14:paraId="306CB944" w14:textId="301FF058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100</w:t>
            </w:r>
          </w:p>
        </w:tc>
        <w:tc>
          <w:tcPr>
            <w:tcW w:w="893" w:type="dxa"/>
            <w:tcMar>
              <w:left w:w="20" w:type="dxa"/>
              <w:right w:w="20" w:type="dxa"/>
            </w:tcMar>
            <w:vAlign w:val="center"/>
          </w:tcPr>
          <w:p w14:paraId="560C26E4" w14:textId="5454256D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1000</w:t>
            </w:r>
          </w:p>
        </w:tc>
        <w:tc>
          <w:tcPr>
            <w:tcW w:w="921" w:type="dxa"/>
            <w:tcMar>
              <w:left w:w="20" w:type="dxa"/>
              <w:right w:w="20" w:type="dxa"/>
            </w:tcMar>
            <w:vAlign w:val="center"/>
          </w:tcPr>
          <w:p w14:paraId="2B3CD3B8" w14:textId="3B2CAF0C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10000</w:t>
            </w:r>
          </w:p>
        </w:tc>
        <w:tc>
          <w:tcPr>
            <w:tcW w:w="1186" w:type="dxa"/>
            <w:tcMar>
              <w:left w:w="20" w:type="dxa"/>
              <w:right w:w="20" w:type="dxa"/>
            </w:tcMar>
            <w:vAlign w:val="center"/>
          </w:tcPr>
          <w:p w14:paraId="5792F9FB" w14:textId="3C444124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100000</w:t>
            </w:r>
          </w:p>
        </w:tc>
        <w:tc>
          <w:tcPr>
            <w:tcW w:w="740" w:type="dxa"/>
            <w:tcMar>
              <w:left w:w="20" w:type="dxa"/>
              <w:right w:w="20" w:type="dxa"/>
            </w:tcMar>
            <w:vAlign w:val="center"/>
          </w:tcPr>
          <w:p w14:paraId="3C8CFE9B" w14:textId="2183DD7E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6C1ABF">
              <w:rPr>
                <w:rFonts w:hint="eastAsia"/>
                <w:color w:val="000000"/>
                <w:sz w:val="21"/>
                <w:szCs w:val="21"/>
              </w:rPr>
              <w:t>稳定性</w:t>
            </w:r>
            <w:proofErr w:type="spellEnd"/>
          </w:p>
        </w:tc>
        <w:tc>
          <w:tcPr>
            <w:tcW w:w="913" w:type="dxa"/>
            <w:tcMar>
              <w:left w:w="20" w:type="dxa"/>
              <w:right w:w="20" w:type="dxa"/>
            </w:tcMar>
            <w:vAlign w:val="center"/>
          </w:tcPr>
          <w:p w14:paraId="081053C8" w14:textId="5AD4F553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6C1ABF">
              <w:rPr>
                <w:rFonts w:hint="eastAsia"/>
                <w:color w:val="000000"/>
                <w:sz w:val="21"/>
                <w:szCs w:val="21"/>
              </w:rPr>
              <w:t>平均</w:t>
            </w:r>
            <w:proofErr w:type="spellEnd"/>
          </w:p>
        </w:tc>
        <w:tc>
          <w:tcPr>
            <w:tcW w:w="987" w:type="dxa"/>
            <w:tcMar>
              <w:left w:w="20" w:type="dxa"/>
              <w:right w:w="20" w:type="dxa"/>
            </w:tcMar>
            <w:vAlign w:val="center"/>
          </w:tcPr>
          <w:p w14:paraId="756AE077" w14:textId="36D46717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6C1ABF">
              <w:rPr>
                <w:rFonts w:hint="eastAsia"/>
                <w:color w:val="000000"/>
                <w:sz w:val="21"/>
                <w:szCs w:val="21"/>
              </w:rPr>
              <w:t>最好</w:t>
            </w:r>
            <w:proofErr w:type="spellEnd"/>
          </w:p>
        </w:tc>
        <w:tc>
          <w:tcPr>
            <w:tcW w:w="960" w:type="dxa"/>
            <w:tcMar>
              <w:left w:w="20" w:type="dxa"/>
              <w:right w:w="20" w:type="dxa"/>
            </w:tcMar>
            <w:vAlign w:val="center"/>
          </w:tcPr>
          <w:p w14:paraId="20323A01" w14:textId="0D83B374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6C1ABF">
              <w:rPr>
                <w:rFonts w:hint="eastAsia"/>
                <w:color w:val="000000"/>
                <w:sz w:val="21"/>
                <w:szCs w:val="21"/>
              </w:rPr>
              <w:t>最坏</w:t>
            </w:r>
            <w:proofErr w:type="spellEnd"/>
          </w:p>
        </w:tc>
        <w:tc>
          <w:tcPr>
            <w:tcW w:w="1200" w:type="dxa"/>
            <w:tcMar>
              <w:left w:w="20" w:type="dxa"/>
              <w:right w:w="20" w:type="dxa"/>
            </w:tcMar>
            <w:vAlign w:val="center"/>
          </w:tcPr>
          <w:p w14:paraId="41E80D1B" w14:textId="1088114E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6C1ABF">
              <w:rPr>
                <w:rFonts w:hint="eastAsia"/>
                <w:color w:val="000000"/>
                <w:sz w:val="21"/>
                <w:szCs w:val="21"/>
              </w:rPr>
              <w:t>空间复杂度</w:t>
            </w:r>
            <w:proofErr w:type="spellEnd"/>
          </w:p>
        </w:tc>
      </w:tr>
      <w:tr w:rsidR="006C1ABF" w14:paraId="1F8E1592" w14:textId="77777777" w:rsidTr="006C1ABF">
        <w:tc>
          <w:tcPr>
            <w:tcW w:w="1320" w:type="dxa"/>
            <w:tcMar>
              <w:left w:w="20" w:type="dxa"/>
              <w:right w:w="20" w:type="dxa"/>
            </w:tcMar>
            <w:vAlign w:val="center"/>
          </w:tcPr>
          <w:p w14:paraId="38931B23" w14:textId="4F0C9E99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6C1ABF">
              <w:rPr>
                <w:rFonts w:hint="eastAsia"/>
                <w:color w:val="000000"/>
                <w:sz w:val="21"/>
                <w:szCs w:val="21"/>
              </w:rPr>
              <w:t>冒泡</w:t>
            </w:r>
            <w:proofErr w:type="spellEnd"/>
          </w:p>
        </w:tc>
        <w:tc>
          <w:tcPr>
            <w:tcW w:w="720" w:type="dxa"/>
            <w:tcMar>
              <w:left w:w="20" w:type="dxa"/>
              <w:right w:w="20" w:type="dxa"/>
            </w:tcMar>
            <w:vAlign w:val="center"/>
          </w:tcPr>
          <w:p w14:paraId="7E84E8E6" w14:textId="322D3571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2218</w:t>
            </w:r>
          </w:p>
        </w:tc>
        <w:tc>
          <w:tcPr>
            <w:tcW w:w="893" w:type="dxa"/>
            <w:tcMar>
              <w:left w:w="20" w:type="dxa"/>
              <w:right w:w="20" w:type="dxa"/>
            </w:tcMar>
            <w:vAlign w:val="center"/>
          </w:tcPr>
          <w:p w14:paraId="4BE7C1EE" w14:textId="0B67EC12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248717</w:t>
            </w:r>
          </w:p>
        </w:tc>
        <w:tc>
          <w:tcPr>
            <w:tcW w:w="921" w:type="dxa"/>
            <w:tcMar>
              <w:left w:w="20" w:type="dxa"/>
              <w:right w:w="20" w:type="dxa"/>
            </w:tcMar>
            <w:vAlign w:val="center"/>
          </w:tcPr>
          <w:p w14:paraId="1507A367" w14:textId="2CD834F9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24916370</w:t>
            </w:r>
          </w:p>
        </w:tc>
        <w:tc>
          <w:tcPr>
            <w:tcW w:w="1186" w:type="dxa"/>
            <w:tcMar>
              <w:left w:w="20" w:type="dxa"/>
              <w:right w:w="20" w:type="dxa"/>
            </w:tcMar>
            <w:vAlign w:val="center"/>
          </w:tcPr>
          <w:p w14:paraId="61145506" w14:textId="7D750467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2498709610</w:t>
            </w:r>
            <w:r w:rsidRPr="006C1ABF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6C1ABF">
              <w:rPr>
                <w:color w:val="000000"/>
                <w:sz w:val="21"/>
                <w:szCs w:val="21"/>
              </w:rPr>
              <w:t>20s</w:t>
            </w:r>
            <w:r w:rsidRPr="006C1ABF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740" w:type="dxa"/>
            <w:tcMar>
              <w:left w:w="20" w:type="dxa"/>
              <w:right w:w="20" w:type="dxa"/>
            </w:tcMar>
            <w:vAlign w:val="center"/>
          </w:tcPr>
          <w:p w14:paraId="640EA044" w14:textId="0D36DC5B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rFonts w:hint="eastAsia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913" w:type="dxa"/>
            <w:tcMar>
              <w:left w:w="20" w:type="dxa"/>
              <w:right w:w="20" w:type="dxa"/>
            </w:tcMar>
            <w:vAlign w:val="center"/>
          </w:tcPr>
          <w:p w14:paraId="20274FC9" w14:textId="0CB04922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O(n</w:t>
            </w:r>
            <w:r w:rsidRPr="006C1ABF">
              <w:rPr>
                <w:color w:val="000000"/>
                <w:sz w:val="21"/>
                <w:szCs w:val="21"/>
                <w:vertAlign w:val="superscript"/>
              </w:rPr>
              <w:t>2</w:t>
            </w:r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987" w:type="dxa"/>
            <w:tcMar>
              <w:left w:w="20" w:type="dxa"/>
              <w:right w:w="20" w:type="dxa"/>
            </w:tcMar>
            <w:vAlign w:val="center"/>
          </w:tcPr>
          <w:p w14:paraId="1F2C87E5" w14:textId="61F2480F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O(n)</w:t>
            </w:r>
          </w:p>
        </w:tc>
        <w:tc>
          <w:tcPr>
            <w:tcW w:w="960" w:type="dxa"/>
            <w:tcMar>
              <w:left w:w="20" w:type="dxa"/>
              <w:right w:w="20" w:type="dxa"/>
            </w:tcMar>
            <w:vAlign w:val="center"/>
          </w:tcPr>
          <w:p w14:paraId="0A6626AC" w14:textId="26C355D2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O(n</w:t>
            </w:r>
            <w:r w:rsidRPr="006C1ABF">
              <w:rPr>
                <w:color w:val="000000"/>
                <w:sz w:val="21"/>
                <w:szCs w:val="21"/>
                <w:vertAlign w:val="superscript"/>
              </w:rPr>
              <w:t>2</w:t>
            </w:r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1200" w:type="dxa"/>
            <w:tcMar>
              <w:left w:w="20" w:type="dxa"/>
              <w:right w:w="20" w:type="dxa"/>
            </w:tcMar>
            <w:vAlign w:val="center"/>
          </w:tcPr>
          <w:p w14:paraId="0BE65D18" w14:textId="2EC0221F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 w:rsidRPr="006C1ABF">
              <w:rPr>
                <w:color w:val="000000"/>
                <w:sz w:val="21"/>
                <w:szCs w:val="21"/>
              </w:rPr>
              <w:t>O(</w:t>
            </w:r>
            <w:proofErr w:type="gramEnd"/>
            <w:r w:rsidRPr="006C1ABF">
              <w:rPr>
                <w:color w:val="000000"/>
                <w:sz w:val="21"/>
                <w:szCs w:val="21"/>
              </w:rPr>
              <w:t>1)</w:t>
            </w:r>
          </w:p>
        </w:tc>
      </w:tr>
      <w:tr w:rsidR="006C1ABF" w14:paraId="040BD476" w14:textId="77777777" w:rsidTr="006C1ABF">
        <w:tc>
          <w:tcPr>
            <w:tcW w:w="1320" w:type="dxa"/>
            <w:tcMar>
              <w:left w:w="20" w:type="dxa"/>
              <w:right w:w="20" w:type="dxa"/>
            </w:tcMar>
            <w:vAlign w:val="center"/>
          </w:tcPr>
          <w:p w14:paraId="28DE5031" w14:textId="1BE9C805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6C1ABF">
              <w:rPr>
                <w:rFonts w:hint="eastAsia"/>
                <w:color w:val="000000"/>
                <w:sz w:val="21"/>
                <w:szCs w:val="21"/>
              </w:rPr>
              <w:t>选择</w:t>
            </w:r>
            <w:proofErr w:type="spellEnd"/>
          </w:p>
        </w:tc>
        <w:tc>
          <w:tcPr>
            <w:tcW w:w="720" w:type="dxa"/>
            <w:tcMar>
              <w:left w:w="20" w:type="dxa"/>
              <w:right w:w="20" w:type="dxa"/>
            </w:tcMar>
            <w:vAlign w:val="center"/>
          </w:tcPr>
          <w:p w14:paraId="73B72C95" w14:textId="72AB299A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93</w:t>
            </w:r>
          </w:p>
        </w:tc>
        <w:tc>
          <w:tcPr>
            <w:tcW w:w="893" w:type="dxa"/>
            <w:tcMar>
              <w:left w:w="20" w:type="dxa"/>
              <w:right w:w="20" w:type="dxa"/>
            </w:tcMar>
            <w:vAlign w:val="center"/>
          </w:tcPr>
          <w:p w14:paraId="55364697" w14:textId="2B67E538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994</w:t>
            </w:r>
          </w:p>
        </w:tc>
        <w:tc>
          <w:tcPr>
            <w:tcW w:w="921" w:type="dxa"/>
            <w:tcMar>
              <w:left w:w="20" w:type="dxa"/>
              <w:right w:w="20" w:type="dxa"/>
            </w:tcMar>
            <w:vAlign w:val="center"/>
          </w:tcPr>
          <w:p w14:paraId="1E3EEF71" w14:textId="4BD15AF4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9982</w:t>
            </w:r>
          </w:p>
        </w:tc>
        <w:tc>
          <w:tcPr>
            <w:tcW w:w="1186" w:type="dxa"/>
            <w:tcMar>
              <w:left w:w="20" w:type="dxa"/>
              <w:right w:w="20" w:type="dxa"/>
            </w:tcMar>
            <w:vAlign w:val="center"/>
          </w:tcPr>
          <w:p w14:paraId="6F747AB2" w14:textId="399B12AA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99899</w:t>
            </w:r>
            <w:r w:rsidRPr="006C1ABF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6C1ABF">
              <w:rPr>
                <w:color w:val="000000"/>
                <w:sz w:val="21"/>
                <w:szCs w:val="21"/>
              </w:rPr>
              <w:t>5s</w:t>
            </w:r>
            <w:r w:rsidRPr="006C1ABF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740" w:type="dxa"/>
            <w:tcMar>
              <w:left w:w="20" w:type="dxa"/>
              <w:right w:w="20" w:type="dxa"/>
            </w:tcMar>
            <w:vAlign w:val="center"/>
          </w:tcPr>
          <w:p w14:paraId="6293E4CA" w14:textId="0D27DD4D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rFonts w:hint="eastAsia"/>
                <w:color w:val="000000"/>
                <w:sz w:val="21"/>
                <w:szCs w:val="21"/>
              </w:rPr>
              <w:t>×</w:t>
            </w:r>
          </w:p>
        </w:tc>
        <w:tc>
          <w:tcPr>
            <w:tcW w:w="913" w:type="dxa"/>
            <w:tcMar>
              <w:left w:w="20" w:type="dxa"/>
              <w:right w:w="20" w:type="dxa"/>
            </w:tcMar>
            <w:vAlign w:val="center"/>
          </w:tcPr>
          <w:p w14:paraId="5EBD0966" w14:textId="4D6188C5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O(n</w:t>
            </w:r>
            <w:r w:rsidRPr="006C1ABF">
              <w:rPr>
                <w:color w:val="000000"/>
                <w:sz w:val="21"/>
                <w:szCs w:val="21"/>
                <w:vertAlign w:val="superscript"/>
              </w:rPr>
              <w:t>2</w:t>
            </w:r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987" w:type="dxa"/>
            <w:tcMar>
              <w:left w:w="20" w:type="dxa"/>
              <w:right w:w="20" w:type="dxa"/>
            </w:tcMar>
            <w:vAlign w:val="center"/>
          </w:tcPr>
          <w:p w14:paraId="151E7D1A" w14:textId="31C8D771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O(n</w:t>
            </w:r>
            <w:r w:rsidRPr="006C1ABF">
              <w:rPr>
                <w:color w:val="000000"/>
                <w:sz w:val="21"/>
                <w:szCs w:val="21"/>
                <w:vertAlign w:val="superscript"/>
              </w:rPr>
              <w:t>2</w:t>
            </w:r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960" w:type="dxa"/>
            <w:tcMar>
              <w:left w:w="20" w:type="dxa"/>
              <w:right w:w="20" w:type="dxa"/>
            </w:tcMar>
            <w:vAlign w:val="center"/>
          </w:tcPr>
          <w:p w14:paraId="4DB20943" w14:textId="00FDD6C8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O(n</w:t>
            </w:r>
            <w:r w:rsidRPr="006C1ABF">
              <w:rPr>
                <w:color w:val="000000"/>
                <w:sz w:val="21"/>
                <w:szCs w:val="21"/>
                <w:vertAlign w:val="superscript"/>
              </w:rPr>
              <w:t>2</w:t>
            </w:r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1200" w:type="dxa"/>
            <w:tcMar>
              <w:left w:w="20" w:type="dxa"/>
              <w:right w:w="20" w:type="dxa"/>
            </w:tcMar>
            <w:vAlign w:val="center"/>
          </w:tcPr>
          <w:p w14:paraId="421A3FBC" w14:textId="25256A22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 w:rsidRPr="006C1ABF">
              <w:rPr>
                <w:color w:val="000000"/>
                <w:sz w:val="21"/>
                <w:szCs w:val="21"/>
              </w:rPr>
              <w:t>O(</w:t>
            </w:r>
            <w:proofErr w:type="gramEnd"/>
            <w:r w:rsidRPr="006C1ABF">
              <w:rPr>
                <w:color w:val="000000"/>
                <w:sz w:val="21"/>
                <w:szCs w:val="21"/>
              </w:rPr>
              <w:t>1)</w:t>
            </w:r>
          </w:p>
        </w:tc>
      </w:tr>
      <w:tr w:rsidR="006C1ABF" w14:paraId="21790300" w14:textId="77777777" w:rsidTr="006C1ABF">
        <w:tc>
          <w:tcPr>
            <w:tcW w:w="1320" w:type="dxa"/>
            <w:tcMar>
              <w:left w:w="20" w:type="dxa"/>
              <w:right w:w="20" w:type="dxa"/>
            </w:tcMar>
            <w:vAlign w:val="center"/>
          </w:tcPr>
          <w:p w14:paraId="54E25914" w14:textId="27656C07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6C1ABF">
              <w:rPr>
                <w:rFonts w:hint="eastAsia"/>
                <w:color w:val="000000"/>
                <w:sz w:val="21"/>
                <w:szCs w:val="21"/>
              </w:rPr>
              <w:t>插入</w:t>
            </w:r>
            <w:proofErr w:type="spellEnd"/>
          </w:p>
        </w:tc>
        <w:tc>
          <w:tcPr>
            <w:tcW w:w="720" w:type="dxa"/>
            <w:tcMar>
              <w:left w:w="20" w:type="dxa"/>
              <w:right w:w="20" w:type="dxa"/>
            </w:tcMar>
            <w:vAlign w:val="center"/>
          </w:tcPr>
          <w:p w14:paraId="0A804689" w14:textId="78EE0711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2373</w:t>
            </w:r>
          </w:p>
        </w:tc>
        <w:tc>
          <w:tcPr>
            <w:tcW w:w="893" w:type="dxa"/>
            <w:tcMar>
              <w:left w:w="20" w:type="dxa"/>
              <w:right w:w="20" w:type="dxa"/>
            </w:tcMar>
            <w:vAlign w:val="center"/>
          </w:tcPr>
          <w:p w14:paraId="761EA951" w14:textId="5E921A69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253822</w:t>
            </w:r>
          </w:p>
        </w:tc>
        <w:tc>
          <w:tcPr>
            <w:tcW w:w="921" w:type="dxa"/>
            <w:tcMar>
              <w:left w:w="20" w:type="dxa"/>
              <w:right w:w="20" w:type="dxa"/>
            </w:tcMar>
            <w:vAlign w:val="center"/>
          </w:tcPr>
          <w:p w14:paraId="1152876F" w14:textId="260C20B6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24541408</w:t>
            </w:r>
          </w:p>
        </w:tc>
        <w:tc>
          <w:tcPr>
            <w:tcW w:w="1186" w:type="dxa"/>
            <w:tcMar>
              <w:left w:w="20" w:type="dxa"/>
              <w:right w:w="20" w:type="dxa"/>
            </w:tcMar>
            <w:vAlign w:val="center"/>
          </w:tcPr>
          <w:p w14:paraId="26225C4E" w14:textId="3A4FB58B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2490698756</w:t>
            </w:r>
            <w:r w:rsidRPr="006C1ABF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6C1ABF">
              <w:rPr>
                <w:color w:val="000000"/>
                <w:sz w:val="21"/>
                <w:szCs w:val="21"/>
              </w:rPr>
              <w:t>4s</w:t>
            </w:r>
            <w:r w:rsidRPr="006C1ABF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740" w:type="dxa"/>
            <w:tcMar>
              <w:left w:w="20" w:type="dxa"/>
              <w:right w:w="20" w:type="dxa"/>
            </w:tcMar>
            <w:vAlign w:val="center"/>
          </w:tcPr>
          <w:p w14:paraId="0F3BF1E8" w14:textId="1EF45DA8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rFonts w:hint="eastAsia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913" w:type="dxa"/>
            <w:tcMar>
              <w:left w:w="20" w:type="dxa"/>
              <w:right w:w="20" w:type="dxa"/>
            </w:tcMar>
            <w:vAlign w:val="center"/>
          </w:tcPr>
          <w:p w14:paraId="09BC1565" w14:textId="1FB9A670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O(n</w:t>
            </w:r>
            <w:r w:rsidRPr="006C1ABF">
              <w:rPr>
                <w:color w:val="000000"/>
                <w:sz w:val="21"/>
                <w:szCs w:val="21"/>
                <w:vertAlign w:val="superscript"/>
              </w:rPr>
              <w:t>2</w:t>
            </w:r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987" w:type="dxa"/>
            <w:tcMar>
              <w:left w:w="20" w:type="dxa"/>
              <w:right w:w="20" w:type="dxa"/>
            </w:tcMar>
            <w:vAlign w:val="center"/>
          </w:tcPr>
          <w:p w14:paraId="0F8D7B71" w14:textId="3032D734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O(n)</w:t>
            </w:r>
          </w:p>
        </w:tc>
        <w:tc>
          <w:tcPr>
            <w:tcW w:w="960" w:type="dxa"/>
            <w:tcMar>
              <w:left w:w="20" w:type="dxa"/>
              <w:right w:w="20" w:type="dxa"/>
            </w:tcMar>
            <w:vAlign w:val="center"/>
          </w:tcPr>
          <w:p w14:paraId="41C556EC" w14:textId="2976A86E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O(n</w:t>
            </w:r>
            <w:r w:rsidRPr="006C1ABF">
              <w:rPr>
                <w:color w:val="000000"/>
                <w:sz w:val="21"/>
                <w:szCs w:val="21"/>
                <w:vertAlign w:val="superscript"/>
              </w:rPr>
              <w:t>2</w:t>
            </w:r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1200" w:type="dxa"/>
            <w:tcMar>
              <w:left w:w="20" w:type="dxa"/>
              <w:right w:w="20" w:type="dxa"/>
            </w:tcMar>
            <w:vAlign w:val="center"/>
          </w:tcPr>
          <w:p w14:paraId="4AA47067" w14:textId="482842D3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 w:rsidRPr="006C1ABF">
              <w:rPr>
                <w:color w:val="000000"/>
                <w:sz w:val="21"/>
                <w:szCs w:val="21"/>
              </w:rPr>
              <w:t>O(</w:t>
            </w:r>
            <w:proofErr w:type="gramEnd"/>
            <w:r w:rsidRPr="006C1ABF">
              <w:rPr>
                <w:color w:val="000000"/>
                <w:sz w:val="21"/>
                <w:szCs w:val="21"/>
              </w:rPr>
              <w:t>1)</w:t>
            </w:r>
          </w:p>
        </w:tc>
      </w:tr>
      <w:tr w:rsidR="006C1ABF" w14:paraId="054A6B23" w14:textId="77777777" w:rsidTr="006C1ABF">
        <w:tc>
          <w:tcPr>
            <w:tcW w:w="1320" w:type="dxa"/>
            <w:tcMar>
              <w:left w:w="20" w:type="dxa"/>
              <w:right w:w="20" w:type="dxa"/>
            </w:tcMar>
            <w:vAlign w:val="center"/>
          </w:tcPr>
          <w:p w14:paraId="3A74D9D6" w14:textId="4B9881B4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6C1ABF">
              <w:rPr>
                <w:rFonts w:hint="eastAsia"/>
                <w:color w:val="000000"/>
                <w:sz w:val="21"/>
                <w:szCs w:val="21"/>
              </w:rPr>
              <w:t>希尔</w:t>
            </w:r>
            <w:proofErr w:type="spellEnd"/>
          </w:p>
        </w:tc>
        <w:tc>
          <w:tcPr>
            <w:tcW w:w="720" w:type="dxa"/>
            <w:tcMar>
              <w:left w:w="20" w:type="dxa"/>
              <w:right w:w="20" w:type="dxa"/>
            </w:tcMar>
            <w:vAlign w:val="center"/>
          </w:tcPr>
          <w:p w14:paraId="2FD5C17B" w14:textId="34B4A331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2335</w:t>
            </w:r>
          </w:p>
        </w:tc>
        <w:tc>
          <w:tcPr>
            <w:tcW w:w="893" w:type="dxa"/>
            <w:tcMar>
              <w:left w:w="20" w:type="dxa"/>
              <w:right w:w="20" w:type="dxa"/>
            </w:tcMar>
            <w:vAlign w:val="center"/>
          </w:tcPr>
          <w:p w14:paraId="366C6440" w14:textId="10E56F9D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184264</w:t>
            </w:r>
          </w:p>
        </w:tc>
        <w:tc>
          <w:tcPr>
            <w:tcW w:w="921" w:type="dxa"/>
            <w:tcMar>
              <w:left w:w="20" w:type="dxa"/>
              <w:right w:w="20" w:type="dxa"/>
            </w:tcMar>
            <w:vAlign w:val="center"/>
          </w:tcPr>
          <w:p w14:paraId="774EB98C" w14:textId="4CF78139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16907014</w:t>
            </w:r>
          </w:p>
        </w:tc>
        <w:tc>
          <w:tcPr>
            <w:tcW w:w="1186" w:type="dxa"/>
            <w:tcMar>
              <w:left w:w="20" w:type="dxa"/>
              <w:right w:w="20" w:type="dxa"/>
            </w:tcMar>
            <w:vAlign w:val="center"/>
          </w:tcPr>
          <w:p w14:paraId="223128F2" w14:textId="4E254178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2049217848</w:t>
            </w:r>
            <w:r w:rsidRPr="006C1ABF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6C1ABF">
              <w:rPr>
                <w:color w:val="000000"/>
                <w:sz w:val="21"/>
                <w:szCs w:val="21"/>
              </w:rPr>
              <w:t>4s</w:t>
            </w:r>
            <w:r w:rsidRPr="006C1ABF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740" w:type="dxa"/>
            <w:tcMar>
              <w:left w:w="20" w:type="dxa"/>
              <w:right w:w="20" w:type="dxa"/>
            </w:tcMar>
            <w:vAlign w:val="center"/>
          </w:tcPr>
          <w:p w14:paraId="52FC93C5" w14:textId="064D89AA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rFonts w:hint="eastAsia"/>
                <w:color w:val="000000"/>
                <w:sz w:val="21"/>
                <w:szCs w:val="21"/>
              </w:rPr>
              <w:t>×</w:t>
            </w:r>
          </w:p>
        </w:tc>
        <w:tc>
          <w:tcPr>
            <w:tcW w:w="913" w:type="dxa"/>
            <w:tcMar>
              <w:left w:w="20" w:type="dxa"/>
              <w:right w:w="20" w:type="dxa"/>
            </w:tcMar>
            <w:vAlign w:val="center"/>
          </w:tcPr>
          <w:p w14:paraId="3EBDCDD3" w14:textId="67A6F5E7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</w:t>
            </w:r>
            <w:proofErr w:type="spellStart"/>
            <w:r w:rsidRPr="006C1ABF">
              <w:rPr>
                <w:color w:val="000000"/>
                <w:sz w:val="21"/>
                <w:szCs w:val="21"/>
              </w:rPr>
              <w:t>nlogn</w:t>
            </w:r>
            <w:proofErr w:type="spellEnd"/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987" w:type="dxa"/>
            <w:tcMar>
              <w:left w:w="20" w:type="dxa"/>
              <w:right w:w="20" w:type="dxa"/>
            </w:tcMar>
            <w:vAlign w:val="center"/>
          </w:tcPr>
          <w:p w14:paraId="128DE8A7" w14:textId="0B349323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O(nlog</w:t>
            </w:r>
            <w:r w:rsidRPr="006C1ABF">
              <w:rPr>
                <w:color w:val="000000"/>
                <w:sz w:val="21"/>
                <w:szCs w:val="21"/>
                <w:vertAlign w:val="superscript"/>
              </w:rPr>
              <w:t>2</w:t>
            </w:r>
            <w:r w:rsidRPr="006C1ABF">
              <w:rPr>
                <w:color w:val="000000"/>
                <w:sz w:val="21"/>
                <w:szCs w:val="21"/>
              </w:rPr>
              <w:t>n)</w:t>
            </w:r>
          </w:p>
        </w:tc>
        <w:tc>
          <w:tcPr>
            <w:tcW w:w="960" w:type="dxa"/>
            <w:tcMar>
              <w:left w:w="20" w:type="dxa"/>
              <w:right w:w="20" w:type="dxa"/>
            </w:tcMar>
            <w:vAlign w:val="center"/>
          </w:tcPr>
          <w:p w14:paraId="69230FB4" w14:textId="7AFD4E9F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O(nlog</w:t>
            </w:r>
            <w:r w:rsidRPr="006C1ABF">
              <w:rPr>
                <w:color w:val="000000"/>
                <w:sz w:val="21"/>
                <w:szCs w:val="21"/>
                <w:vertAlign w:val="superscript"/>
              </w:rPr>
              <w:t>2</w:t>
            </w:r>
            <w:r w:rsidRPr="006C1ABF">
              <w:rPr>
                <w:color w:val="000000"/>
                <w:sz w:val="21"/>
                <w:szCs w:val="21"/>
              </w:rPr>
              <w:t>n)</w:t>
            </w:r>
          </w:p>
        </w:tc>
        <w:tc>
          <w:tcPr>
            <w:tcW w:w="1200" w:type="dxa"/>
            <w:tcMar>
              <w:left w:w="20" w:type="dxa"/>
              <w:right w:w="20" w:type="dxa"/>
            </w:tcMar>
            <w:vAlign w:val="center"/>
          </w:tcPr>
          <w:p w14:paraId="011E5FB6" w14:textId="62BE30B5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 w:rsidRPr="006C1ABF">
              <w:rPr>
                <w:color w:val="000000"/>
                <w:sz w:val="21"/>
                <w:szCs w:val="21"/>
              </w:rPr>
              <w:t>O(</w:t>
            </w:r>
            <w:proofErr w:type="gramEnd"/>
            <w:r w:rsidRPr="006C1ABF">
              <w:rPr>
                <w:color w:val="000000"/>
                <w:sz w:val="21"/>
                <w:szCs w:val="21"/>
              </w:rPr>
              <w:t>1)</w:t>
            </w:r>
          </w:p>
        </w:tc>
      </w:tr>
      <w:tr w:rsidR="006C1ABF" w14:paraId="61A08AEC" w14:textId="77777777" w:rsidTr="006C1ABF">
        <w:tc>
          <w:tcPr>
            <w:tcW w:w="1320" w:type="dxa"/>
            <w:tcMar>
              <w:left w:w="20" w:type="dxa"/>
              <w:right w:w="20" w:type="dxa"/>
            </w:tcMar>
            <w:vAlign w:val="center"/>
          </w:tcPr>
          <w:p w14:paraId="12FCE307" w14:textId="355F6ED7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6C1ABF">
              <w:rPr>
                <w:rFonts w:hint="eastAsia"/>
                <w:color w:val="000000"/>
                <w:sz w:val="21"/>
                <w:szCs w:val="21"/>
              </w:rPr>
              <w:t>快速</w:t>
            </w:r>
            <w:proofErr w:type="spellEnd"/>
          </w:p>
        </w:tc>
        <w:tc>
          <w:tcPr>
            <w:tcW w:w="720" w:type="dxa"/>
            <w:tcMar>
              <w:left w:w="20" w:type="dxa"/>
              <w:right w:w="20" w:type="dxa"/>
            </w:tcMar>
            <w:vAlign w:val="center"/>
          </w:tcPr>
          <w:p w14:paraId="0A9E4332" w14:textId="292BF4D7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225</w:t>
            </w:r>
          </w:p>
        </w:tc>
        <w:tc>
          <w:tcPr>
            <w:tcW w:w="893" w:type="dxa"/>
            <w:tcMar>
              <w:left w:w="20" w:type="dxa"/>
              <w:right w:w="20" w:type="dxa"/>
            </w:tcMar>
            <w:vAlign w:val="center"/>
          </w:tcPr>
          <w:p w14:paraId="7484797C" w14:textId="165CA191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3534</w:t>
            </w:r>
          </w:p>
        </w:tc>
        <w:tc>
          <w:tcPr>
            <w:tcW w:w="921" w:type="dxa"/>
            <w:tcMar>
              <w:left w:w="20" w:type="dxa"/>
              <w:right w:w="20" w:type="dxa"/>
            </w:tcMar>
            <w:vAlign w:val="center"/>
          </w:tcPr>
          <w:p w14:paraId="19356F69" w14:textId="7AAEF9C2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42444</w:t>
            </w:r>
          </w:p>
        </w:tc>
        <w:tc>
          <w:tcPr>
            <w:tcW w:w="1186" w:type="dxa"/>
            <w:tcMar>
              <w:left w:w="20" w:type="dxa"/>
              <w:right w:w="20" w:type="dxa"/>
            </w:tcMar>
            <w:vAlign w:val="center"/>
          </w:tcPr>
          <w:p w14:paraId="31FFC146" w14:textId="25B08FA0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437738</w:t>
            </w:r>
            <w:r w:rsidRPr="006C1ABF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6C1ABF">
              <w:rPr>
                <w:color w:val="000000"/>
                <w:sz w:val="21"/>
                <w:szCs w:val="21"/>
              </w:rPr>
              <w:t>0s</w:t>
            </w:r>
            <w:r w:rsidRPr="006C1ABF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740" w:type="dxa"/>
            <w:tcMar>
              <w:left w:w="20" w:type="dxa"/>
              <w:right w:w="20" w:type="dxa"/>
            </w:tcMar>
            <w:vAlign w:val="center"/>
          </w:tcPr>
          <w:p w14:paraId="3BA661C3" w14:textId="0182A241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rFonts w:hint="eastAsia"/>
                <w:color w:val="000000"/>
                <w:sz w:val="21"/>
                <w:szCs w:val="21"/>
              </w:rPr>
              <w:t>×</w:t>
            </w:r>
          </w:p>
        </w:tc>
        <w:tc>
          <w:tcPr>
            <w:tcW w:w="913" w:type="dxa"/>
            <w:tcMar>
              <w:left w:w="20" w:type="dxa"/>
              <w:right w:w="20" w:type="dxa"/>
            </w:tcMar>
            <w:vAlign w:val="center"/>
          </w:tcPr>
          <w:p w14:paraId="79014CAE" w14:textId="0B9742C7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</w:t>
            </w:r>
            <w:proofErr w:type="spellStart"/>
            <w:r w:rsidRPr="006C1ABF">
              <w:rPr>
                <w:color w:val="000000"/>
                <w:sz w:val="21"/>
                <w:szCs w:val="21"/>
              </w:rPr>
              <w:t>nlogn</w:t>
            </w:r>
            <w:proofErr w:type="spellEnd"/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987" w:type="dxa"/>
            <w:tcMar>
              <w:left w:w="20" w:type="dxa"/>
              <w:right w:w="20" w:type="dxa"/>
            </w:tcMar>
            <w:vAlign w:val="center"/>
          </w:tcPr>
          <w:p w14:paraId="41E79D0E" w14:textId="44E97162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</w:t>
            </w:r>
            <w:proofErr w:type="spellStart"/>
            <w:r w:rsidRPr="006C1ABF">
              <w:rPr>
                <w:color w:val="000000"/>
                <w:sz w:val="21"/>
                <w:szCs w:val="21"/>
              </w:rPr>
              <w:t>nlogn</w:t>
            </w:r>
            <w:proofErr w:type="spellEnd"/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960" w:type="dxa"/>
            <w:tcMar>
              <w:left w:w="20" w:type="dxa"/>
              <w:right w:w="20" w:type="dxa"/>
            </w:tcMar>
            <w:vAlign w:val="center"/>
          </w:tcPr>
          <w:p w14:paraId="6D810703" w14:textId="4AAF9E92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O(n</w:t>
            </w:r>
            <w:r w:rsidRPr="006C1ABF">
              <w:rPr>
                <w:color w:val="000000"/>
                <w:sz w:val="21"/>
                <w:szCs w:val="21"/>
                <w:vertAlign w:val="superscript"/>
              </w:rPr>
              <w:t>2</w:t>
            </w:r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1200" w:type="dxa"/>
            <w:tcMar>
              <w:left w:w="20" w:type="dxa"/>
              <w:right w:w="20" w:type="dxa"/>
            </w:tcMar>
            <w:vAlign w:val="center"/>
          </w:tcPr>
          <w:p w14:paraId="09F6F1A2" w14:textId="4E6320A7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</w:t>
            </w:r>
            <w:proofErr w:type="spellStart"/>
            <w:r w:rsidRPr="006C1ABF">
              <w:rPr>
                <w:color w:val="000000"/>
                <w:sz w:val="21"/>
                <w:szCs w:val="21"/>
              </w:rPr>
              <w:t>nlogn</w:t>
            </w:r>
            <w:proofErr w:type="spellEnd"/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</w:tr>
      <w:tr w:rsidR="006C1ABF" w14:paraId="77379DB8" w14:textId="77777777" w:rsidTr="006C1ABF">
        <w:tc>
          <w:tcPr>
            <w:tcW w:w="1320" w:type="dxa"/>
            <w:tcMar>
              <w:left w:w="20" w:type="dxa"/>
              <w:right w:w="20" w:type="dxa"/>
            </w:tcMar>
            <w:vAlign w:val="center"/>
          </w:tcPr>
          <w:p w14:paraId="66FE6CFA" w14:textId="4BE889CC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rFonts w:hint="eastAsia"/>
                <w:color w:val="000000"/>
                <w:sz w:val="21"/>
                <w:szCs w:val="21"/>
              </w:rPr>
              <w:t>堆</w:t>
            </w:r>
          </w:p>
        </w:tc>
        <w:tc>
          <w:tcPr>
            <w:tcW w:w="720" w:type="dxa"/>
            <w:tcMar>
              <w:left w:w="20" w:type="dxa"/>
              <w:right w:w="20" w:type="dxa"/>
            </w:tcMar>
            <w:vAlign w:val="center"/>
          </w:tcPr>
          <w:p w14:paraId="49A7AC94" w14:textId="32FB3CDD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624</w:t>
            </w:r>
          </w:p>
        </w:tc>
        <w:tc>
          <w:tcPr>
            <w:tcW w:w="893" w:type="dxa"/>
            <w:tcMar>
              <w:left w:w="20" w:type="dxa"/>
              <w:right w:w="20" w:type="dxa"/>
            </w:tcMar>
            <w:vAlign w:val="center"/>
          </w:tcPr>
          <w:p w14:paraId="409489F9" w14:textId="6B5AB762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9618</w:t>
            </w:r>
          </w:p>
        </w:tc>
        <w:tc>
          <w:tcPr>
            <w:tcW w:w="921" w:type="dxa"/>
            <w:tcMar>
              <w:left w:w="20" w:type="dxa"/>
              <w:right w:w="20" w:type="dxa"/>
            </w:tcMar>
            <w:vAlign w:val="center"/>
          </w:tcPr>
          <w:p w14:paraId="1D7DF7FD" w14:textId="123A2749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129348</w:t>
            </w:r>
          </w:p>
        </w:tc>
        <w:tc>
          <w:tcPr>
            <w:tcW w:w="1186" w:type="dxa"/>
            <w:tcMar>
              <w:left w:w="20" w:type="dxa"/>
              <w:right w:w="20" w:type="dxa"/>
            </w:tcMar>
            <w:vAlign w:val="center"/>
          </w:tcPr>
          <w:p w14:paraId="049F7949" w14:textId="5C01D896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1626692</w:t>
            </w:r>
            <w:r w:rsidRPr="006C1ABF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6C1ABF">
              <w:rPr>
                <w:color w:val="000000"/>
                <w:sz w:val="21"/>
                <w:szCs w:val="21"/>
              </w:rPr>
              <w:t>0s</w:t>
            </w:r>
            <w:r w:rsidRPr="006C1ABF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740" w:type="dxa"/>
            <w:tcMar>
              <w:left w:w="20" w:type="dxa"/>
              <w:right w:w="20" w:type="dxa"/>
            </w:tcMar>
            <w:vAlign w:val="center"/>
          </w:tcPr>
          <w:p w14:paraId="74FC86DC" w14:textId="4DDECDC1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rFonts w:hint="eastAsia"/>
                <w:color w:val="000000"/>
                <w:sz w:val="21"/>
                <w:szCs w:val="21"/>
              </w:rPr>
              <w:t>×</w:t>
            </w:r>
          </w:p>
        </w:tc>
        <w:tc>
          <w:tcPr>
            <w:tcW w:w="913" w:type="dxa"/>
            <w:tcMar>
              <w:left w:w="20" w:type="dxa"/>
              <w:right w:w="20" w:type="dxa"/>
            </w:tcMar>
            <w:vAlign w:val="center"/>
          </w:tcPr>
          <w:p w14:paraId="16CE9F9C" w14:textId="77884817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</w:t>
            </w:r>
            <w:proofErr w:type="spellStart"/>
            <w:r w:rsidRPr="006C1ABF">
              <w:rPr>
                <w:color w:val="000000"/>
                <w:sz w:val="21"/>
                <w:szCs w:val="21"/>
              </w:rPr>
              <w:t>nlogn</w:t>
            </w:r>
            <w:proofErr w:type="spellEnd"/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987" w:type="dxa"/>
            <w:tcMar>
              <w:left w:w="20" w:type="dxa"/>
              <w:right w:w="20" w:type="dxa"/>
            </w:tcMar>
            <w:vAlign w:val="center"/>
          </w:tcPr>
          <w:p w14:paraId="0FCDD68D" w14:textId="42429889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</w:t>
            </w:r>
            <w:proofErr w:type="spellStart"/>
            <w:r w:rsidRPr="006C1ABF">
              <w:rPr>
                <w:color w:val="000000"/>
                <w:sz w:val="21"/>
                <w:szCs w:val="21"/>
              </w:rPr>
              <w:t>nlogn</w:t>
            </w:r>
            <w:proofErr w:type="spellEnd"/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960" w:type="dxa"/>
            <w:tcMar>
              <w:left w:w="20" w:type="dxa"/>
              <w:right w:w="20" w:type="dxa"/>
            </w:tcMar>
            <w:vAlign w:val="center"/>
          </w:tcPr>
          <w:p w14:paraId="66AC9F82" w14:textId="0FE2951E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</w:t>
            </w:r>
            <w:proofErr w:type="spellStart"/>
            <w:r w:rsidRPr="006C1ABF">
              <w:rPr>
                <w:color w:val="000000"/>
                <w:sz w:val="21"/>
                <w:szCs w:val="21"/>
              </w:rPr>
              <w:t>nlogn</w:t>
            </w:r>
            <w:proofErr w:type="spellEnd"/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1200" w:type="dxa"/>
            <w:tcMar>
              <w:left w:w="20" w:type="dxa"/>
              <w:right w:w="20" w:type="dxa"/>
            </w:tcMar>
            <w:vAlign w:val="center"/>
          </w:tcPr>
          <w:p w14:paraId="07703897" w14:textId="027F4F1B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 w:rsidRPr="006C1ABF">
              <w:rPr>
                <w:color w:val="000000"/>
                <w:sz w:val="21"/>
                <w:szCs w:val="21"/>
              </w:rPr>
              <w:t>O(</w:t>
            </w:r>
            <w:proofErr w:type="gramEnd"/>
            <w:r w:rsidRPr="006C1ABF">
              <w:rPr>
                <w:color w:val="000000"/>
                <w:sz w:val="21"/>
                <w:szCs w:val="21"/>
              </w:rPr>
              <w:t>1)</w:t>
            </w:r>
          </w:p>
        </w:tc>
      </w:tr>
      <w:tr w:rsidR="006C1ABF" w14:paraId="33479DDD" w14:textId="77777777" w:rsidTr="006C1ABF">
        <w:tc>
          <w:tcPr>
            <w:tcW w:w="1320" w:type="dxa"/>
            <w:tcMar>
              <w:left w:w="20" w:type="dxa"/>
              <w:right w:w="20" w:type="dxa"/>
            </w:tcMar>
            <w:vAlign w:val="center"/>
          </w:tcPr>
          <w:p w14:paraId="3F73AC4C" w14:textId="690A82EB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6C1ABF">
              <w:rPr>
                <w:rFonts w:hint="eastAsia"/>
                <w:color w:val="000000"/>
                <w:sz w:val="21"/>
                <w:szCs w:val="21"/>
              </w:rPr>
              <w:t>归并</w:t>
            </w:r>
            <w:proofErr w:type="spellEnd"/>
          </w:p>
        </w:tc>
        <w:tc>
          <w:tcPr>
            <w:tcW w:w="720" w:type="dxa"/>
            <w:tcMar>
              <w:left w:w="20" w:type="dxa"/>
              <w:right w:w="20" w:type="dxa"/>
            </w:tcMar>
            <w:vAlign w:val="center"/>
          </w:tcPr>
          <w:p w14:paraId="53A5B64D" w14:textId="534D4F7C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672</w:t>
            </w:r>
          </w:p>
        </w:tc>
        <w:tc>
          <w:tcPr>
            <w:tcW w:w="893" w:type="dxa"/>
            <w:tcMar>
              <w:left w:w="20" w:type="dxa"/>
              <w:right w:w="20" w:type="dxa"/>
            </w:tcMar>
            <w:vAlign w:val="center"/>
          </w:tcPr>
          <w:p w14:paraId="174F87E2" w14:textId="57EF17EB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9976</w:t>
            </w:r>
          </w:p>
        </w:tc>
        <w:tc>
          <w:tcPr>
            <w:tcW w:w="921" w:type="dxa"/>
            <w:tcMar>
              <w:left w:w="20" w:type="dxa"/>
              <w:right w:w="20" w:type="dxa"/>
            </w:tcMar>
            <w:vAlign w:val="center"/>
          </w:tcPr>
          <w:p w14:paraId="611CAFC2" w14:textId="0A758457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133616</w:t>
            </w:r>
          </w:p>
        </w:tc>
        <w:tc>
          <w:tcPr>
            <w:tcW w:w="1186" w:type="dxa"/>
            <w:tcMar>
              <w:left w:w="20" w:type="dxa"/>
              <w:right w:w="20" w:type="dxa"/>
            </w:tcMar>
            <w:vAlign w:val="center"/>
          </w:tcPr>
          <w:p w14:paraId="248F8A55" w14:textId="5962BBA5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1668928</w:t>
            </w:r>
            <w:r w:rsidRPr="006C1ABF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6C1ABF">
              <w:rPr>
                <w:color w:val="000000"/>
                <w:sz w:val="21"/>
                <w:szCs w:val="21"/>
              </w:rPr>
              <w:t>0s</w:t>
            </w:r>
            <w:r w:rsidRPr="006C1ABF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740" w:type="dxa"/>
            <w:tcMar>
              <w:left w:w="20" w:type="dxa"/>
              <w:right w:w="20" w:type="dxa"/>
            </w:tcMar>
            <w:vAlign w:val="center"/>
          </w:tcPr>
          <w:p w14:paraId="31BAA517" w14:textId="3BC59211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rFonts w:hint="eastAsia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913" w:type="dxa"/>
            <w:tcMar>
              <w:left w:w="20" w:type="dxa"/>
              <w:right w:w="20" w:type="dxa"/>
            </w:tcMar>
            <w:vAlign w:val="center"/>
          </w:tcPr>
          <w:p w14:paraId="605C1E66" w14:textId="258169F3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</w:t>
            </w:r>
            <w:proofErr w:type="spellStart"/>
            <w:r w:rsidRPr="006C1ABF">
              <w:rPr>
                <w:color w:val="000000"/>
                <w:sz w:val="21"/>
                <w:szCs w:val="21"/>
              </w:rPr>
              <w:t>nlogn</w:t>
            </w:r>
            <w:proofErr w:type="spellEnd"/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987" w:type="dxa"/>
            <w:tcMar>
              <w:left w:w="20" w:type="dxa"/>
              <w:right w:w="20" w:type="dxa"/>
            </w:tcMar>
            <w:vAlign w:val="center"/>
          </w:tcPr>
          <w:p w14:paraId="49070DFD" w14:textId="70CA4599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</w:t>
            </w:r>
            <w:proofErr w:type="spellStart"/>
            <w:r w:rsidRPr="006C1ABF">
              <w:rPr>
                <w:color w:val="000000"/>
                <w:sz w:val="21"/>
                <w:szCs w:val="21"/>
              </w:rPr>
              <w:t>nlogn</w:t>
            </w:r>
            <w:proofErr w:type="spellEnd"/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960" w:type="dxa"/>
            <w:tcMar>
              <w:left w:w="20" w:type="dxa"/>
              <w:right w:w="20" w:type="dxa"/>
            </w:tcMar>
            <w:vAlign w:val="center"/>
          </w:tcPr>
          <w:p w14:paraId="2EB08212" w14:textId="1ADCF2E0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</w:t>
            </w:r>
            <w:proofErr w:type="spellStart"/>
            <w:r w:rsidRPr="006C1ABF">
              <w:rPr>
                <w:color w:val="000000"/>
                <w:sz w:val="21"/>
                <w:szCs w:val="21"/>
              </w:rPr>
              <w:t>nlogn</w:t>
            </w:r>
            <w:proofErr w:type="spellEnd"/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1200" w:type="dxa"/>
            <w:tcMar>
              <w:left w:w="20" w:type="dxa"/>
              <w:right w:w="20" w:type="dxa"/>
            </w:tcMar>
            <w:vAlign w:val="center"/>
          </w:tcPr>
          <w:p w14:paraId="447ABA3D" w14:textId="295E2B42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O(n)</w:t>
            </w:r>
          </w:p>
        </w:tc>
      </w:tr>
      <w:tr w:rsidR="006C1ABF" w14:paraId="79BBED3D" w14:textId="77777777" w:rsidTr="006C1ABF">
        <w:tc>
          <w:tcPr>
            <w:tcW w:w="1320" w:type="dxa"/>
            <w:tcMar>
              <w:left w:w="20" w:type="dxa"/>
              <w:right w:w="20" w:type="dxa"/>
            </w:tcMar>
            <w:vAlign w:val="center"/>
          </w:tcPr>
          <w:p w14:paraId="2BAA83C5" w14:textId="1CAE3914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6C1ABF">
              <w:rPr>
                <w:rFonts w:hint="eastAsia"/>
                <w:color w:val="000000"/>
                <w:sz w:val="21"/>
                <w:szCs w:val="21"/>
              </w:rPr>
              <w:t>基数</w:t>
            </w:r>
            <w:proofErr w:type="spellEnd"/>
          </w:p>
        </w:tc>
        <w:tc>
          <w:tcPr>
            <w:tcW w:w="720" w:type="dxa"/>
            <w:tcMar>
              <w:left w:w="20" w:type="dxa"/>
              <w:right w:w="20" w:type="dxa"/>
            </w:tcMar>
            <w:vAlign w:val="center"/>
          </w:tcPr>
          <w:p w14:paraId="478DF402" w14:textId="62D06D49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0</w:t>
            </w:r>
          </w:p>
        </w:tc>
        <w:tc>
          <w:tcPr>
            <w:tcW w:w="893" w:type="dxa"/>
            <w:tcMar>
              <w:left w:w="20" w:type="dxa"/>
              <w:right w:w="20" w:type="dxa"/>
            </w:tcMar>
            <w:vAlign w:val="center"/>
          </w:tcPr>
          <w:p w14:paraId="2BD6C998" w14:textId="70FD6C1F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0</w:t>
            </w:r>
          </w:p>
        </w:tc>
        <w:tc>
          <w:tcPr>
            <w:tcW w:w="921" w:type="dxa"/>
            <w:tcMar>
              <w:left w:w="20" w:type="dxa"/>
              <w:right w:w="20" w:type="dxa"/>
            </w:tcMar>
            <w:vAlign w:val="center"/>
          </w:tcPr>
          <w:p w14:paraId="6A009007" w14:textId="4529E2F6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0</w:t>
            </w:r>
          </w:p>
        </w:tc>
        <w:tc>
          <w:tcPr>
            <w:tcW w:w="1186" w:type="dxa"/>
            <w:tcMar>
              <w:left w:w="20" w:type="dxa"/>
              <w:right w:w="20" w:type="dxa"/>
            </w:tcMar>
            <w:vAlign w:val="center"/>
          </w:tcPr>
          <w:p w14:paraId="32A24525" w14:textId="72F4E163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0</w:t>
            </w:r>
          </w:p>
        </w:tc>
        <w:tc>
          <w:tcPr>
            <w:tcW w:w="740" w:type="dxa"/>
            <w:tcMar>
              <w:left w:w="20" w:type="dxa"/>
              <w:right w:w="20" w:type="dxa"/>
            </w:tcMar>
            <w:vAlign w:val="center"/>
          </w:tcPr>
          <w:p w14:paraId="164365CD" w14:textId="377793FE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rFonts w:hint="eastAsia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913" w:type="dxa"/>
            <w:tcMar>
              <w:left w:w="20" w:type="dxa"/>
              <w:right w:w="20" w:type="dxa"/>
            </w:tcMar>
            <w:vAlign w:val="center"/>
          </w:tcPr>
          <w:p w14:paraId="32A51648" w14:textId="01754906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</w:t>
            </w:r>
            <w:proofErr w:type="spellStart"/>
            <w:r w:rsidRPr="006C1ABF">
              <w:rPr>
                <w:color w:val="000000"/>
                <w:sz w:val="21"/>
                <w:szCs w:val="21"/>
              </w:rPr>
              <w:t>nk</w:t>
            </w:r>
            <w:proofErr w:type="spellEnd"/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987" w:type="dxa"/>
            <w:tcMar>
              <w:left w:w="20" w:type="dxa"/>
              <w:right w:w="20" w:type="dxa"/>
            </w:tcMar>
            <w:vAlign w:val="center"/>
          </w:tcPr>
          <w:p w14:paraId="02549377" w14:textId="0B7F252D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</w:t>
            </w:r>
            <w:proofErr w:type="spellStart"/>
            <w:r w:rsidRPr="006C1ABF">
              <w:rPr>
                <w:color w:val="000000"/>
                <w:sz w:val="21"/>
                <w:szCs w:val="21"/>
              </w:rPr>
              <w:t>nk</w:t>
            </w:r>
            <w:proofErr w:type="spellEnd"/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960" w:type="dxa"/>
            <w:tcMar>
              <w:left w:w="20" w:type="dxa"/>
              <w:right w:w="20" w:type="dxa"/>
            </w:tcMar>
            <w:vAlign w:val="center"/>
          </w:tcPr>
          <w:p w14:paraId="01A9DE67" w14:textId="27C1F974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</w:t>
            </w:r>
            <w:proofErr w:type="spellStart"/>
            <w:r w:rsidRPr="006C1ABF">
              <w:rPr>
                <w:color w:val="000000"/>
                <w:sz w:val="21"/>
                <w:szCs w:val="21"/>
              </w:rPr>
              <w:t>nk</w:t>
            </w:r>
            <w:proofErr w:type="spellEnd"/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1200" w:type="dxa"/>
            <w:tcMar>
              <w:left w:w="20" w:type="dxa"/>
              <w:right w:w="20" w:type="dxa"/>
            </w:tcMar>
            <w:vAlign w:val="center"/>
          </w:tcPr>
          <w:p w14:paraId="6CC5C24D" w14:textId="578BAEC5" w:rsidR="006C1ABF" w:rsidRPr="006C1ABF" w:rsidRDefault="006C1ABF" w:rsidP="006C1ABF">
            <w:pPr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 w:rsidRPr="006C1ABF">
              <w:rPr>
                <w:color w:val="000000"/>
                <w:sz w:val="21"/>
                <w:szCs w:val="21"/>
              </w:rPr>
              <w:t>O(</w:t>
            </w:r>
            <w:proofErr w:type="spellStart"/>
            <w:r w:rsidRPr="006C1ABF">
              <w:rPr>
                <w:color w:val="000000"/>
                <w:sz w:val="21"/>
                <w:szCs w:val="21"/>
              </w:rPr>
              <w:t>n+k</w:t>
            </w:r>
            <w:proofErr w:type="spellEnd"/>
            <w:r w:rsidRPr="006C1ABF">
              <w:rPr>
                <w:color w:val="000000"/>
                <w:sz w:val="21"/>
                <w:szCs w:val="21"/>
              </w:rPr>
              <w:t>)</w:t>
            </w:r>
          </w:p>
        </w:tc>
      </w:tr>
    </w:tbl>
    <w:p w14:paraId="04DEE6AF" w14:textId="53887899" w:rsidR="006C1ABF" w:rsidRDefault="006C1ABF" w:rsidP="00D94E77">
      <w:pPr>
        <w:ind w:firstLineChars="0" w:firstLine="0"/>
        <w:rPr>
          <w:lang w:eastAsia="zh-CN"/>
        </w:rPr>
      </w:pPr>
    </w:p>
    <w:p w14:paraId="658F6267" w14:textId="11388B4E" w:rsidR="00395631" w:rsidRDefault="00E6073E" w:rsidP="006F5944">
      <w:pPr>
        <w:pStyle w:val="2"/>
        <w:spacing w:before="120"/>
      </w:pPr>
      <w:bookmarkStart w:id="20" w:name="_Toc122645400"/>
      <w:r>
        <w:rPr>
          <w:rFonts w:hint="eastAsia"/>
        </w:rPr>
        <w:t>3</w:t>
      </w:r>
      <w:r>
        <w:t>.</w:t>
      </w:r>
      <w:r w:rsidR="005851B5">
        <w:t>2</w:t>
      </w:r>
      <w:r>
        <w:t xml:space="preserve"> </w:t>
      </w:r>
      <w:r w:rsidR="00D94E77">
        <w:rPr>
          <w:rFonts w:hint="eastAsia"/>
        </w:rPr>
        <w:t>冒泡排序</w:t>
      </w:r>
      <w:bookmarkEnd w:id="20"/>
    </w:p>
    <w:p w14:paraId="61A2AA49" w14:textId="0E7E2C0B" w:rsidR="006F5944" w:rsidRDefault="006F5944" w:rsidP="006F5944">
      <w:pPr>
        <w:pStyle w:val="3"/>
        <w:spacing w:before="120"/>
      </w:pPr>
      <w:bookmarkStart w:id="21" w:name="_Toc122645401"/>
      <w:r>
        <w:rPr>
          <w:rFonts w:hint="eastAsia"/>
        </w:rPr>
        <w:t>3</w:t>
      </w:r>
      <w:r>
        <w:t>.</w:t>
      </w:r>
      <w:r w:rsidR="005851B5">
        <w:t>2</w:t>
      </w:r>
      <w:r>
        <w:t>.1</w:t>
      </w:r>
      <w:r>
        <w:rPr>
          <w:rFonts w:hint="eastAsia"/>
        </w:rPr>
        <w:t xml:space="preserve"> </w:t>
      </w:r>
      <w:r w:rsidR="00D94E77">
        <w:rPr>
          <w:rFonts w:hint="eastAsia"/>
        </w:rPr>
        <w:t>排序方法</w:t>
      </w:r>
      <w:bookmarkEnd w:id="21"/>
    </w:p>
    <w:p w14:paraId="5CD66B8E" w14:textId="48265E8B" w:rsidR="00D94E77" w:rsidRDefault="00D94E77" w:rsidP="006F5944">
      <w:pPr>
        <w:rPr>
          <w:lang w:eastAsia="zh-CN"/>
        </w:rPr>
      </w:pPr>
      <w:r>
        <w:rPr>
          <w:rFonts w:hint="eastAsia"/>
          <w:lang w:eastAsia="zh-CN"/>
        </w:rPr>
        <w:t>设数组中全体数据量为</w:t>
      </w:r>
      <w:r>
        <w:rPr>
          <w:rFonts w:hint="eastAsia"/>
          <w:lang w:eastAsia="zh-CN"/>
        </w:rPr>
        <w:t>length</w:t>
      </w:r>
    </w:p>
    <w:p w14:paraId="6333C2A7" w14:textId="79F80F8B" w:rsidR="008C69A9" w:rsidRDefault="00D94E77" w:rsidP="006F5944">
      <w:pPr>
        <w:rPr>
          <w:lang w:eastAsia="zh-CN"/>
        </w:rPr>
      </w:pPr>
      <w:r>
        <w:rPr>
          <w:rFonts w:hint="eastAsia"/>
          <w:lang w:eastAsia="zh-CN"/>
        </w:rPr>
        <w:t>一共排序</w:t>
      </w:r>
      <w:r>
        <w:rPr>
          <w:rFonts w:hint="eastAsia"/>
          <w:lang w:eastAsia="zh-CN"/>
        </w:rPr>
        <w:t>length</w:t>
      </w:r>
      <w:r>
        <w:rPr>
          <w:rFonts w:hint="eastAsia"/>
          <w:lang w:eastAsia="zh-CN"/>
        </w:rPr>
        <w:t>趟，第</w:t>
      </w:r>
      <w:proofErr w:type="spellStart"/>
      <w:r>
        <w:rPr>
          <w:rFonts w:hint="eastAsia"/>
          <w:lang w:eastAsia="zh-CN"/>
        </w:rPr>
        <w:t>i</w:t>
      </w:r>
      <w:proofErr w:type="spellEnd"/>
      <w:proofErr w:type="gramStart"/>
      <w:r>
        <w:rPr>
          <w:rFonts w:hint="eastAsia"/>
          <w:lang w:eastAsia="zh-CN"/>
        </w:rPr>
        <w:t>趟对</w:t>
      </w:r>
      <w:proofErr w:type="gramEnd"/>
      <w:r>
        <w:rPr>
          <w:rFonts w:hint="eastAsia"/>
          <w:lang w:eastAsia="zh-CN"/>
        </w:rPr>
        <w:t>0</w:t>
      </w:r>
      <w:r>
        <w:rPr>
          <w:lang w:eastAsia="zh-CN"/>
        </w:rPr>
        <w:t>-</w:t>
      </w:r>
      <w:r>
        <w:rPr>
          <w:rFonts w:hint="eastAsia"/>
          <w:lang w:eastAsia="zh-CN"/>
        </w:rPr>
        <w:t>length</w:t>
      </w:r>
      <w:r>
        <w:rPr>
          <w:lang w:eastAsia="zh-CN"/>
        </w:rPr>
        <w:t>-1-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进行逐个比较，若前一项比后一项大，则交换。如此做法使得每一趟排序后在末尾放置了当前排序数组内最大的值，重复操作即可获得从小到大排序的数组。</w:t>
      </w:r>
    </w:p>
    <w:p w14:paraId="3C794E84" w14:textId="690AF45E" w:rsidR="00D94E77" w:rsidRPr="005851B5" w:rsidRDefault="005851B5" w:rsidP="006F5944">
      <w:pPr>
        <w:rPr>
          <w:lang w:eastAsia="zh-CN"/>
        </w:rPr>
      </w:pPr>
      <w:r>
        <w:rPr>
          <w:rFonts w:hint="eastAsia"/>
          <w:lang w:eastAsia="zh-CN"/>
        </w:rPr>
        <w:t>冒泡排序的优点在于简单直观且稳定，是最易于编写代码的排序算法之一，而且其空间复杂度仅为</w:t>
      </w:r>
      <w:r>
        <w:rPr>
          <w:rFonts w:hint="eastAsia"/>
          <w:lang w:eastAsia="zh-CN"/>
        </w:rPr>
        <w:t>O</w:t>
      </w:r>
      <w:r>
        <w:rPr>
          <w:lang w:eastAsia="zh-CN"/>
        </w:rPr>
        <w:t>(1)</w:t>
      </w:r>
      <w:r>
        <w:rPr>
          <w:rFonts w:hint="eastAsia"/>
          <w:lang w:eastAsia="zh-CN"/>
        </w:rPr>
        <w:t>，开销较小。但缺点是时间效率较低，平均时间复杂度达到</w:t>
      </w:r>
      <w:r>
        <w:rPr>
          <w:rFonts w:hint="eastAsia"/>
          <w:lang w:eastAsia="zh-CN"/>
        </w:rPr>
        <w:t>O</w:t>
      </w:r>
      <w:r>
        <w:rPr>
          <w:lang w:eastAsia="zh-CN"/>
        </w:rPr>
        <w:t>(n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)</w:t>
      </w:r>
    </w:p>
    <w:p w14:paraId="688F7AB1" w14:textId="1C6895AD" w:rsidR="00F00434" w:rsidRDefault="006F5944" w:rsidP="00D734AE">
      <w:pPr>
        <w:pStyle w:val="3"/>
        <w:spacing w:before="120"/>
      </w:pPr>
      <w:bookmarkStart w:id="22" w:name="_Toc122645402"/>
      <w:r>
        <w:t>3.</w:t>
      </w:r>
      <w:r w:rsidR="005851B5">
        <w:t>2</w:t>
      </w:r>
      <w:r>
        <w:t xml:space="preserve">.2 </w:t>
      </w:r>
      <w:r>
        <w:rPr>
          <w:rFonts w:hint="eastAsia"/>
        </w:rPr>
        <w:t>核心代码</w:t>
      </w:r>
      <w:bookmarkEnd w:id="22"/>
    </w:p>
    <w:p w14:paraId="40442302" w14:textId="77777777" w:rsidR="00D94E77" w:rsidRDefault="00C049AC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D94E77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 w:rsidR="00D94E7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 w:rsidR="00D94E77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 w:rsidR="00D94E7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="00D94E7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="00D94E7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 w:rsidR="00D94E7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="00D94E7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length; </w:t>
      </w:r>
      <w:proofErr w:type="spellStart"/>
      <w:r w:rsidR="00D94E7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 w:rsidR="00D94E7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10FFCFB5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40D00D46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0; j &lt; length - 1 -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089A0AF4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8A2E1EC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(data[j] &gt;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data[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 + 1])</w:t>
      </w:r>
    </w:p>
    <w:p w14:paraId="189A368E" w14:textId="4CBF08FB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F2B9ED4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data[j];</w:t>
      </w:r>
    </w:p>
    <w:p w14:paraId="77792286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data[j]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data[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 + 1];</w:t>
      </w:r>
    </w:p>
    <w:p w14:paraId="7D2E6417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data[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j + 1]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7C2B878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42BC603" w14:textId="77777777" w:rsidR="00D94E77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3227824" w14:textId="57C8682A" w:rsidR="00D734AE" w:rsidRDefault="00D94E77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E50EB13" w14:textId="6A078F6B" w:rsidR="00D94E77" w:rsidRPr="005851B5" w:rsidRDefault="005851B5" w:rsidP="005851B5">
      <w:pPr>
        <w:pStyle w:val="2"/>
        <w:spacing w:before="120"/>
      </w:pPr>
      <w:bookmarkStart w:id="23" w:name="_Toc122645403"/>
      <w:r w:rsidRPr="005851B5">
        <w:rPr>
          <w:rFonts w:hint="eastAsia"/>
        </w:rPr>
        <w:t>3</w:t>
      </w:r>
      <w:r w:rsidRPr="005851B5">
        <w:t>.3</w:t>
      </w:r>
      <w:r w:rsidRPr="005851B5">
        <w:rPr>
          <w:rFonts w:hint="eastAsia"/>
        </w:rPr>
        <w:t>选择排序</w:t>
      </w:r>
      <w:bookmarkEnd w:id="23"/>
    </w:p>
    <w:p w14:paraId="3F15E4C5" w14:textId="570FF4B8" w:rsidR="005851B5" w:rsidRDefault="005851B5" w:rsidP="005851B5">
      <w:pPr>
        <w:pStyle w:val="3"/>
        <w:spacing w:before="120"/>
      </w:pPr>
      <w:bookmarkStart w:id="24" w:name="_Toc122645404"/>
      <w:r w:rsidRPr="005851B5">
        <w:rPr>
          <w:rFonts w:hint="eastAsia"/>
        </w:rPr>
        <w:t>3</w:t>
      </w:r>
      <w:r w:rsidRPr="005851B5">
        <w:t xml:space="preserve">.3.1 </w:t>
      </w:r>
      <w:r w:rsidRPr="005851B5">
        <w:rPr>
          <w:rFonts w:hint="eastAsia"/>
        </w:rPr>
        <w:t>排序方法</w:t>
      </w:r>
      <w:bookmarkEnd w:id="24"/>
    </w:p>
    <w:p w14:paraId="1A2C29B6" w14:textId="5A555AD1" w:rsidR="005851B5" w:rsidRDefault="00987749" w:rsidP="005851B5">
      <w:pPr>
        <w:rPr>
          <w:lang w:eastAsia="zh-CN"/>
        </w:rPr>
      </w:pPr>
      <w:r>
        <w:rPr>
          <w:rFonts w:hint="eastAsia"/>
          <w:lang w:eastAsia="zh-CN"/>
        </w:rPr>
        <w:t>选择排序是在待排序数组中遍历一遍寻找到最小值，将最小值放在第一位，再对剩余数组内容重复上述过程，直到整个数组从小到大有序排列为止的排序算法。</w:t>
      </w:r>
    </w:p>
    <w:p w14:paraId="1789F05A" w14:textId="71C5338F" w:rsidR="00987749" w:rsidRPr="00987749" w:rsidRDefault="00987749" w:rsidP="005851B5">
      <w:pPr>
        <w:rPr>
          <w:lang w:eastAsia="zh-CN"/>
        </w:rPr>
      </w:pPr>
      <w:r>
        <w:rPr>
          <w:rFonts w:hint="eastAsia"/>
          <w:lang w:eastAsia="zh-CN"/>
        </w:rPr>
        <w:t>他的比较次数很多，但交换次数约等于数据量。总体来看，选择排序不具有稳定性，它的优点是空间复杂度仅为</w:t>
      </w:r>
      <w:r>
        <w:rPr>
          <w:rFonts w:hint="eastAsia"/>
          <w:lang w:eastAsia="zh-CN"/>
        </w:rPr>
        <w:t>O</w:t>
      </w:r>
      <w:r>
        <w:rPr>
          <w:lang w:eastAsia="zh-CN"/>
        </w:rPr>
        <w:t>(1)</w:t>
      </w:r>
      <w:r>
        <w:rPr>
          <w:rFonts w:hint="eastAsia"/>
          <w:lang w:eastAsia="zh-CN"/>
        </w:rPr>
        <w:t>，缺点是需要不断遍历，时间效率低，在任何情况</w:t>
      </w:r>
      <w:proofErr w:type="gramStart"/>
      <w:r>
        <w:rPr>
          <w:rFonts w:hint="eastAsia"/>
          <w:lang w:eastAsia="zh-CN"/>
        </w:rPr>
        <w:t>下时间</w:t>
      </w:r>
      <w:proofErr w:type="gramEnd"/>
      <w:r>
        <w:rPr>
          <w:rFonts w:hint="eastAsia"/>
          <w:lang w:eastAsia="zh-CN"/>
        </w:rPr>
        <w:t>复杂度都是</w:t>
      </w:r>
      <w:r>
        <w:rPr>
          <w:rFonts w:hint="eastAsia"/>
          <w:lang w:eastAsia="zh-CN"/>
        </w:rPr>
        <w:t>O</w:t>
      </w:r>
      <w:r>
        <w:rPr>
          <w:lang w:eastAsia="zh-CN"/>
        </w:rPr>
        <w:t>(n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3ECF2B7F" w14:textId="23A1C12E" w:rsidR="005851B5" w:rsidRPr="005851B5" w:rsidRDefault="005851B5" w:rsidP="005851B5">
      <w:pPr>
        <w:pStyle w:val="3"/>
        <w:spacing w:before="120"/>
      </w:pPr>
      <w:bookmarkStart w:id="25" w:name="_Toc122645405"/>
      <w:r w:rsidRPr="005851B5">
        <w:rPr>
          <w:rFonts w:hint="eastAsia"/>
        </w:rPr>
        <w:t>3</w:t>
      </w:r>
      <w:r w:rsidRPr="005851B5">
        <w:t xml:space="preserve">.3.2 </w:t>
      </w:r>
      <w:r w:rsidRPr="005851B5">
        <w:rPr>
          <w:rFonts w:hint="eastAsia"/>
        </w:rPr>
        <w:t>核心代码</w:t>
      </w:r>
      <w:bookmarkEnd w:id="25"/>
    </w:p>
    <w:p w14:paraId="44901DFF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length - 1;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67DB8E62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CF24221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minAddress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当前处理位记为最小值</w:t>
      </w:r>
    </w:p>
    <w:p w14:paraId="24DFE7D9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+ 1; j &lt; length;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3CCE2D0D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4CA30E8F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(data[j] &lt; data[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minAddress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</w:t>
      </w:r>
    </w:p>
    <w:p w14:paraId="26725EB0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0CA75E82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minAddress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j;</w:t>
      </w:r>
    </w:p>
    <w:p w14:paraId="0BE1492B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CC0A2FA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5393F0A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minAddress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需要交换</w:t>
      </w:r>
    </w:p>
    <w:p w14:paraId="603443E3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501D52D3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times++;</w:t>
      </w:r>
    </w:p>
    <w:p w14:paraId="0FFF500F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data[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50AEF609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data[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data[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minAddress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6321A603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data[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minAddress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CEAACC4" w14:textId="77777777" w:rsidR="00987749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F7CD8C8" w14:textId="71F28F5A" w:rsidR="005851B5" w:rsidRDefault="00987749" w:rsidP="009877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92D94C4" w14:textId="241EB6CD" w:rsidR="005851B5" w:rsidRPr="005851B5" w:rsidRDefault="005851B5" w:rsidP="005851B5">
      <w:pPr>
        <w:pStyle w:val="2"/>
        <w:spacing w:before="120"/>
      </w:pPr>
      <w:bookmarkStart w:id="26" w:name="_Toc122645406"/>
      <w:r w:rsidRPr="005851B5">
        <w:rPr>
          <w:rFonts w:hint="eastAsia"/>
        </w:rPr>
        <w:lastRenderedPageBreak/>
        <w:t>3</w:t>
      </w:r>
      <w:r w:rsidRPr="005851B5">
        <w:t>.4</w:t>
      </w:r>
      <w:r w:rsidRPr="005851B5">
        <w:rPr>
          <w:rFonts w:hint="eastAsia"/>
        </w:rPr>
        <w:t>插入排序</w:t>
      </w:r>
      <w:bookmarkEnd w:id="26"/>
    </w:p>
    <w:p w14:paraId="54B0E357" w14:textId="4F248999" w:rsidR="005851B5" w:rsidRDefault="005851B5" w:rsidP="005851B5">
      <w:pPr>
        <w:pStyle w:val="3"/>
        <w:spacing w:before="120"/>
      </w:pPr>
      <w:bookmarkStart w:id="27" w:name="_Toc122645407"/>
      <w:r w:rsidRPr="005851B5">
        <w:rPr>
          <w:rFonts w:hint="eastAsia"/>
        </w:rPr>
        <w:t>3</w:t>
      </w:r>
      <w:r w:rsidRPr="005851B5">
        <w:t xml:space="preserve">.4.1 </w:t>
      </w:r>
      <w:r w:rsidRPr="005851B5">
        <w:rPr>
          <w:rFonts w:hint="eastAsia"/>
        </w:rPr>
        <w:t>排序方法</w:t>
      </w:r>
      <w:bookmarkEnd w:id="27"/>
    </w:p>
    <w:p w14:paraId="47BF9842" w14:textId="085DCD9F" w:rsidR="00987749" w:rsidRDefault="00987749" w:rsidP="00987749">
      <w:pPr>
        <w:rPr>
          <w:lang w:eastAsia="zh-CN"/>
        </w:rPr>
      </w:pPr>
      <w:r>
        <w:rPr>
          <w:rFonts w:hint="eastAsia"/>
          <w:lang w:eastAsia="zh-CN"/>
        </w:rPr>
        <w:t>插入排序一般从第一个元素开始，认为该元素已经被排序，然后取出下一个元素，在已经排序的元素序列中从后向前扫描，若该元素大于新元素，将该元素移到下一位置</w:t>
      </w:r>
      <w:r w:rsidR="0066205B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重复</w:t>
      </w:r>
      <w:r w:rsidR="0066205B">
        <w:rPr>
          <w:rFonts w:hint="eastAsia"/>
          <w:lang w:eastAsia="zh-CN"/>
        </w:rPr>
        <w:t>上述步骤</w:t>
      </w:r>
      <w:r>
        <w:rPr>
          <w:rFonts w:hint="eastAsia"/>
          <w:lang w:eastAsia="zh-CN"/>
        </w:rPr>
        <w:t>，直到找到已排序的元素小于或者等于新元素的位置</w:t>
      </w:r>
      <w:r w:rsidR="0066205B">
        <w:rPr>
          <w:rFonts w:hint="eastAsia"/>
          <w:lang w:eastAsia="zh-CN"/>
        </w:rPr>
        <w:t>，即</w:t>
      </w:r>
      <w:r>
        <w:rPr>
          <w:rFonts w:hint="eastAsia"/>
          <w:lang w:eastAsia="zh-CN"/>
        </w:rPr>
        <w:t>将新元素插入到该位置后</w:t>
      </w:r>
      <w:r w:rsidR="0066205B">
        <w:rPr>
          <w:rFonts w:hint="eastAsia"/>
          <w:lang w:eastAsia="zh-CN"/>
        </w:rPr>
        <w:t>。当所有元素都在已排序序列中时，插入排序就完成了。</w:t>
      </w:r>
    </w:p>
    <w:p w14:paraId="11A6105A" w14:textId="615A955C" w:rsidR="0066205B" w:rsidRPr="00987749" w:rsidRDefault="0066205B" w:rsidP="00987749">
      <w:pPr>
        <w:rPr>
          <w:lang w:eastAsia="zh-CN"/>
        </w:rPr>
      </w:pPr>
      <w:r>
        <w:rPr>
          <w:rFonts w:hint="eastAsia"/>
          <w:lang w:eastAsia="zh-CN"/>
        </w:rPr>
        <w:t>插入排序的优点是空间复杂度仅为</w:t>
      </w:r>
      <w:r>
        <w:rPr>
          <w:rFonts w:hint="eastAsia"/>
          <w:lang w:eastAsia="zh-CN"/>
        </w:rPr>
        <w:t>O</w:t>
      </w:r>
      <w:r>
        <w:rPr>
          <w:lang w:eastAsia="zh-CN"/>
        </w:rPr>
        <w:t>(1)</w:t>
      </w:r>
      <w:r>
        <w:rPr>
          <w:rFonts w:hint="eastAsia"/>
          <w:lang w:eastAsia="zh-CN"/>
        </w:rPr>
        <w:t>且具有稳定性，但缺点是时间效率一般，平均时间复杂度为</w:t>
      </w:r>
      <w:r>
        <w:rPr>
          <w:rFonts w:hint="eastAsia"/>
          <w:lang w:eastAsia="zh-CN"/>
        </w:rPr>
        <w:t>O</w:t>
      </w:r>
      <w:r>
        <w:rPr>
          <w:lang w:eastAsia="zh-CN"/>
        </w:rPr>
        <w:t>(n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)</w:t>
      </w:r>
      <w:r>
        <w:rPr>
          <w:rFonts w:hint="eastAsia"/>
          <w:lang w:eastAsia="zh-CN"/>
        </w:rPr>
        <w:t>，并且往往在算法执行过程中要频繁交换元素。</w:t>
      </w:r>
    </w:p>
    <w:p w14:paraId="210E6D07" w14:textId="5D75078A" w:rsidR="005851B5" w:rsidRPr="005851B5" w:rsidRDefault="005851B5" w:rsidP="005851B5">
      <w:pPr>
        <w:pStyle w:val="3"/>
        <w:spacing w:before="120"/>
      </w:pPr>
      <w:bookmarkStart w:id="28" w:name="_Toc122645408"/>
      <w:r w:rsidRPr="005851B5">
        <w:rPr>
          <w:rFonts w:hint="eastAsia"/>
        </w:rPr>
        <w:t>3</w:t>
      </w:r>
      <w:r w:rsidRPr="005851B5">
        <w:t xml:space="preserve">.4.2 </w:t>
      </w:r>
      <w:r w:rsidRPr="005851B5">
        <w:rPr>
          <w:rFonts w:hint="eastAsia"/>
        </w:rPr>
        <w:t>核心代码</w:t>
      </w:r>
      <w:bookmarkEnd w:id="28"/>
    </w:p>
    <w:p w14:paraId="2595956B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length;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7691FB9D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{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第一个元素默认已排序，从第二个元素开始遍历</w:t>
      </w:r>
    </w:p>
    <w:p w14:paraId="596EBCC1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- 1;</w:t>
      </w:r>
    </w:p>
    <w:p w14:paraId="084C28BC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data[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6CC367FF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(; j &gt;= 0; j--)</w:t>
      </w:r>
    </w:p>
    <w:p w14:paraId="1F798837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46B7316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(data[j] &gt;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792AC2F1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{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还需向前找，原位置向后挪</w:t>
      </w:r>
    </w:p>
    <w:p w14:paraId="7885A157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times++;</w:t>
      </w:r>
    </w:p>
    <w:p w14:paraId="398B884F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data[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 + 1] = data[j];</w:t>
      </w:r>
    </w:p>
    <w:p w14:paraId="38F9025C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3DC5E16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78124396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FB7CA46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8D7D823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B8BA889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7CD3FF4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times++;</w:t>
      </w:r>
    </w:p>
    <w:p w14:paraId="681B1F3F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data[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j + 1]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C244F44" w14:textId="738AA926" w:rsidR="005851B5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F28443E" w14:textId="43A0BC0D" w:rsidR="005851B5" w:rsidRPr="005851B5" w:rsidRDefault="005851B5" w:rsidP="005851B5">
      <w:pPr>
        <w:pStyle w:val="2"/>
        <w:spacing w:before="120"/>
      </w:pPr>
      <w:bookmarkStart w:id="29" w:name="_Toc122645409"/>
      <w:r w:rsidRPr="005851B5">
        <w:rPr>
          <w:rFonts w:hint="eastAsia"/>
        </w:rPr>
        <w:t>3</w:t>
      </w:r>
      <w:r w:rsidRPr="005851B5">
        <w:t>.5</w:t>
      </w:r>
      <w:r w:rsidRPr="005851B5">
        <w:rPr>
          <w:rFonts w:hint="eastAsia"/>
        </w:rPr>
        <w:t>希尔排序</w:t>
      </w:r>
      <w:bookmarkEnd w:id="29"/>
    </w:p>
    <w:p w14:paraId="36CED31E" w14:textId="0E600F5D" w:rsidR="005851B5" w:rsidRDefault="005851B5" w:rsidP="005851B5">
      <w:pPr>
        <w:pStyle w:val="3"/>
        <w:spacing w:before="120"/>
      </w:pPr>
      <w:bookmarkStart w:id="30" w:name="_Toc122645410"/>
      <w:r w:rsidRPr="005851B5">
        <w:rPr>
          <w:rFonts w:hint="eastAsia"/>
        </w:rPr>
        <w:t>3</w:t>
      </w:r>
      <w:r w:rsidRPr="005851B5">
        <w:t xml:space="preserve">.5.1 </w:t>
      </w:r>
      <w:r w:rsidRPr="005851B5">
        <w:rPr>
          <w:rFonts w:hint="eastAsia"/>
        </w:rPr>
        <w:t>排序方法</w:t>
      </w:r>
      <w:bookmarkEnd w:id="30"/>
    </w:p>
    <w:p w14:paraId="163A2121" w14:textId="4BBD317A" w:rsidR="0066205B" w:rsidRDefault="0066205B" w:rsidP="0066205B">
      <w:pPr>
        <w:rPr>
          <w:lang w:eastAsia="zh-CN"/>
        </w:rPr>
      </w:pPr>
      <w:r>
        <w:rPr>
          <w:rFonts w:hint="eastAsia"/>
          <w:lang w:eastAsia="zh-CN"/>
        </w:rPr>
        <w:t>希尔排序是对插入排序的一种优化。执行时</w:t>
      </w:r>
      <w:r w:rsidRPr="0066205B">
        <w:rPr>
          <w:rFonts w:hint="eastAsia"/>
          <w:lang w:eastAsia="zh-CN"/>
        </w:rPr>
        <w:t>先将待</w:t>
      </w:r>
      <w:proofErr w:type="gramStart"/>
      <w:r w:rsidRPr="0066205B">
        <w:rPr>
          <w:rFonts w:hint="eastAsia"/>
          <w:lang w:eastAsia="zh-CN"/>
        </w:rPr>
        <w:t>排记录</w:t>
      </w:r>
      <w:proofErr w:type="gramEnd"/>
      <w:r w:rsidRPr="0066205B">
        <w:rPr>
          <w:rFonts w:hint="eastAsia"/>
          <w:lang w:eastAsia="zh-CN"/>
        </w:rPr>
        <w:t>序列分割成为若干子序列分别进行插入排序，</w:t>
      </w:r>
      <w:r>
        <w:rPr>
          <w:rFonts w:hint="eastAsia"/>
          <w:lang w:eastAsia="zh-CN"/>
        </w:rPr>
        <w:t>不断缩短子序列每个元素间隔长度</w:t>
      </w:r>
      <w:r w:rsidRPr="0066205B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直到最后对全体</w:t>
      </w:r>
      <w:r w:rsidRPr="0066205B">
        <w:rPr>
          <w:rFonts w:hint="eastAsia"/>
          <w:lang w:eastAsia="zh-CN"/>
        </w:rPr>
        <w:t>进行一次直接插入排序</w:t>
      </w:r>
      <w:r>
        <w:rPr>
          <w:rFonts w:hint="eastAsia"/>
          <w:lang w:eastAsia="zh-CN"/>
        </w:rPr>
        <w:t>。</w:t>
      </w:r>
    </w:p>
    <w:p w14:paraId="341FF0E2" w14:textId="53110BE8" w:rsidR="0066205B" w:rsidRPr="0066205B" w:rsidRDefault="0066205B" w:rsidP="0066205B">
      <w:pPr>
        <w:rPr>
          <w:lang w:eastAsia="zh-CN"/>
        </w:rPr>
      </w:pPr>
      <w:r>
        <w:rPr>
          <w:rFonts w:hint="eastAsia"/>
          <w:lang w:eastAsia="zh-CN"/>
        </w:rPr>
        <w:lastRenderedPageBreak/>
        <w:t>希尔排序的优点是</w:t>
      </w:r>
      <w:r w:rsidRPr="0066205B">
        <w:rPr>
          <w:rFonts w:hint="eastAsia"/>
          <w:lang w:eastAsia="zh-CN"/>
        </w:rPr>
        <w:t>时间复杂度为</w:t>
      </w:r>
      <w:r w:rsidRPr="0066205B">
        <w:rPr>
          <w:rFonts w:hint="eastAsia"/>
          <w:lang w:eastAsia="zh-CN"/>
        </w:rPr>
        <w:t>O(n log n)</w:t>
      </w:r>
      <w:r>
        <w:rPr>
          <w:rFonts w:hint="eastAsia"/>
          <w:lang w:eastAsia="zh-CN"/>
        </w:rPr>
        <w:t>，效率较高，但缺点是不稳定。</w:t>
      </w:r>
    </w:p>
    <w:p w14:paraId="37860283" w14:textId="0BDB2896" w:rsidR="005851B5" w:rsidRPr="005851B5" w:rsidRDefault="005851B5" w:rsidP="005851B5">
      <w:pPr>
        <w:pStyle w:val="3"/>
        <w:spacing w:before="120"/>
      </w:pPr>
      <w:bookmarkStart w:id="31" w:name="_Toc122645411"/>
      <w:r w:rsidRPr="005851B5">
        <w:rPr>
          <w:rFonts w:hint="eastAsia"/>
        </w:rPr>
        <w:t>3</w:t>
      </w:r>
      <w:r w:rsidRPr="005851B5">
        <w:t xml:space="preserve">.5.2 </w:t>
      </w:r>
      <w:r w:rsidRPr="005851B5">
        <w:rPr>
          <w:rFonts w:hint="eastAsia"/>
        </w:rPr>
        <w:t>核心代码</w:t>
      </w:r>
      <w:bookmarkEnd w:id="31"/>
    </w:p>
    <w:p w14:paraId="4169DF2C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step = length / 2; step &gt; 0; step /= 2)</w:t>
      </w:r>
    </w:p>
    <w:p w14:paraId="15A3640B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3841B14B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step;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length;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+= step)</w:t>
      </w:r>
    </w:p>
    <w:p w14:paraId="4B3B6608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40C62E4D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step;</w:t>
      </w:r>
    </w:p>
    <w:p w14:paraId="0DEB214F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data[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1069854E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(; j &gt;= 0; j-=step)</w:t>
      </w:r>
    </w:p>
    <w:p w14:paraId="3B2BBE41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82E90F1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(data[j] &gt;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4D7B3269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{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还需向前找，原位置向后挪</w:t>
      </w:r>
    </w:p>
    <w:p w14:paraId="0A49BD37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data[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 + step] = data[j];</w:t>
      </w:r>
    </w:p>
    <w:p w14:paraId="49EC9D01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times++;</w:t>
      </w:r>
    </w:p>
    <w:p w14:paraId="155007C8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A474405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5B094EC7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0F2015C4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CEFC223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4F7B2EC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D97EB63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times++;</w:t>
      </w:r>
    </w:p>
    <w:p w14:paraId="282E2549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data[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j + step]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D591FB7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10AA3B0" w14:textId="2F2259D1" w:rsidR="005851B5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2762E83" w14:textId="08BD812F" w:rsidR="005851B5" w:rsidRPr="005851B5" w:rsidRDefault="005851B5" w:rsidP="005851B5">
      <w:pPr>
        <w:pStyle w:val="2"/>
        <w:spacing w:before="120"/>
      </w:pPr>
      <w:bookmarkStart w:id="32" w:name="_Toc122645412"/>
      <w:r w:rsidRPr="005851B5">
        <w:rPr>
          <w:rFonts w:hint="eastAsia"/>
        </w:rPr>
        <w:t>3</w:t>
      </w:r>
      <w:r w:rsidRPr="005851B5">
        <w:t>.6</w:t>
      </w:r>
      <w:r w:rsidRPr="005851B5">
        <w:rPr>
          <w:rFonts w:hint="eastAsia"/>
        </w:rPr>
        <w:t>快速排序</w:t>
      </w:r>
      <w:bookmarkEnd w:id="32"/>
    </w:p>
    <w:p w14:paraId="3AE3576B" w14:textId="5002A8CF" w:rsidR="005851B5" w:rsidRDefault="005851B5" w:rsidP="005851B5">
      <w:pPr>
        <w:pStyle w:val="3"/>
        <w:spacing w:before="120"/>
      </w:pPr>
      <w:bookmarkStart w:id="33" w:name="_Toc122645413"/>
      <w:r w:rsidRPr="005851B5">
        <w:rPr>
          <w:rFonts w:hint="eastAsia"/>
        </w:rPr>
        <w:t>3</w:t>
      </w:r>
      <w:r w:rsidRPr="005851B5">
        <w:t xml:space="preserve">.6.1 </w:t>
      </w:r>
      <w:r w:rsidRPr="005851B5">
        <w:rPr>
          <w:rFonts w:hint="eastAsia"/>
        </w:rPr>
        <w:t>排序方法</w:t>
      </w:r>
      <w:bookmarkEnd w:id="33"/>
    </w:p>
    <w:p w14:paraId="1112EBC3" w14:textId="020F4F6B" w:rsidR="0066205B" w:rsidRDefault="0066205B" w:rsidP="0066205B">
      <w:pPr>
        <w:rPr>
          <w:lang w:eastAsia="zh-CN"/>
        </w:rPr>
      </w:pPr>
      <w:r>
        <w:rPr>
          <w:rFonts w:hint="eastAsia"/>
          <w:lang w:eastAsia="zh-CN"/>
        </w:rPr>
        <w:t>快速排序要</w:t>
      </w:r>
      <w:r w:rsidRPr="0066205B">
        <w:rPr>
          <w:rFonts w:hint="eastAsia"/>
          <w:lang w:eastAsia="zh-CN"/>
        </w:rPr>
        <w:t>从待排序列中任意选取一个</w:t>
      </w:r>
      <w:r>
        <w:rPr>
          <w:rFonts w:hint="eastAsia"/>
          <w:lang w:eastAsia="zh-CN"/>
        </w:rPr>
        <w:t>元素</w:t>
      </w:r>
      <w:r w:rsidRPr="0066205B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一般</w:t>
      </w:r>
      <w:r w:rsidRPr="0066205B">
        <w:rPr>
          <w:rFonts w:hint="eastAsia"/>
          <w:lang w:eastAsia="zh-CN"/>
        </w:rPr>
        <w:t>选取第一个</w:t>
      </w:r>
      <w:r w:rsidRPr="0066205B">
        <w:rPr>
          <w:rFonts w:hint="eastAsia"/>
          <w:lang w:eastAsia="zh-CN"/>
        </w:rPr>
        <w:t>)</w:t>
      </w:r>
      <w:r w:rsidRPr="0066205B">
        <w:rPr>
          <w:rFonts w:hint="eastAsia"/>
          <w:lang w:eastAsia="zh-CN"/>
        </w:rPr>
        <w:t>作为基准值，然后将</w:t>
      </w:r>
      <w:r>
        <w:rPr>
          <w:rFonts w:hint="eastAsia"/>
          <w:lang w:eastAsia="zh-CN"/>
        </w:rPr>
        <w:t>整个数据中</w:t>
      </w:r>
      <w:proofErr w:type="gramStart"/>
      <w:r w:rsidRPr="0066205B">
        <w:rPr>
          <w:rFonts w:hint="eastAsia"/>
          <w:lang w:eastAsia="zh-CN"/>
        </w:rPr>
        <w:t>中</w:t>
      </w:r>
      <w:proofErr w:type="gramEnd"/>
      <w:r w:rsidRPr="0066205B">
        <w:rPr>
          <w:rFonts w:hint="eastAsia"/>
          <w:lang w:eastAsia="zh-CN"/>
        </w:rPr>
        <w:t>关键字比它小的</w:t>
      </w:r>
      <w:r>
        <w:rPr>
          <w:rFonts w:hint="eastAsia"/>
          <w:lang w:eastAsia="zh-CN"/>
        </w:rPr>
        <w:t>元素</w:t>
      </w:r>
      <w:r w:rsidRPr="0066205B">
        <w:rPr>
          <w:rFonts w:hint="eastAsia"/>
          <w:lang w:eastAsia="zh-CN"/>
        </w:rPr>
        <w:t>都安置在它的位置之前，将</w:t>
      </w:r>
      <w:r>
        <w:rPr>
          <w:rFonts w:hint="eastAsia"/>
          <w:lang w:eastAsia="zh-CN"/>
        </w:rPr>
        <w:t>元素</w:t>
      </w:r>
      <w:r w:rsidRPr="0066205B">
        <w:rPr>
          <w:rFonts w:hint="eastAsia"/>
          <w:lang w:eastAsia="zh-CN"/>
        </w:rPr>
        <w:t>中关键字比它大的</w:t>
      </w:r>
      <w:r>
        <w:rPr>
          <w:rFonts w:hint="eastAsia"/>
          <w:lang w:eastAsia="zh-CN"/>
        </w:rPr>
        <w:t>元素</w:t>
      </w:r>
      <w:r w:rsidRPr="0066205B">
        <w:rPr>
          <w:rFonts w:hint="eastAsia"/>
          <w:lang w:eastAsia="zh-CN"/>
        </w:rPr>
        <w:t>都安置在它的位置之后。这样，以该基准值为分界线，将待排序列分成的两个子序列。</w:t>
      </w:r>
      <w:r>
        <w:rPr>
          <w:rFonts w:hint="eastAsia"/>
          <w:lang w:eastAsia="zh-CN"/>
        </w:rPr>
        <w:t>再对两个子序列做同样的操作直到序列近一个元素。</w:t>
      </w:r>
    </w:p>
    <w:p w14:paraId="20665A5F" w14:textId="5C72B1E0" w:rsidR="0066205B" w:rsidRPr="0066205B" w:rsidRDefault="0066205B" w:rsidP="0066205B">
      <w:pPr>
        <w:rPr>
          <w:lang w:eastAsia="zh-CN"/>
        </w:rPr>
      </w:pPr>
      <w:r>
        <w:rPr>
          <w:rFonts w:hint="eastAsia"/>
          <w:lang w:eastAsia="zh-CN"/>
        </w:rPr>
        <w:t>快速排序往往较快，比其他时间复杂度为</w:t>
      </w:r>
      <w:r>
        <w:rPr>
          <w:rFonts w:hint="eastAsia"/>
          <w:lang w:eastAsia="zh-CN"/>
        </w:rPr>
        <w:t>O</w:t>
      </w:r>
      <w:r>
        <w:rPr>
          <w:lang w:eastAsia="zh-CN"/>
        </w:rPr>
        <w:t>(</w:t>
      </w:r>
      <w:proofErr w:type="spellStart"/>
      <w:r>
        <w:rPr>
          <w:lang w:eastAsia="zh-CN"/>
        </w:rPr>
        <w:t>nlogn</w:t>
      </w:r>
      <w:proofErr w:type="spellEnd"/>
      <w:r>
        <w:rPr>
          <w:lang w:eastAsia="zh-CN"/>
        </w:rPr>
        <w:t>)</w:t>
      </w:r>
      <w:r w:rsidR="00DB719D">
        <w:rPr>
          <w:rFonts w:hint="eastAsia"/>
          <w:lang w:eastAsia="zh-CN"/>
        </w:rPr>
        <w:t>的排序算法更适合处理</w:t>
      </w:r>
      <w:proofErr w:type="gramStart"/>
      <w:r w:rsidR="00DB719D">
        <w:rPr>
          <w:rFonts w:hint="eastAsia"/>
          <w:lang w:eastAsia="zh-CN"/>
        </w:rPr>
        <w:t>极大量</w:t>
      </w:r>
      <w:proofErr w:type="gramEnd"/>
      <w:r w:rsidR="00DB719D">
        <w:rPr>
          <w:rFonts w:hint="eastAsia"/>
          <w:lang w:eastAsia="zh-CN"/>
        </w:rPr>
        <w:t>的数据，但缺点是不具有稳定性。</w:t>
      </w:r>
    </w:p>
    <w:p w14:paraId="3E9D7937" w14:textId="5B76E3F9" w:rsidR="005851B5" w:rsidRPr="005851B5" w:rsidRDefault="005851B5" w:rsidP="005851B5">
      <w:pPr>
        <w:pStyle w:val="3"/>
        <w:spacing w:before="120"/>
      </w:pPr>
      <w:bookmarkStart w:id="34" w:name="_Toc122645414"/>
      <w:r w:rsidRPr="005851B5">
        <w:rPr>
          <w:rFonts w:hint="eastAsia"/>
        </w:rPr>
        <w:t>3</w:t>
      </w:r>
      <w:r w:rsidRPr="005851B5">
        <w:t xml:space="preserve">.6.2 </w:t>
      </w:r>
      <w:r w:rsidRPr="005851B5">
        <w:rPr>
          <w:rFonts w:hint="eastAsia"/>
        </w:rPr>
        <w:t>核心代码</w:t>
      </w:r>
      <w:bookmarkEnd w:id="34"/>
    </w:p>
    <w:p w14:paraId="2B56862B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Rank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QuickSort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startPos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endPos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3165F0D8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2ED5646A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startPos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endPos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4B79F718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21094397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B72B299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A3A8101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key = data[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startPos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选取第一个元素为基准值</w:t>
      </w:r>
    </w:p>
    <w:p w14:paraId="3173F315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startPos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记录基准值所在位置</w:t>
      </w:r>
    </w:p>
    <w:p w14:paraId="48413FE0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left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startPos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+ 1, right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endPos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记录操作数组左右位置</w:t>
      </w:r>
    </w:p>
    <w:p w14:paraId="0A3C46A6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(left &lt;= right)</w:t>
      </w:r>
    </w:p>
    <w:p w14:paraId="456F12B7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512DCA1A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(right&gt;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data[right] &gt;= key)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顺序正确，不排</w:t>
      </w:r>
    </w:p>
    <w:p w14:paraId="64AF1631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2BF35255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right--;</w:t>
      </w:r>
    </w:p>
    <w:p w14:paraId="30AA5C60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2A68C05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(right&gt;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小的在前，交换</w:t>
      </w:r>
    </w:p>
    <w:p w14:paraId="1A5657B0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D6EB36E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times++;</w:t>
      </w:r>
    </w:p>
    <w:p w14:paraId="1AE68184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data[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data[right];</w:t>
      </w:r>
    </w:p>
    <w:p w14:paraId="180376DA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right;</w:t>
      </w:r>
    </w:p>
    <w:p w14:paraId="57F35120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right--;</w:t>
      </w:r>
    </w:p>
    <w:p w14:paraId="2C7C20DA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1051813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(left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data[left] &lt;= key)</w:t>
      </w:r>
    </w:p>
    <w:p w14:paraId="2B795251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857B6DA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left++;</w:t>
      </w:r>
    </w:p>
    <w:p w14:paraId="080EC9B3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A5C9F36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(left&lt;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0E54A387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0121B67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times++;</w:t>
      </w:r>
    </w:p>
    <w:p w14:paraId="31B22273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data[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data[left];</w:t>
      </w:r>
    </w:p>
    <w:p w14:paraId="19E05C10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left;</w:t>
      </w:r>
    </w:p>
    <w:p w14:paraId="4F3893D3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left++;</w:t>
      </w:r>
    </w:p>
    <w:p w14:paraId="488BE077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92F14C4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E3C6D61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data[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key;</w:t>
      </w:r>
    </w:p>
    <w:p w14:paraId="4F3D1BB2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QuickSort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startPos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左序列排序</w:t>
      </w:r>
    </w:p>
    <w:p w14:paraId="765C665C" w14:textId="77777777" w:rsidR="0066205B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QuickSort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keyPos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+ 1,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endPos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右序列排序</w:t>
      </w:r>
    </w:p>
    <w:p w14:paraId="4B092F39" w14:textId="51CFCA70" w:rsidR="005851B5" w:rsidRPr="005851B5" w:rsidRDefault="0066205B" w:rsidP="0066205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2D375030" w14:textId="5E933619" w:rsidR="005851B5" w:rsidRPr="005851B5" w:rsidRDefault="005851B5" w:rsidP="005851B5">
      <w:pPr>
        <w:pStyle w:val="2"/>
        <w:spacing w:before="120"/>
      </w:pPr>
      <w:bookmarkStart w:id="35" w:name="_Toc122645415"/>
      <w:r w:rsidRPr="005851B5">
        <w:rPr>
          <w:rFonts w:hint="eastAsia"/>
        </w:rPr>
        <w:t>3</w:t>
      </w:r>
      <w:r w:rsidRPr="005851B5">
        <w:t>.7</w:t>
      </w:r>
      <w:r w:rsidRPr="005851B5">
        <w:rPr>
          <w:rFonts w:hint="eastAsia"/>
        </w:rPr>
        <w:t>堆排序</w:t>
      </w:r>
      <w:bookmarkEnd w:id="35"/>
    </w:p>
    <w:p w14:paraId="3E0C059F" w14:textId="3D864CDF" w:rsidR="005851B5" w:rsidRDefault="005851B5" w:rsidP="005851B5">
      <w:pPr>
        <w:pStyle w:val="3"/>
        <w:spacing w:before="120"/>
      </w:pPr>
      <w:bookmarkStart w:id="36" w:name="_Toc122645416"/>
      <w:r w:rsidRPr="005851B5">
        <w:rPr>
          <w:rFonts w:hint="eastAsia"/>
        </w:rPr>
        <w:t>3</w:t>
      </w:r>
      <w:r w:rsidRPr="005851B5">
        <w:t xml:space="preserve">.7.1 </w:t>
      </w:r>
      <w:r w:rsidRPr="005851B5">
        <w:rPr>
          <w:rFonts w:hint="eastAsia"/>
        </w:rPr>
        <w:t>排序方法</w:t>
      </w:r>
      <w:bookmarkEnd w:id="36"/>
    </w:p>
    <w:p w14:paraId="643FDA55" w14:textId="6D1B1253" w:rsidR="00F519B9" w:rsidRDefault="00F519B9" w:rsidP="00F519B9">
      <w:pPr>
        <w:rPr>
          <w:lang w:eastAsia="zh-CN"/>
        </w:rPr>
      </w:pPr>
      <w:r>
        <w:rPr>
          <w:rFonts w:hint="eastAsia"/>
          <w:lang w:eastAsia="zh-CN"/>
        </w:rPr>
        <w:t>堆排序需要首先建立最大堆，每次交换头尾元素，再对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n</w:t>
      </w:r>
      <w:r>
        <w:rPr>
          <w:lang w:eastAsia="zh-CN"/>
        </w:rPr>
        <w:t>-1</w:t>
      </w:r>
      <w:r>
        <w:rPr>
          <w:rFonts w:hint="eastAsia"/>
          <w:lang w:eastAsia="zh-CN"/>
        </w:rPr>
        <w:t>的元素重新自顶向下调整为最大堆，重复上述过程，每次都会使得堆</w:t>
      </w:r>
      <w:proofErr w:type="gramStart"/>
      <w:r>
        <w:rPr>
          <w:rFonts w:hint="eastAsia"/>
          <w:lang w:eastAsia="zh-CN"/>
        </w:rPr>
        <w:t>顶最大</w:t>
      </w:r>
      <w:proofErr w:type="gramEnd"/>
      <w:r>
        <w:rPr>
          <w:rFonts w:hint="eastAsia"/>
          <w:lang w:eastAsia="zh-CN"/>
        </w:rPr>
        <w:t>的元素放到数组最后，形成从小到大的有序序列。</w:t>
      </w:r>
    </w:p>
    <w:p w14:paraId="429AFB67" w14:textId="10CED7A9" w:rsidR="00F519B9" w:rsidRPr="00F519B9" w:rsidRDefault="00F519B9" w:rsidP="00F519B9">
      <w:pPr>
        <w:rPr>
          <w:lang w:eastAsia="zh-CN"/>
        </w:rPr>
      </w:pPr>
      <w:r>
        <w:rPr>
          <w:rFonts w:hint="eastAsia"/>
          <w:lang w:eastAsia="zh-CN"/>
        </w:rPr>
        <w:t>堆排序的优点在于时间复杂度</w:t>
      </w:r>
      <w:r>
        <w:rPr>
          <w:rFonts w:hint="eastAsia"/>
          <w:lang w:eastAsia="zh-CN"/>
        </w:rPr>
        <w:t>O</w:t>
      </w:r>
      <w:r>
        <w:rPr>
          <w:lang w:eastAsia="zh-CN"/>
        </w:rPr>
        <w:t>(</w:t>
      </w:r>
      <w:proofErr w:type="spellStart"/>
      <w:r>
        <w:rPr>
          <w:lang w:eastAsia="zh-CN"/>
        </w:rPr>
        <w:t>nlogn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，效率较高，缺点在于不具有稳定性。</w:t>
      </w:r>
    </w:p>
    <w:p w14:paraId="6E4089D6" w14:textId="7431403D" w:rsidR="005851B5" w:rsidRPr="005851B5" w:rsidRDefault="005851B5" w:rsidP="005851B5">
      <w:pPr>
        <w:pStyle w:val="3"/>
        <w:spacing w:before="120"/>
      </w:pPr>
      <w:bookmarkStart w:id="37" w:name="_Toc122645417"/>
      <w:r w:rsidRPr="005851B5">
        <w:rPr>
          <w:rFonts w:hint="eastAsia"/>
        </w:rPr>
        <w:lastRenderedPageBreak/>
        <w:t>3</w:t>
      </w:r>
      <w:r w:rsidRPr="005851B5">
        <w:t xml:space="preserve">.7.2 </w:t>
      </w:r>
      <w:r w:rsidRPr="005851B5">
        <w:rPr>
          <w:rFonts w:hint="eastAsia"/>
        </w:rPr>
        <w:t>核心代码</w:t>
      </w:r>
      <w:bookmarkEnd w:id="37"/>
    </w:p>
    <w:p w14:paraId="03AAF081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heap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[length];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新建堆数组</w:t>
      </w:r>
    </w:p>
    <w:p w14:paraId="4FD92E4C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initHeap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(heap);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生成最大堆</w:t>
      </w:r>
    </w:p>
    <w:p w14:paraId="59D2049B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length - 1;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 0;)</w:t>
      </w:r>
    </w:p>
    <w:p w14:paraId="690796D5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3325220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times++;</w:t>
      </w:r>
    </w:p>
    <w:p w14:paraId="1C859348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heap[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0];</w:t>
      </w:r>
    </w:p>
    <w:p w14:paraId="4B6FFC16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heap[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0] = heap[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2226A40C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heap[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--]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F7021D9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交换头尾</w:t>
      </w:r>
    </w:p>
    <w:p w14:paraId="4BCF523B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siftDown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(0,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heap);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重新调整为最大堆</w:t>
      </w:r>
    </w:p>
    <w:p w14:paraId="6B927773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CFD64B2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EndTime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00CEC7C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length;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1AD93993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A827ECB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data[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heap[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1B46E2AD" w14:textId="77777777" w:rsidR="00F519B9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594CD55" w14:textId="0972D1C8" w:rsidR="005851B5" w:rsidRPr="005851B5" w:rsidRDefault="00F519B9" w:rsidP="00F519B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]heap;</w:t>
      </w:r>
    </w:p>
    <w:p w14:paraId="5EA1758A" w14:textId="49ABF3B7" w:rsidR="005851B5" w:rsidRPr="005851B5" w:rsidRDefault="005851B5" w:rsidP="005851B5">
      <w:pPr>
        <w:pStyle w:val="2"/>
        <w:spacing w:before="120"/>
      </w:pPr>
      <w:bookmarkStart w:id="38" w:name="_Toc122645418"/>
      <w:r w:rsidRPr="005851B5">
        <w:rPr>
          <w:rFonts w:hint="eastAsia"/>
        </w:rPr>
        <w:t>3</w:t>
      </w:r>
      <w:r w:rsidRPr="005851B5">
        <w:t>.8</w:t>
      </w:r>
      <w:r w:rsidRPr="005851B5">
        <w:rPr>
          <w:rFonts w:hint="eastAsia"/>
        </w:rPr>
        <w:t>归并排序</w:t>
      </w:r>
      <w:bookmarkEnd w:id="38"/>
    </w:p>
    <w:p w14:paraId="73271C73" w14:textId="6A341FC5" w:rsidR="005851B5" w:rsidRDefault="005851B5" w:rsidP="005851B5">
      <w:pPr>
        <w:pStyle w:val="3"/>
        <w:spacing w:before="120"/>
      </w:pPr>
      <w:bookmarkStart w:id="39" w:name="_Toc122645419"/>
      <w:r w:rsidRPr="005851B5">
        <w:rPr>
          <w:rFonts w:hint="eastAsia"/>
        </w:rPr>
        <w:t>3</w:t>
      </w:r>
      <w:r w:rsidRPr="005851B5">
        <w:t xml:space="preserve">.8.1 </w:t>
      </w:r>
      <w:r w:rsidRPr="005851B5">
        <w:rPr>
          <w:rFonts w:hint="eastAsia"/>
        </w:rPr>
        <w:t>排序方法</w:t>
      </w:r>
      <w:bookmarkEnd w:id="39"/>
    </w:p>
    <w:p w14:paraId="6CB3BD4D" w14:textId="07CF97B0" w:rsidR="00F519B9" w:rsidRDefault="00C363DE" w:rsidP="00F519B9">
      <w:pPr>
        <w:rPr>
          <w:lang w:eastAsia="zh-CN"/>
        </w:rPr>
      </w:pPr>
      <w:r>
        <w:rPr>
          <w:rFonts w:hint="eastAsia"/>
          <w:lang w:eastAsia="zh-CN"/>
        </w:rPr>
        <w:t>归并排序是</w:t>
      </w:r>
      <w:r w:rsidRPr="00C363DE">
        <w:rPr>
          <w:rFonts w:hint="eastAsia"/>
          <w:lang w:eastAsia="zh-CN"/>
        </w:rPr>
        <w:t>采用分治法（</w:t>
      </w:r>
      <w:r w:rsidRPr="00C363DE">
        <w:rPr>
          <w:rFonts w:hint="eastAsia"/>
          <w:lang w:eastAsia="zh-CN"/>
        </w:rPr>
        <w:t>Divide and Conquer</w:t>
      </w:r>
      <w:r w:rsidRPr="00C363DE">
        <w:rPr>
          <w:rFonts w:hint="eastAsia"/>
          <w:lang w:eastAsia="zh-CN"/>
        </w:rPr>
        <w:t>）的一个非常典型的应用。</w:t>
      </w:r>
      <w:r w:rsidR="00E11C1F">
        <w:rPr>
          <w:rFonts w:hint="eastAsia"/>
          <w:lang w:eastAsia="zh-CN"/>
        </w:rPr>
        <w:t>它</w:t>
      </w:r>
      <w:r w:rsidRPr="00C363DE">
        <w:rPr>
          <w:rFonts w:hint="eastAsia"/>
          <w:lang w:eastAsia="zh-CN"/>
        </w:rPr>
        <w:t>将已有序的子序列合并，得到完全有序的序列</w:t>
      </w:r>
      <w:r w:rsidR="00E11C1F">
        <w:rPr>
          <w:rFonts w:hint="eastAsia"/>
          <w:lang w:eastAsia="zh-CN"/>
        </w:rPr>
        <w:t>，对子序列也是同样的原理，因此这是一个递归过程，只需拆分子序列再重新合成有序序列即可。</w:t>
      </w:r>
    </w:p>
    <w:p w14:paraId="41FAE413" w14:textId="48D3D819" w:rsidR="00E11C1F" w:rsidRPr="00E11C1F" w:rsidRDefault="00E11C1F" w:rsidP="00F519B9">
      <w:pPr>
        <w:rPr>
          <w:lang w:eastAsia="zh-CN"/>
        </w:rPr>
      </w:pPr>
      <w:r>
        <w:rPr>
          <w:rFonts w:hint="eastAsia"/>
          <w:lang w:eastAsia="zh-CN"/>
        </w:rPr>
        <w:t>归并排序的缺点</w:t>
      </w:r>
      <w:r w:rsidRPr="00E11C1F">
        <w:rPr>
          <w:rFonts w:hint="eastAsia"/>
          <w:lang w:eastAsia="zh-CN"/>
        </w:rPr>
        <w:t>是需要额外的内存空间</w:t>
      </w:r>
      <w:r>
        <w:rPr>
          <w:rFonts w:hint="eastAsia"/>
          <w:lang w:eastAsia="zh-CN"/>
        </w:rPr>
        <w:t>O</w:t>
      </w:r>
      <w:r>
        <w:rPr>
          <w:lang w:eastAsia="zh-CN"/>
        </w:rPr>
        <w:t>(n)</w:t>
      </w:r>
      <w:r>
        <w:rPr>
          <w:rFonts w:hint="eastAsia"/>
          <w:lang w:eastAsia="zh-CN"/>
        </w:rPr>
        <w:t>，但优点在于</w:t>
      </w:r>
      <w:r w:rsidRPr="00E11C1F">
        <w:rPr>
          <w:rFonts w:hint="eastAsia"/>
          <w:lang w:eastAsia="zh-CN"/>
        </w:rPr>
        <w:t>算法时间复杂度为</w:t>
      </w:r>
      <w:r w:rsidRPr="00E11C1F">
        <w:rPr>
          <w:rFonts w:hint="eastAsia"/>
          <w:lang w:eastAsia="zh-CN"/>
        </w:rPr>
        <w:t>O(n log n)</w:t>
      </w:r>
      <w:r>
        <w:rPr>
          <w:rFonts w:hint="eastAsia"/>
          <w:lang w:eastAsia="zh-CN"/>
        </w:rPr>
        <w:t>，具有较高的效率，同时具有稳定性。</w:t>
      </w:r>
    </w:p>
    <w:p w14:paraId="3E7B6881" w14:textId="4E6571AC" w:rsidR="005851B5" w:rsidRPr="005851B5" w:rsidRDefault="005851B5" w:rsidP="005851B5">
      <w:pPr>
        <w:pStyle w:val="3"/>
        <w:spacing w:before="120"/>
      </w:pPr>
      <w:bookmarkStart w:id="40" w:name="_Toc122645420"/>
      <w:r w:rsidRPr="005851B5">
        <w:rPr>
          <w:rFonts w:hint="eastAsia"/>
        </w:rPr>
        <w:t>3</w:t>
      </w:r>
      <w:r w:rsidRPr="005851B5">
        <w:t xml:space="preserve">.8.2 </w:t>
      </w:r>
      <w:r w:rsidRPr="005851B5">
        <w:rPr>
          <w:rFonts w:hint="eastAsia"/>
        </w:rPr>
        <w:t>核心代码</w:t>
      </w:r>
      <w:bookmarkEnd w:id="40"/>
    </w:p>
    <w:p w14:paraId="05548C9B" w14:textId="77777777" w:rsidR="00E11C1F" w:rsidRDefault="00E11C1F" w:rsidP="00E11C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17A2BF13" w14:textId="77777777" w:rsidR="00E11C1F" w:rsidRDefault="00E11C1F" w:rsidP="00E11C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5988E82F" w14:textId="77777777" w:rsidR="00E11C1F" w:rsidRDefault="00E11C1F" w:rsidP="00E11C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4403A53" w14:textId="77777777" w:rsidR="00E11C1F" w:rsidRDefault="00E11C1F" w:rsidP="00E11C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F0A6787" w14:textId="77777777" w:rsidR="00E11C1F" w:rsidRDefault="00E11C1F" w:rsidP="00E11C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mid =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/ 2;</w:t>
      </w:r>
    </w:p>
    <w:p w14:paraId="2D329D1B" w14:textId="77777777" w:rsidR="00E11C1F" w:rsidRDefault="00E11C1F" w:rsidP="00E11C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Merge(</w:t>
      </w:r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mid);</w:t>
      </w:r>
    </w:p>
    <w:p w14:paraId="09C1E057" w14:textId="77777777" w:rsidR="00E11C1F" w:rsidRDefault="00E11C1F" w:rsidP="00E11C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Merge(</w:t>
      </w:r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mid + 1,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817B164" w14:textId="6DC820AD" w:rsidR="005851B5" w:rsidRDefault="00E11C1F" w:rsidP="00E11C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MergeCalc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mid,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5A1EF54" w14:textId="6308DE71" w:rsidR="005851B5" w:rsidRPr="005851B5" w:rsidRDefault="005851B5" w:rsidP="005851B5">
      <w:pPr>
        <w:pStyle w:val="2"/>
        <w:spacing w:before="120"/>
      </w:pPr>
      <w:bookmarkStart w:id="41" w:name="_Toc122645421"/>
      <w:r w:rsidRPr="005851B5">
        <w:rPr>
          <w:rFonts w:hint="eastAsia"/>
        </w:rPr>
        <w:lastRenderedPageBreak/>
        <w:t>3</w:t>
      </w:r>
      <w:r w:rsidRPr="005851B5">
        <w:t>.9</w:t>
      </w:r>
      <w:r w:rsidRPr="005851B5">
        <w:rPr>
          <w:rFonts w:hint="eastAsia"/>
        </w:rPr>
        <w:t>基数排序</w:t>
      </w:r>
      <w:bookmarkEnd w:id="41"/>
    </w:p>
    <w:p w14:paraId="7067508A" w14:textId="021605E9" w:rsidR="005851B5" w:rsidRDefault="005851B5" w:rsidP="005851B5">
      <w:pPr>
        <w:pStyle w:val="3"/>
        <w:spacing w:before="120"/>
      </w:pPr>
      <w:bookmarkStart w:id="42" w:name="_Toc122645422"/>
      <w:r w:rsidRPr="005851B5">
        <w:rPr>
          <w:rFonts w:hint="eastAsia"/>
        </w:rPr>
        <w:t>3</w:t>
      </w:r>
      <w:r w:rsidRPr="005851B5">
        <w:t xml:space="preserve">.9.1 </w:t>
      </w:r>
      <w:r w:rsidRPr="005851B5">
        <w:rPr>
          <w:rFonts w:hint="eastAsia"/>
        </w:rPr>
        <w:t>排序方法</w:t>
      </w:r>
      <w:bookmarkEnd w:id="42"/>
    </w:p>
    <w:p w14:paraId="04EF6E81" w14:textId="77777777" w:rsidR="001F5478" w:rsidRDefault="00E11C1F" w:rsidP="00E11C1F">
      <w:pPr>
        <w:rPr>
          <w:lang w:eastAsia="zh-CN"/>
        </w:rPr>
      </w:pPr>
      <w:r>
        <w:rPr>
          <w:rFonts w:hint="eastAsia"/>
          <w:lang w:eastAsia="zh-CN"/>
        </w:rPr>
        <w:t>基数排序是一种</w:t>
      </w:r>
      <w:proofErr w:type="gramStart"/>
      <w:r>
        <w:rPr>
          <w:rFonts w:hint="eastAsia"/>
          <w:lang w:eastAsia="zh-CN"/>
        </w:rPr>
        <w:t>非比较</w:t>
      </w:r>
      <w:proofErr w:type="gramEnd"/>
      <w:r>
        <w:rPr>
          <w:rFonts w:hint="eastAsia"/>
          <w:lang w:eastAsia="zh-CN"/>
        </w:rPr>
        <w:t>型整数排序算法，</w:t>
      </w:r>
      <w:r w:rsidR="001F5478">
        <w:rPr>
          <w:rFonts w:hint="eastAsia"/>
          <w:lang w:eastAsia="zh-CN"/>
        </w:rPr>
        <w:t>因此在表格中它的交换次数永远是</w:t>
      </w:r>
      <w:r w:rsidR="001F5478">
        <w:rPr>
          <w:rFonts w:hint="eastAsia"/>
          <w:lang w:eastAsia="zh-CN"/>
        </w:rPr>
        <w:t>0</w:t>
      </w:r>
      <w:r w:rsidR="001F5478">
        <w:rPr>
          <w:rFonts w:hint="eastAsia"/>
          <w:lang w:eastAsia="zh-CN"/>
        </w:rPr>
        <w:t>。它</w:t>
      </w:r>
      <w:r>
        <w:rPr>
          <w:rFonts w:hint="eastAsia"/>
          <w:lang w:eastAsia="zh-CN"/>
        </w:rPr>
        <w:t>将整数</w:t>
      </w:r>
      <w:r w:rsidR="001F5478">
        <w:rPr>
          <w:rFonts w:hint="eastAsia"/>
          <w:lang w:eastAsia="zh-CN"/>
        </w:rPr>
        <w:t>（本项目中设定为三位数）</w:t>
      </w:r>
      <w:r>
        <w:rPr>
          <w:rFonts w:hint="eastAsia"/>
          <w:lang w:eastAsia="zh-CN"/>
        </w:rPr>
        <w:t>按位数切割成不同的数字，然后按每个位数</w:t>
      </w:r>
      <w:r w:rsidR="001F5478">
        <w:rPr>
          <w:rFonts w:hint="eastAsia"/>
          <w:lang w:eastAsia="zh-CN"/>
        </w:rPr>
        <w:t>分别放入不同的桶之中</w:t>
      </w:r>
      <w:r>
        <w:rPr>
          <w:rFonts w:hint="eastAsia"/>
          <w:lang w:eastAsia="zh-CN"/>
        </w:rPr>
        <w:t>。</w:t>
      </w:r>
      <w:r w:rsidR="001F5478">
        <w:rPr>
          <w:rFonts w:hint="eastAsia"/>
          <w:lang w:eastAsia="zh-CN"/>
        </w:rPr>
        <w:t>例如三位数中，首先按照百位放入不同的桶，再对</w:t>
      </w:r>
      <w:proofErr w:type="gramStart"/>
      <w:r w:rsidR="001F5478">
        <w:rPr>
          <w:rFonts w:hint="eastAsia"/>
          <w:lang w:eastAsia="zh-CN"/>
        </w:rPr>
        <w:t>每个桶做同样</w:t>
      </w:r>
      <w:proofErr w:type="gramEnd"/>
      <w:r w:rsidR="001F5478">
        <w:rPr>
          <w:rFonts w:hint="eastAsia"/>
          <w:lang w:eastAsia="zh-CN"/>
        </w:rPr>
        <w:t>的操作（按十位分割），直到最低位个位也被排序完成，最后整个序列都是有序的。</w:t>
      </w:r>
    </w:p>
    <w:p w14:paraId="2788D0D8" w14:textId="7FFEF40E" w:rsidR="00E11C1F" w:rsidRPr="001F5478" w:rsidRDefault="001F5478" w:rsidP="00E11C1F">
      <w:pPr>
        <w:rPr>
          <w:lang w:eastAsia="zh-CN"/>
        </w:rPr>
      </w:pPr>
      <w:r>
        <w:rPr>
          <w:rFonts w:hint="eastAsia"/>
          <w:lang w:eastAsia="zh-CN"/>
        </w:rPr>
        <w:t>基数排序的</w:t>
      </w:r>
      <w:r w:rsidR="00E11C1F">
        <w:rPr>
          <w:rFonts w:hint="eastAsia"/>
          <w:lang w:eastAsia="zh-CN"/>
        </w:rPr>
        <w:t>时间复杂度为</w:t>
      </w:r>
      <w:r w:rsidR="00E11C1F">
        <w:rPr>
          <w:rFonts w:hint="eastAsia"/>
          <w:lang w:eastAsia="zh-CN"/>
        </w:rPr>
        <w:t>O(</w:t>
      </w:r>
      <w:proofErr w:type="spellStart"/>
      <w:r w:rsidR="00E11C1F">
        <w:rPr>
          <w:rFonts w:hint="eastAsia"/>
          <w:lang w:eastAsia="zh-CN"/>
        </w:rPr>
        <w:t>n+k</w:t>
      </w:r>
      <w:proofErr w:type="spellEnd"/>
      <w:r w:rsidR="00E11C1F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，效率非常高，并且具有稳定性，但缺点是需要额外的存储空间</w:t>
      </w:r>
      <w:r>
        <w:rPr>
          <w:rFonts w:hint="eastAsia"/>
          <w:lang w:eastAsia="zh-CN"/>
        </w:rPr>
        <w:t>O</w:t>
      </w:r>
      <w:r>
        <w:rPr>
          <w:lang w:eastAsia="zh-CN"/>
        </w:rPr>
        <w:t>(</w:t>
      </w:r>
      <w:proofErr w:type="spellStart"/>
      <w:r>
        <w:rPr>
          <w:lang w:eastAsia="zh-CN"/>
        </w:rPr>
        <w:t>n+k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4689B4F8" w14:textId="7CEC461B" w:rsidR="005851B5" w:rsidRPr="005851B5" w:rsidRDefault="005851B5" w:rsidP="005851B5">
      <w:pPr>
        <w:pStyle w:val="3"/>
        <w:spacing w:before="120"/>
      </w:pPr>
      <w:bookmarkStart w:id="43" w:name="_Toc122645423"/>
      <w:r w:rsidRPr="005851B5">
        <w:rPr>
          <w:rFonts w:hint="eastAsia"/>
        </w:rPr>
        <w:t>3</w:t>
      </w:r>
      <w:r w:rsidRPr="005851B5">
        <w:t xml:space="preserve">.9.2 </w:t>
      </w:r>
      <w:r w:rsidRPr="005851B5">
        <w:rPr>
          <w:rFonts w:hint="eastAsia"/>
        </w:rPr>
        <w:t>核心代码</w:t>
      </w:r>
      <w:bookmarkEnd w:id="43"/>
    </w:p>
    <w:p w14:paraId="040347FD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Weigh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 2)</w:t>
      </w:r>
    </w:p>
    <w:p w14:paraId="0CED720E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0C3D3EF5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4A4F580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76B07B0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auxArray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+ 1];</w:t>
      </w:r>
    </w:p>
    <w:p w14:paraId="1012E320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count[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10];</w:t>
      </w:r>
    </w:p>
    <w:p w14:paraId="3FA00397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10;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78B67DD6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0C066D9C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count[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0;</w:t>
      </w:r>
    </w:p>
    <w:p w14:paraId="6DA7BEAE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74AFE37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7307581F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BCC9CC9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count[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Digit(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Weigh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)]++;</w:t>
      </w:r>
    </w:p>
    <w:p w14:paraId="73A7D137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812111D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/*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计算桶的地址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*/</w:t>
      </w:r>
    </w:p>
    <w:p w14:paraId="382728D4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posit[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10];</w:t>
      </w:r>
    </w:p>
    <w:p w14:paraId="515615B2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posit[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0] = 0;</w:t>
      </w:r>
    </w:p>
    <w:p w14:paraId="6E8B2ED8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10;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6C9104DC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2745772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posit[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count[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- 1] + posit[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- 1];</w:t>
      </w:r>
    </w:p>
    <w:p w14:paraId="144B7D12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F09C80C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254C4A27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AC5932E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Digit(</w:t>
      </w:r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Weigh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8AC43D3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auxArray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[posit[j]++]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放到桶里</w:t>
      </w:r>
    </w:p>
    <w:p w14:paraId="53B2AFB9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90C1D48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j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++,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30CC1B2A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213AE317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auxArray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[j];</w:t>
      </w:r>
    </w:p>
    <w:p w14:paraId="6B26B21C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68BC452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proofErr w:type="gram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auxArray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AF76A35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pos1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0B26D17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10;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580FCC51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11E2BC5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pos2 = pos1 + count[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- 1;</w:t>
      </w:r>
    </w:p>
    <w:p w14:paraId="2D8222E6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Radix(</w:t>
      </w:r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List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pos1, pos2,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Weigh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+ 1);</w:t>
      </w:r>
    </w:p>
    <w:p w14:paraId="74818E9E" w14:textId="77777777" w:rsidR="001F5478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pos1 = pos2 + 1;</w:t>
      </w:r>
    </w:p>
    <w:p w14:paraId="7FB524EC" w14:textId="29494507" w:rsidR="005851B5" w:rsidRDefault="001F5478" w:rsidP="001F54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14E87CE" w14:textId="77777777" w:rsidR="005851B5" w:rsidRPr="005851B5" w:rsidRDefault="005851B5" w:rsidP="00D94E7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5C9DA84" w14:textId="2F5FA9C9" w:rsidR="006F5944" w:rsidRPr="006F5944" w:rsidRDefault="0075165E" w:rsidP="00FB7462">
      <w:pPr>
        <w:pStyle w:val="1"/>
        <w:spacing w:after="240"/>
        <w:rPr>
          <w:lang w:eastAsia="zh-CN"/>
        </w:rPr>
      </w:pPr>
      <w:bookmarkStart w:id="44" w:name="_Toc121168219"/>
      <w:bookmarkStart w:id="45" w:name="_Toc122645424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44"/>
      <w:bookmarkEnd w:id="45"/>
    </w:p>
    <w:p w14:paraId="10D6D77C" w14:textId="13E1B6C0" w:rsidR="00C1539F" w:rsidRDefault="004135DF" w:rsidP="001F5478">
      <w:pPr>
        <w:pStyle w:val="2"/>
        <w:spacing w:before="120"/>
      </w:pPr>
      <w:bookmarkStart w:id="46" w:name="_Toc121168220"/>
      <w:bookmarkStart w:id="47" w:name="_Toc122645425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46"/>
      <w:bookmarkEnd w:id="47"/>
    </w:p>
    <w:p w14:paraId="552C9859" w14:textId="057FD2E4" w:rsidR="001F5478" w:rsidRDefault="001F5478" w:rsidP="001F5478">
      <w:pPr>
        <w:rPr>
          <w:lang w:eastAsia="zh-CN"/>
        </w:rPr>
      </w:pPr>
      <w:r>
        <w:rPr>
          <w:noProof/>
        </w:rPr>
        <w:drawing>
          <wp:inline distT="0" distB="0" distL="0" distR="0" wp14:anchorId="30D9E755" wp14:editId="3FCF0F04">
            <wp:extent cx="3051018" cy="556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945" cy="55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1E6B" w14:textId="721849D4" w:rsidR="001F5478" w:rsidRDefault="001F5478" w:rsidP="001F5478">
      <w:pPr>
        <w:pStyle w:val="2"/>
        <w:spacing w:before="120"/>
      </w:pPr>
      <w:bookmarkStart w:id="48" w:name="_Toc122645426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出错测试</w:t>
      </w:r>
      <w:bookmarkEnd w:id="48"/>
    </w:p>
    <w:p w14:paraId="28D55190" w14:textId="4010405D" w:rsidR="001F5478" w:rsidRDefault="001F5478" w:rsidP="001F5478">
      <w:pPr>
        <w:ind w:firstLine="482"/>
        <w:rPr>
          <w:lang w:eastAsia="zh-CN"/>
        </w:rPr>
      </w:pPr>
      <w:r w:rsidRPr="001F5478">
        <w:rPr>
          <w:rFonts w:hint="eastAsia"/>
          <w:b/>
          <w:bCs/>
          <w:lang w:eastAsia="zh-CN"/>
        </w:rPr>
        <w:t>测试用例：</w:t>
      </w:r>
      <w:r>
        <w:rPr>
          <w:rFonts w:hint="eastAsia"/>
          <w:lang w:eastAsia="zh-CN"/>
        </w:rPr>
        <w:t>总数据量输入非</w:t>
      </w:r>
      <w:r>
        <w:rPr>
          <w:rFonts w:hint="eastAsia"/>
          <w:lang w:eastAsia="zh-CN"/>
        </w:rPr>
        <w:t>1</w:t>
      </w:r>
      <w:r>
        <w:rPr>
          <w:lang w:eastAsia="zh-CN"/>
        </w:rPr>
        <w:t>00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lang w:eastAsia="zh-CN"/>
        </w:rPr>
        <w:t>000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lang w:eastAsia="zh-CN"/>
        </w:rPr>
        <w:t>0000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lang w:eastAsia="zh-CN"/>
        </w:rPr>
        <w:t>00000</w:t>
      </w:r>
      <w:r>
        <w:rPr>
          <w:rFonts w:hint="eastAsia"/>
          <w:lang w:eastAsia="zh-CN"/>
        </w:rPr>
        <w:t>的数字或字符</w:t>
      </w:r>
    </w:p>
    <w:p w14:paraId="4A81F492" w14:textId="4308AFA2" w:rsidR="001F5478" w:rsidRDefault="001F5478" w:rsidP="001F5478">
      <w:pPr>
        <w:ind w:firstLine="482"/>
        <w:rPr>
          <w:lang w:eastAsia="zh-CN"/>
        </w:rPr>
      </w:pPr>
      <w:r w:rsidRPr="001F5478">
        <w:rPr>
          <w:rFonts w:hint="eastAsia"/>
          <w:b/>
          <w:bCs/>
          <w:lang w:eastAsia="zh-CN"/>
        </w:rPr>
        <w:lastRenderedPageBreak/>
        <w:t>预期结果：</w:t>
      </w:r>
      <w:r>
        <w:rPr>
          <w:rFonts w:hint="eastAsia"/>
          <w:lang w:eastAsia="zh-CN"/>
        </w:rPr>
        <w:t>输出错误提示，要求重新输入，程序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</w:t>
      </w:r>
    </w:p>
    <w:p w14:paraId="3F46A109" w14:textId="2F87BE66" w:rsidR="001F5478" w:rsidRPr="001F5478" w:rsidRDefault="001F5478" w:rsidP="001F5478">
      <w:pPr>
        <w:ind w:firstLine="482"/>
        <w:rPr>
          <w:b/>
          <w:bCs/>
          <w:lang w:eastAsia="zh-CN"/>
        </w:rPr>
      </w:pPr>
      <w:r w:rsidRPr="001F5478">
        <w:rPr>
          <w:rFonts w:hint="eastAsia"/>
          <w:b/>
          <w:bCs/>
          <w:lang w:eastAsia="zh-CN"/>
        </w:rPr>
        <w:t>结果展示：</w:t>
      </w:r>
    </w:p>
    <w:p w14:paraId="05A0180A" w14:textId="501A655F" w:rsidR="001F5478" w:rsidRPr="001F5478" w:rsidRDefault="001F5478" w:rsidP="001F5478">
      <w:pPr>
        <w:rPr>
          <w:lang w:eastAsia="zh-CN"/>
        </w:rPr>
      </w:pPr>
      <w:r>
        <w:rPr>
          <w:noProof/>
        </w:rPr>
        <w:drawing>
          <wp:inline distT="0" distB="0" distL="0" distR="0" wp14:anchorId="1FAFC362" wp14:editId="34E74039">
            <wp:extent cx="5686425" cy="5562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478" w:rsidRPr="001F5478" w:rsidSect="00FD3194">
      <w:footerReference w:type="default" r:id="rId18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8D4DE" w14:textId="77777777" w:rsidR="005F13C2" w:rsidRDefault="005F13C2" w:rsidP="001D0743">
      <w:r>
        <w:separator/>
      </w:r>
    </w:p>
    <w:p w14:paraId="4A1AF096" w14:textId="77777777" w:rsidR="005F13C2" w:rsidRDefault="005F13C2" w:rsidP="001D0743"/>
    <w:p w14:paraId="068C7D38" w14:textId="77777777" w:rsidR="005F13C2" w:rsidRDefault="005F13C2" w:rsidP="001D0743"/>
    <w:p w14:paraId="56AC6ED6" w14:textId="77777777" w:rsidR="005F13C2" w:rsidRDefault="005F13C2" w:rsidP="001D0743"/>
    <w:p w14:paraId="3024E900" w14:textId="77777777" w:rsidR="005F13C2" w:rsidRDefault="005F13C2" w:rsidP="001D0743"/>
    <w:p w14:paraId="130B7600" w14:textId="77777777" w:rsidR="005F13C2" w:rsidRDefault="005F13C2" w:rsidP="001D0743"/>
  </w:endnote>
  <w:endnote w:type="continuationSeparator" w:id="0">
    <w:p w14:paraId="47740F96" w14:textId="77777777" w:rsidR="005F13C2" w:rsidRDefault="005F13C2" w:rsidP="001D0743">
      <w:r>
        <w:continuationSeparator/>
      </w:r>
    </w:p>
    <w:p w14:paraId="4A86B5DF" w14:textId="77777777" w:rsidR="005F13C2" w:rsidRDefault="005F13C2" w:rsidP="001D0743"/>
    <w:p w14:paraId="2CFC17AF" w14:textId="77777777" w:rsidR="005F13C2" w:rsidRDefault="005F13C2" w:rsidP="001D0743"/>
    <w:p w14:paraId="5E256F16" w14:textId="77777777" w:rsidR="005F13C2" w:rsidRDefault="005F13C2" w:rsidP="001D0743"/>
    <w:p w14:paraId="5D238904" w14:textId="77777777" w:rsidR="005F13C2" w:rsidRDefault="005F13C2" w:rsidP="001D0743"/>
    <w:p w14:paraId="374C391E" w14:textId="77777777" w:rsidR="005F13C2" w:rsidRDefault="005F13C2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756C1" w14:textId="77777777" w:rsidR="00C909FD" w:rsidRPr="00F57004" w:rsidRDefault="00C909FD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21E6F">
      <w:rPr>
        <w:noProof/>
      </w:rPr>
      <w:t>II</w:t>
    </w:r>
    <w:r>
      <w:rPr>
        <w:noProof/>
      </w:rPr>
      <w:fldChar w:fldCharType="end"/>
    </w:r>
    <w:r w:rsidRPr="00F57004">
      <w:t xml:space="preserve"> -</w:t>
    </w:r>
  </w:p>
  <w:p w14:paraId="0E27E250" w14:textId="77777777" w:rsidR="00C909FD" w:rsidRDefault="00C909FD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128B" w14:textId="77777777" w:rsidR="00C909FD" w:rsidRPr="009035C9" w:rsidRDefault="00C909FD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A5BA" w14:textId="77777777" w:rsidR="00C909FD" w:rsidRDefault="00C909FD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23CB" w14:textId="77777777" w:rsidR="00C909FD" w:rsidRDefault="00C909FD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21E6F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67FD187A" w14:textId="77777777" w:rsidR="00C909FD" w:rsidRDefault="00C909FD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E6F" w:rsidRPr="00521E6F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14:paraId="73A0F3DB" w14:textId="77777777" w:rsidR="00C909FD" w:rsidRPr="00E0298B" w:rsidRDefault="00C909FD" w:rsidP="001D0743">
    <w:pPr>
      <w:pStyle w:val="a4"/>
      <w:ind w:firstLine="360"/>
    </w:pPr>
  </w:p>
  <w:p w14:paraId="00B81C36" w14:textId="77777777" w:rsidR="00C909FD" w:rsidRDefault="00C909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AC45A" w14:textId="77777777" w:rsidR="005F13C2" w:rsidRDefault="005F13C2" w:rsidP="001D0743">
      <w:r>
        <w:separator/>
      </w:r>
    </w:p>
    <w:p w14:paraId="6F8B7A03" w14:textId="77777777" w:rsidR="005F13C2" w:rsidRDefault="005F13C2" w:rsidP="001D0743"/>
    <w:p w14:paraId="54D4A7FF" w14:textId="77777777" w:rsidR="005F13C2" w:rsidRDefault="005F13C2" w:rsidP="001D0743"/>
    <w:p w14:paraId="7D3DB27B" w14:textId="77777777" w:rsidR="005F13C2" w:rsidRDefault="005F13C2" w:rsidP="001D0743"/>
    <w:p w14:paraId="42F51883" w14:textId="77777777" w:rsidR="005F13C2" w:rsidRDefault="005F13C2" w:rsidP="001D0743"/>
    <w:p w14:paraId="4FBA2EEF" w14:textId="77777777" w:rsidR="005F13C2" w:rsidRDefault="005F13C2" w:rsidP="001D0743"/>
  </w:footnote>
  <w:footnote w:type="continuationSeparator" w:id="0">
    <w:p w14:paraId="139052CE" w14:textId="77777777" w:rsidR="005F13C2" w:rsidRDefault="005F13C2" w:rsidP="001D0743">
      <w:r>
        <w:continuationSeparator/>
      </w:r>
    </w:p>
    <w:p w14:paraId="22C56096" w14:textId="77777777" w:rsidR="005F13C2" w:rsidRDefault="005F13C2" w:rsidP="001D0743"/>
    <w:p w14:paraId="0917135E" w14:textId="77777777" w:rsidR="005F13C2" w:rsidRDefault="005F13C2" w:rsidP="001D0743"/>
    <w:p w14:paraId="554EAB74" w14:textId="77777777" w:rsidR="005F13C2" w:rsidRDefault="005F13C2" w:rsidP="001D0743"/>
    <w:p w14:paraId="461464B8" w14:textId="77777777" w:rsidR="005F13C2" w:rsidRDefault="005F13C2" w:rsidP="001D0743"/>
    <w:p w14:paraId="1768D00C" w14:textId="77777777" w:rsidR="005F13C2" w:rsidRDefault="005F13C2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478" w14:textId="77777777" w:rsidR="00C909FD" w:rsidRDefault="00C909FD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709F" w14:textId="77777777" w:rsidR="00C909FD" w:rsidRPr="009035C9" w:rsidRDefault="00C909FD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F83A" w14:textId="77777777" w:rsidR="00C909FD" w:rsidRDefault="00C909FD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951203080">
    <w:abstractNumId w:val="8"/>
  </w:num>
  <w:num w:numId="2" w16cid:durableId="1604923452">
    <w:abstractNumId w:val="14"/>
  </w:num>
  <w:num w:numId="3" w16cid:durableId="945306731">
    <w:abstractNumId w:val="17"/>
  </w:num>
  <w:num w:numId="4" w16cid:durableId="1586062841">
    <w:abstractNumId w:val="13"/>
  </w:num>
  <w:num w:numId="5" w16cid:durableId="2066096429">
    <w:abstractNumId w:val="18"/>
  </w:num>
  <w:num w:numId="6" w16cid:durableId="1453477236">
    <w:abstractNumId w:val="1"/>
  </w:num>
  <w:num w:numId="7" w16cid:durableId="1541478323">
    <w:abstractNumId w:val="4"/>
  </w:num>
  <w:num w:numId="8" w16cid:durableId="26220101">
    <w:abstractNumId w:val="10"/>
  </w:num>
  <w:num w:numId="9" w16cid:durableId="1338849872">
    <w:abstractNumId w:val="16"/>
  </w:num>
  <w:num w:numId="10" w16cid:durableId="2076076832">
    <w:abstractNumId w:val="3"/>
  </w:num>
  <w:num w:numId="11" w16cid:durableId="1387071760">
    <w:abstractNumId w:val="6"/>
  </w:num>
  <w:num w:numId="12" w16cid:durableId="1195733113">
    <w:abstractNumId w:val="9"/>
  </w:num>
  <w:num w:numId="13" w16cid:durableId="615409816">
    <w:abstractNumId w:val="7"/>
  </w:num>
  <w:num w:numId="14" w16cid:durableId="1027291859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5977120">
    <w:abstractNumId w:val="7"/>
  </w:num>
  <w:num w:numId="16" w16cid:durableId="1886134822">
    <w:abstractNumId w:val="7"/>
  </w:num>
  <w:num w:numId="17" w16cid:durableId="1950452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49129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6537699">
    <w:abstractNumId w:val="5"/>
  </w:num>
  <w:num w:numId="20" w16cid:durableId="2046831370">
    <w:abstractNumId w:val="11"/>
  </w:num>
  <w:num w:numId="21" w16cid:durableId="1389307454">
    <w:abstractNumId w:val="2"/>
  </w:num>
  <w:num w:numId="22" w16cid:durableId="457067126">
    <w:abstractNumId w:val="0"/>
  </w:num>
  <w:num w:numId="23" w16cid:durableId="569922029">
    <w:abstractNumId w:val="12"/>
  </w:num>
  <w:num w:numId="24" w16cid:durableId="19959826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26D"/>
    <w:rsid w:val="00016993"/>
    <w:rsid w:val="00016C59"/>
    <w:rsid w:val="00017562"/>
    <w:rsid w:val="000226CA"/>
    <w:rsid w:val="000235A2"/>
    <w:rsid w:val="0002621A"/>
    <w:rsid w:val="000307FD"/>
    <w:rsid w:val="00030BB6"/>
    <w:rsid w:val="00030D4D"/>
    <w:rsid w:val="00034186"/>
    <w:rsid w:val="000341E0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145B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5F9D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38E2"/>
    <w:rsid w:val="000D4D2A"/>
    <w:rsid w:val="000D71F8"/>
    <w:rsid w:val="000D781B"/>
    <w:rsid w:val="000D7BD0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25C8"/>
    <w:rsid w:val="00115AEE"/>
    <w:rsid w:val="00117633"/>
    <w:rsid w:val="001262A0"/>
    <w:rsid w:val="0013078D"/>
    <w:rsid w:val="00131167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500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108"/>
    <w:rsid w:val="0019479F"/>
    <w:rsid w:val="001A1D7D"/>
    <w:rsid w:val="001A23B9"/>
    <w:rsid w:val="001A59B3"/>
    <w:rsid w:val="001A5EE8"/>
    <w:rsid w:val="001A6A92"/>
    <w:rsid w:val="001B06BC"/>
    <w:rsid w:val="001B3BBD"/>
    <w:rsid w:val="001B4770"/>
    <w:rsid w:val="001C2345"/>
    <w:rsid w:val="001C26B9"/>
    <w:rsid w:val="001C4619"/>
    <w:rsid w:val="001C4C4F"/>
    <w:rsid w:val="001C58F7"/>
    <w:rsid w:val="001C7624"/>
    <w:rsid w:val="001D0019"/>
    <w:rsid w:val="001D0743"/>
    <w:rsid w:val="001D089E"/>
    <w:rsid w:val="001D6020"/>
    <w:rsid w:val="001D6A96"/>
    <w:rsid w:val="001E0A13"/>
    <w:rsid w:val="001E2EC9"/>
    <w:rsid w:val="001E4DF9"/>
    <w:rsid w:val="001F0E6E"/>
    <w:rsid w:val="001F23DB"/>
    <w:rsid w:val="001F3359"/>
    <w:rsid w:val="001F4A18"/>
    <w:rsid w:val="001F5478"/>
    <w:rsid w:val="001F5699"/>
    <w:rsid w:val="001F6FC8"/>
    <w:rsid w:val="00201F24"/>
    <w:rsid w:val="0020661F"/>
    <w:rsid w:val="002153E2"/>
    <w:rsid w:val="002162CA"/>
    <w:rsid w:val="00221E56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32F3"/>
    <w:rsid w:val="00255A70"/>
    <w:rsid w:val="0025658D"/>
    <w:rsid w:val="00260499"/>
    <w:rsid w:val="002606AD"/>
    <w:rsid w:val="00260D4E"/>
    <w:rsid w:val="00261CD0"/>
    <w:rsid w:val="00262116"/>
    <w:rsid w:val="0026214E"/>
    <w:rsid w:val="00262274"/>
    <w:rsid w:val="002644C8"/>
    <w:rsid w:val="0026467A"/>
    <w:rsid w:val="00272256"/>
    <w:rsid w:val="00275CD0"/>
    <w:rsid w:val="002779D6"/>
    <w:rsid w:val="002800B8"/>
    <w:rsid w:val="0029252D"/>
    <w:rsid w:val="0029346F"/>
    <w:rsid w:val="00296B5D"/>
    <w:rsid w:val="00297F37"/>
    <w:rsid w:val="002A0799"/>
    <w:rsid w:val="002A0AB3"/>
    <w:rsid w:val="002A1833"/>
    <w:rsid w:val="002A20B5"/>
    <w:rsid w:val="002A711F"/>
    <w:rsid w:val="002A7BEB"/>
    <w:rsid w:val="002B3460"/>
    <w:rsid w:val="002B50AA"/>
    <w:rsid w:val="002B6262"/>
    <w:rsid w:val="002C0145"/>
    <w:rsid w:val="002C1E9C"/>
    <w:rsid w:val="002C2E93"/>
    <w:rsid w:val="002C49DC"/>
    <w:rsid w:val="002D49BC"/>
    <w:rsid w:val="002D5D08"/>
    <w:rsid w:val="002D5EB4"/>
    <w:rsid w:val="002D758E"/>
    <w:rsid w:val="002E197C"/>
    <w:rsid w:val="002E1A99"/>
    <w:rsid w:val="002E41AA"/>
    <w:rsid w:val="002E49EB"/>
    <w:rsid w:val="002E7242"/>
    <w:rsid w:val="002F2800"/>
    <w:rsid w:val="002F29F0"/>
    <w:rsid w:val="002F2A4D"/>
    <w:rsid w:val="002F2B9F"/>
    <w:rsid w:val="002F2BAB"/>
    <w:rsid w:val="002F350F"/>
    <w:rsid w:val="002F6446"/>
    <w:rsid w:val="0030075C"/>
    <w:rsid w:val="00303F84"/>
    <w:rsid w:val="00305A72"/>
    <w:rsid w:val="003118CA"/>
    <w:rsid w:val="0031509E"/>
    <w:rsid w:val="0031637C"/>
    <w:rsid w:val="0032695B"/>
    <w:rsid w:val="003278EB"/>
    <w:rsid w:val="00330450"/>
    <w:rsid w:val="0033204B"/>
    <w:rsid w:val="00340EB1"/>
    <w:rsid w:val="00345D45"/>
    <w:rsid w:val="00345DD7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1F1C"/>
    <w:rsid w:val="00395631"/>
    <w:rsid w:val="003974B3"/>
    <w:rsid w:val="003A0D94"/>
    <w:rsid w:val="003A1280"/>
    <w:rsid w:val="003A1487"/>
    <w:rsid w:val="003A1C03"/>
    <w:rsid w:val="003A22AF"/>
    <w:rsid w:val="003A3A66"/>
    <w:rsid w:val="003A4C97"/>
    <w:rsid w:val="003A7F9D"/>
    <w:rsid w:val="003B0697"/>
    <w:rsid w:val="003B06B0"/>
    <w:rsid w:val="003B10BE"/>
    <w:rsid w:val="003B33CF"/>
    <w:rsid w:val="003B3F55"/>
    <w:rsid w:val="003C1531"/>
    <w:rsid w:val="003C2180"/>
    <w:rsid w:val="003C28CB"/>
    <w:rsid w:val="003C3F8B"/>
    <w:rsid w:val="003C4923"/>
    <w:rsid w:val="003C73C6"/>
    <w:rsid w:val="003D19E0"/>
    <w:rsid w:val="003D2BD5"/>
    <w:rsid w:val="003D44C3"/>
    <w:rsid w:val="003D79DC"/>
    <w:rsid w:val="003D79DD"/>
    <w:rsid w:val="003E05A6"/>
    <w:rsid w:val="003E74D2"/>
    <w:rsid w:val="003E7BED"/>
    <w:rsid w:val="003F7514"/>
    <w:rsid w:val="003F7527"/>
    <w:rsid w:val="00402C1A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7A58"/>
    <w:rsid w:val="00421591"/>
    <w:rsid w:val="00424C16"/>
    <w:rsid w:val="00425A29"/>
    <w:rsid w:val="00427A62"/>
    <w:rsid w:val="004322CE"/>
    <w:rsid w:val="00432A0F"/>
    <w:rsid w:val="00432D7A"/>
    <w:rsid w:val="00434AC2"/>
    <w:rsid w:val="004356FB"/>
    <w:rsid w:val="004364A9"/>
    <w:rsid w:val="00441C26"/>
    <w:rsid w:val="004424D6"/>
    <w:rsid w:val="0044509D"/>
    <w:rsid w:val="004451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7392F"/>
    <w:rsid w:val="00475ED6"/>
    <w:rsid w:val="004812E3"/>
    <w:rsid w:val="00484F93"/>
    <w:rsid w:val="00485E84"/>
    <w:rsid w:val="0049125E"/>
    <w:rsid w:val="00492672"/>
    <w:rsid w:val="00492921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66DC"/>
    <w:rsid w:val="004C7117"/>
    <w:rsid w:val="004C7EF1"/>
    <w:rsid w:val="004D4479"/>
    <w:rsid w:val="004D4FBD"/>
    <w:rsid w:val="004D64A6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168BC"/>
    <w:rsid w:val="00521E6F"/>
    <w:rsid w:val="005251A7"/>
    <w:rsid w:val="00525984"/>
    <w:rsid w:val="00527B50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51B5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94A"/>
    <w:rsid w:val="005F0F1B"/>
    <w:rsid w:val="005F13C2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1C4"/>
    <w:rsid w:val="00635983"/>
    <w:rsid w:val="00636BB3"/>
    <w:rsid w:val="00646616"/>
    <w:rsid w:val="00653B54"/>
    <w:rsid w:val="00654BE3"/>
    <w:rsid w:val="0066205B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446D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ABF"/>
    <w:rsid w:val="006C1CF5"/>
    <w:rsid w:val="006C547E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6F5944"/>
    <w:rsid w:val="007022B8"/>
    <w:rsid w:val="00702635"/>
    <w:rsid w:val="007032A8"/>
    <w:rsid w:val="00706145"/>
    <w:rsid w:val="00706848"/>
    <w:rsid w:val="00707F5B"/>
    <w:rsid w:val="007113D0"/>
    <w:rsid w:val="00712C3D"/>
    <w:rsid w:val="00714FB8"/>
    <w:rsid w:val="00717549"/>
    <w:rsid w:val="00721C99"/>
    <w:rsid w:val="007223F1"/>
    <w:rsid w:val="00727B2C"/>
    <w:rsid w:val="00730E5B"/>
    <w:rsid w:val="00731389"/>
    <w:rsid w:val="00736B9A"/>
    <w:rsid w:val="00737B77"/>
    <w:rsid w:val="007406B5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85DA7"/>
    <w:rsid w:val="00790724"/>
    <w:rsid w:val="007913F4"/>
    <w:rsid w:val="00794BDB"/>
    <w:rsid w:val="007A208E"/>
    <w:rsid w:val="007A2D70"/>
    <w:rsid w:val="007A39D6"/>
    <w:rsid w:val="007A4712"/>
    <w:rsid w:val="007A6996"/>
    <w:rsid w:val="007A7179"/>
    <w:rsid w:val="007B046C"/>
    <w:rsid w:val="007B0F93"/>
    <w:rsid w:val="007B1D17"/>
    <w:rsid w:val="007B493E"/>
    <w:rsid w:val="007D1909"/>
    <w:rsid w:val="007D1C4B"/>
    <w:rsid w:val="007D3E57"/>
    <w:rsid w:val="007D6A1C"/>
    <w:rsid w:val="007D7AC1"/>
    <w:rsid w:val="007E0ACC"/>
    <w:rsid w:val="007E2580"/>
    <w:rsid w:val="007E2AA8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2C7A"/>
    <w:rsid w:val="008330E2"/>
    <w:rsid w:val="00834E84"/>
    <w:rsid w:val="0084012F"/>
    <w:rsid w:val="00841041"/>
    <w:rsid w:val="00841739"/>
    <w:rsid w:val="00846038"/>
    <w:rsid w:val="00846CBA"/>
    <w:rsid w:val="00847102"/>
    <w:rsid w:val="00850023"/>
    <w:rsid w:val="008503FC"/>
    <w:rsid w:val="00853546"/>
    <w:rsid w:val="00853679"/>
    <w:rsid w:val="00862417"/>
    <w:rsid w:val="00866888"/>
    <w:rsid w:val="00867ACA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1E38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9A9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799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37829"/>
    <w:rsid w:val="009432BA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87749"/>
    <w:rsid w:val="0099255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3516"/>
    <w:rsid w:val="009C5A65"/>
    <w:rsid w:val="009C717E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47FC"/>
    <w:rsid w:val="00A2111E"/>
    <w:rsid w:val="00A22592"/>
    <w:rsid w:val="00A23F79"/>
    <w:rsid w:val="00A34A94"/>
    <w:rsid w:val="00A3565A"/>
    <w:rsid w:val="00A4362C"/>
    <w:rsid w:val="00A4475E"/>
    <w:rsid w:val="00A5248B"/>
    <w:rsid w:val="00A532C4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449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2E31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5821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D5C21"/>
    <w:rsid w:val="00BE0194"/>
    <w:rsid w:val="00BE1569"/>
    <w:rsid w:val="00BE21E9"/>
    <w:rsid w:val="00BE380F"/>
    <w:rsid w:val="00BF2D5C"/>
    <w:rsid w:val="00BF4712"/>
    <w:rsid w:val="00C049AC"/>
    <w:rsid w:val="00C05915"/>
    <w:rsid w:val="00C07862"/>
    <w:rsid w:val="00C119C2"/>
    <w:rsid w:val="00C1539F"/>
    <w:rsid w:val="00C1783E"/>
    <w:rsid w:val="00C23C6A"/>
    <w:rsid w:val="00C30BD3"/>
    <w:rsid w:val="00C310B4"/>
    <w:rsid w:val="00C35581"/>
    <w:rsid w:val="00C363DE"/>
    <w:rsid w:val="00C36400"/>
    <w:rsid w:val="00C41BDD"/>
    <w:rsid w:val="00C437E1"/>
    <w:rsid w:val="00C44D4A"/>
    <w:rsid w:val="00C46720"/>
    <w:rsid w:val="00C46D4C"/>
    <w:rsid w:val="00C474D6"/>
    <w:rsid w:val="00C51CA1"/>
    <w:rsid w:val="00C51EBB"/>
    <w:rsid w:val="00C57EB0"/>
    <w:rsid w:val="00C6734B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09FD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1171"/>
    <w:rsid w:val="00CB1338"/>
    <w:rsid w:val="00CB1568"/>
    <w:rsid w:val="00CB223A"/>
    <w:rsid w:val="00CB2904"/>
    <w:rsid w:val="00CB7488"/>
    <w:rsid w:val="00CC22A8"/>
    <w:rsid w:val="00CD5934"/>
    <w:rsid w:val="00CD5DAE"/>
    <w:rsid w:val="00CD7E5A"/>
    <w:rsid w:val="00CE0574"/>
    <w:rsid w:val="00CE0695"/>
    <w:rsid w:val="00CE150B"/>
    <w:rsid w:val="00CE24A0"/>
    <w:rsid w:val="00CE2634"/>
    <w:rsid w:val="00CE360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5614"/>
    <w:rsid w:val="00D12E36"/>
    <w:rsid w:val="00D217D0"/>
    <w:rsid w:val="00D22040"/>
    <w:rsid w:val="00D22F68"/>
    <w:rsid w:val="00D236BE"/>
    <w:rsid w:val="00D25E7C"/>
    <w:rsid w:val="00D27026"/>
    <w:rsid w:val="00D27C30"/>
    <w:rsid w:val="00D33B7F"/>
    <w:rsid w:val="00D34318"/>
    <w:rsid w:val="00D36AAD"/>
    <w:rsid w:val="00D36DE5"/>
    <w:rsid w:val="00D37A2A"/>
    <w:rsid w:val="00D40B73"/>
    <w:rsid w:val="00D40C36"/>
    <w:rsid w:val="00D417E7"/>
    <w:rsid w:val="00D4194C"/>
    <w:rsid w:val="00D450B4"/>
    <w:rsid w:val="00D461A6"/>
    <w:rsid w:val="00D557AE"/>
    <w:rsid w:val="00D625D8"/>
    <w:rsid w:val="00D62B10"/>
    <w:rsid w:val="00D636CC"/>
    <w:rsid w:val="00D734AE"/>
    <w:rsid w:val="00D75D06"/>
    <w:rsid w:val="00D821D2"/>
    <w:rsid w:val="00D84B27"/>
    <w:rsid w:val="00D87C6A"/>
    <w:rsid w:val="00D87DD4"/>
    <w:rsid w:val="00D910DC"/>
    <w:rsid w:val="00D94E77"/>
    <w:rsid w:val="00D95BD9"/>
    <w:rsid w:val="00DA20D1"/>
    <w:rsid w:val="00DA360E"/>
    <w:rsid w:val="00DA423C"/>
    <w:rsid w:val="00DA5FBF"/>
    <w:rsid w:val="00DA610B"/>
    <w:rsid w:val="00DB719D"/>
    <w:rsid w:val="00DC06BE"/>
    <w:rsid w:val="00DC1F3B"/>
    <w:rsid w:val="00DC45B8"/>
    <w:rsid w:val="00DC6CE5"/>
    <w:rsid w:val="00DD19B2"/>
    <w:rsid w:val="00DD1AD7"/>
    <w:rsid w:val="00DD2284"/>
    <w:rsid w:val="00DD3F9A"/>
    <w:rsid w:val="00DE0023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C1F"/>
    <w:rsid w:val="00E11F23"/>
    <w:rsid w:val="00E12829"/>
    <w:rsid w:val="00E1393A"/>
    <w:rsid w:val="00E13968"/>
    <w:rsid w:val="00E221D7"/>
    <w:rsid w:val="00E2543B"/>
    <w:rsid w:val="00E266A0"/>
    <w:rsid w:val="00E27A55"/>
    <w:rsid w:val="00E302AC"/>
    <w:rsid w:val="00E32923"/>
    <w:rsid w:val="00E33497"/>
    <w:rsid w:val="00E3684E"/>
    <w:rsid w:val="00E36DBA"/>
    <w:rsid w:val="00E418BB"/>
    <w:rsid w:val="00E41D12"/>
    <w:rsid w:val="00E42A42"/>
    <w:rsid w:val="00E4581D"/>
    <w:rsid w:val="00E506A2"/>
    <w:rsid w:val="00E51255"/>
    <w:rsid w:val="00E52127"/>
    <w:rsid w:val="00E52F57"/>
    <w:rsid w:val="00E53577"/>
    <w:rsid w:val="00E5394B"/>
    <w:rsid w:val="00E5695E"/>
    <w:rsid w:val="00E6073E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36D"/>
    <w:rsid w:val="00ED378D"/>
    <w:rsid w:val="00ED4D76"/>
    <w:rsid w:val="00ED6184"/>
    <w:rsid w:val="00EE2B3E"/>
    <w:rsid w:val="00EE347B"/>
    <w:rsid w:val="00EE393C"/>
    <w:rsid w:val="00EE55E3"/>
    <w:rsid w:val="00EE653E"/>
    <w:rsid w:val="00EF28CC"/>
    <w:rsid w:val="00EF32B4"/>
    <w:rsid w:val="00F00434"/>
    <w:rsid w:val="00F04A52"/>
    <w:rsid w:val="00F059C5"/>
    <w:rsid w:val="00F13320"/>
    <w:rsid w:val="00F1712D"/>
    <w:rsid w:val="00F225D6"/>
    <w:rsid w:val="00F22721"/>
    <w:rsid w:val="00F2462A"/>
    <w:rsid w:val="00F3347E"/>
    <w:rsid w:val="00F4129C"/>
    <w:rsid w:val="00F4508C"/>
    <w:rsid w:val="00F46349"/>
    <w:rsid w:val="00F4674F"/>
    <w:rsid w:val="00F4717D"/>
    <w:rsid w:val="00F47590"/>
    <w:rsid w:val="00F519B9"/>
    <w:rsid w:val="00F5259C"/>
    <w:rsid w:val="00F52BA7"/>
    <w:rsid w:val="00F539A5"/>
    <w:rsid w:val="00F54CE3"/>
    <w:rsid w:val="00F55099"/>
    <w:rsid w:val="00F56CBE"/>
    <w:rsid w:val="00F56E22"/>
    <w:rsid w:val="00F57004"/>
    <w:rsid w:val="00F62187"/>
    <w:rsid w:val="00F62C16"/>
    <w:rsid w:val="00F648B8"/>
    <w:rsid w:val="00F659F2"/>
    <w:rsid w:val="00F66331"/>
    <w:rsid w:val="00F743B4"/>
    <w:rsid w:val="00F74F5F"/>
    <w:rsid w:val="00F8290E"/>
    <w:rsid w:val="00F83565"/>
    <w:rsid w:val="00F95D49"/>
    <w:rsid w:val="00FA0939"/>
    <w:rsid w:val="00FA0C4B"/>
    <w:rsid w:val="00FA139D"/>
    <w:rsid w:val="00FA7AA1"/>
    <w:rsid w:val="00FB2CB7"/>
    <w:rsid w:val="00FB4EBB"/>
    <w:rsid w:val="00FB572A"/>
    <w:rsid w:val="00FB6AF8"/>
    <w:rsid w:val="00FB7462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4D7D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633A43"/>
  <w15:docId w15:val="{E93335F6-4EDC-4131-B0A7-A830912E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019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03CFC7-EFA7-4D18-B7E8-74688606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1065</TotalTime>
  <Pages>16</Pages>
  <Words>1421</Words>
  <Characters>8101</Characters>
  <Application>Microsoft Office Word</Application>
  <DocSecurity>0</DocSecurity>
  <Lines>67</Lines>
  <Paragraphs>19</Paragraphs>
  <ScaleCrop>false</ScaleCrop>
  <Company>中国石油大学</Company>
  <LinksUpToDate>false</LinksUpToDate>
  <CharactersWithSpaces>9503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1447489091@qq.com</cp:lastModifiedBy>
  <cp:revision>119</cp:revision>
  <cp:lastPrinted>2008-07-17T03:36:00Z</cp:lastPrinted>
  <dcterms:created xsi:type="dcterms:W3CDTF">2017-10-13T02:08:00Z</dcterms:created>
  <dcterms:modified xsi:type="dcterms:W3CDTF">2022-12-22T15:49:00Z</dcterms:modified>
</cp:coreProperties>
</file>